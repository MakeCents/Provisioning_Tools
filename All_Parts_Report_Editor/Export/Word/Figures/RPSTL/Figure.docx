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723"/>
        <w:gridCol w:w="875"/>
        <w:gridCol w:w="2197"/>
        <w:gridCol w:w="953"/>
        <w:gridCol w:w="2092"/>
        <w:gridCol w:w="2675"/>
        <w:gridCol w:w="658"/>
      </w:tblGrid>
      <w:tr w:rsidR="00A35F9B" w:rsidRPr="0005293A" w:rsidTr="008627D3">
        <w:trPr>
          <w:trHeight w:val="199"/>
          <w:tblHeader/>
          <w:jc w:val="center"/>
        </w:trPr>
        <w:tc>
          <w:tcPr>
            <w:tcW w:w="723" w:type="dxa"/>
            <w:tcMar>
              <w:left w:w="115" w:type="dxa"/>
              <w:right w:w="115" w:type="dxa"/>
            </w:tcMar>
            <w:vAlign w:val="bottom"/>
          </w:tcPr>
          <w:p w:rsidR="00A35F9B" w:rsidRPr="0005293A" w:rsidRDefault="00A35F9B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(1)</w:t>
            </w:r>
          </w:p>
        </w:tc>
        <w:tc>
          <w:tcPr>
            <w:tcW w:w="875" w:type="dxa"/>
            <w:tcMar>
              <w:left w:w="115" w:type="dxa"/>
              <w:right w:w="115" w:type="dxa"/>
            </w:tcMar>
            <w:vAlign w:val="bottom"/>
          </w:tcPr>
          <w:p w:rsidR="00A35F9B" w:rsidRPr="0005293A" w:rsidRDefault="00A35F9B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(2)</w:t>
            </w:r>
          </w:p>
        </w:tc>
        <w:tc>
          <w:tcPr>
            <w:tcW w:w="2197" w:type="dxa"/>
            <w:tcMar>
              <w:left w:w="115" w:type="dxa"/>
              <w:right w:w="115" w:type="dxa"/>
            </w:tcMar>
            <w:vAlign w:val="bottom"/>
          </w:tcPr>
          <w:p w:rsidR="00A35F9B" w:rsidRPr="0005293A" w:rsidRDefault="00A35F9B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(3)</w:t>
            </w:r>
          </w:p>
        </w:tc>
        <w:tc>
          <w:tcPr>
            <w:tcW w:w="953" w:type="dxa"/>
            <w:tcMar>
              <w:left w:w="115" w:type="dxa"/>
              <w:right w:w="115" w:type="dxa"/>
            </w:tcMar>
            <w:vAlign w:val="bottom"/>
          </w:tcPr>
          <w:p w:rsidR="00A35F9B" w:rsidRPr="0005293A" w:rsidRDefault="00A35F9B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(4)</w:t>
            </w:r>
          </w:p>
        </w:tc>
        <w:tc>
          <w:tcPr>
            <w:tcW w:w="2092" w:type="dxa"/>
            <w:tcMar>
              <w:left w:w="115" w:type="dxa"/>
              <w:right w:w="115" w:type="dxa"/>
            </w:tcMar>
            <w:vAlign w:val="bottom"/>
          </w:tcPr>
          <w:p w:rsidR="00A35F9B" w:rsidRPr="0005293A" w:rsidRDefault="00A35F9B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(5)</w:t>
            </w:r>
          </w:p>
        </w:tc>
        <w:tc>
          <w:tcPr>
            <w:tcW w:w="2675" w:type="dxa"/>
            <w:tcMar>
              <w:left w:w="115" w:type="dxa"/>
              <w:right w:w="115" w:type="dxa"/>
            </w:tcMar>
            <w:vAlign w:val="bottom"/>
          </w:tcPr>
          <w:p w:rsidR="00A35F9B" w:rsidRPr="0005293A" w:rsidRDefault="00A35F9B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(6)</w:t>
            </w:r>
          </w:p>
        </w:tc>
        <w:tc>
          <w:tcPr>
            <w:tcW w:w="658" w:type="dxa"/>
            <w:tcMar>
              <w:left w:w="115" w:type="dxa"/>
              <w:right w:w="115" w:type="dxa"/>
            </w:tcMar>
            <w:vAlign w:val="bottom"/>
          </w:tcPr>
          <w:p w:rsidR="00A35F9B" w:rsidRPr="0005293A" w:rsidRDefault="00A35F9B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(7)</w:t>
            </w:r>
          </w:p>
        </w:tc>
      </w:tr>
      <w:tr w:rsidR="00A35F9B" w:rsidRPr="00DA0F71" w:rsidTr="008627D3">
        <w:trPr>
          <w:trHeight w:val="360"/>
          <w:tblHeader/>
          <w:jc w:val="center"/>
        </w:trPr>
        <w:tc>
          <w:tcPr>
            <w:tcW w:w="723" w:type="dxa"/>
            <w:tcBorders>
              <w:top w:val="nil"/>
              <w:bottom w:val="single" w:sz="4" w:space="0" w:color="auto"/>
            </w:tcBorders>
            <w:tcMar>
              <w:left w:w="115" w:type="dxa"/>
              <w:right w:w="115" w:type="dxa"/>
            </w:tcMar>
            <w:vAlign w:val="bottom"/>
          </w:tcPr>
          <w:p w:rsidR="00A35F9B" w:rsidRPr="0005293A" w:rsidRDefault="00A35F9B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ITEM NO.</w:t>
            </w:r>
          </w:p>
        </w:tc>
        <w:tc>
          <w:tcPr>
            <w:tcW w:w="875" w:type="dxa"/>
            <w:tcBorders>
              <w:top w:val="nil"/>
              <w:bottom w:val="single" w:sz="4" w:space="0" w:color="auto"/>
            </w:tcBorders>
            <w:tcMar>
              <w:left w:w="115" w:type="dxa"/>
              <w:right w:w="115" w:type="dxa"/>
            </w:tcMar>
            <w:vAlign w:val="bottom"/>
          </w:tcPr>
          <w:p w:rsidR="00A35F9B" w:rsidRPr="0005293A" w:rsidRDefault="00A35F9B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SMR CODE</w:t>
            </w:r>
          </w:p>
        </w:tc>
        <w:tc>
          <w:tcPr>
            <w:tcW w:w="2197" w:type="dxa"/>
            <w:tcBorders>
              <w:top w:val="nil"/>
              <w:bottom w:val="single" w:sz="4" w:space="0" w:color="auto"/>
            </w:tcBorders>
            <w:tcMar>
              <w:left w:w="115" w:type="dxa"/>
              <w:right w:w="115" w:type="dxa"/>
            </w:tcMar>
            <w:vAlign w:val="bottom"/>
          </w:tcPr>
          <w:p w:rsidR="00A35F9B" w:rsidRPr="0005293A" w:rsidRDefault="00A35F9B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NSN</w:t>
            </w:r>
          </w:p>
        </w:tc>
        <w:tc>
          <w:tcPr>
            <w:tcW w:w="953" w:type="dxa"/>
            <w:tcBorders>
              <w:top w:val="nil"/>
              <w:bottom w:val="single" w:sz="4" w:space="0" w:color="auto"/>
            </w:tcBorders>
            <w:tcMar>
              <w:left w:w="115" w:type="dxa"/>
              <w:right w:w="115" w:type="dxa"/>
            </w:tcMar>
            <w:vAlign w:val="bottom"/>
          </w:tcPr>
          <w:p w:rsidR="00A35F9B" w:rsidRPr="0005293A" w:rsidRDefault="00A35F9B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CAGE CODE</w:t>
            </w:r>
          </w:p>
        </w:tc>
        <w:tc>
          <w:tcPr>
            <w:tcW w:w="2092" w:type="dxa"/>
            <w:tcBorders>
              <w:top w:val="nil"/>
              <w:bottom w:val="single" w:sz="4" w:space="0" w:color="auto"/>
            </w:tcBorders>
            <w:tcMar>
              <w:left w:w="115" w:type="dxa"/>
              <w:right w:w="115" w:type="dxa"/>
            </w:tcMar>
            <w:vAlign w:val="bottom"/>
          </w:tcPr>
          <w:p w:rsidR="00A35F9B" w:rsidRPr="0005293A" w:rsidRDefault="00A35F9B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PART NUMBER</w:t>
            </w:r>
          </w:p>
        </w:tc>
        <w:tc>
          <w:tcPr>
            <w:tcW w:w="2675" w:type="dxa"/>
            <w:tcBorders>
              <w:top w:val="nil"/>
              <w:bottom w:val="single" w:sz="4" w:space="0" w:color="auto"/>
            </w:tcBorders>
            <w:tcMar>
              <w:left w:w="115" w:type="dxa"/>
              <w:right w:w="115" w:type="dxa"/>
            </w:tcMar>
            <w:vAlign w:val="bottom"/>
          </w:tcPr>
          <w:p w:rsidR="00A35F9B" w:rsidRPr="0005293A" w:rsidRDefault="00A35F9B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DESCRIPTION AND USABLE ON CODE (UOC)</w:t>
            </w:r>
          </w:p>
        </w:tc>
        <w:tc>
          <w:tcPr>
            <w:tcW w:w="658" w:type="dxa"/>
            <w:tcBorders>
              <w:top w:val="nil"/>
              <w:bottom w:val="single" w:sz="4" w:space="0" w:color="auto"/>
            </w:tcBorders>
            <w:tcMar>
              <w:left w:w="115" w:type="dxa"/>
              <w:right w:w="115" w:type="dxa"/>
            </w:tcMar>
            <w:vAlign w:val="bottom"/>
          </w:tcPr>
          <w:p w:rsidR="00A35F9B" w:rsidRPr="0005293A" w:rsidRDefault="00A35F9B" w:rsidP="008627D3">
            <w:pPr>
              <w:tabs>
                <w:tab w:val="clear" w:pos="360"/>
                <w:tab w:val="clear" w:pos="720"/>
                <w:tab w:val="clear" w:pos="5040"/>
                <w:tab w:val="clear" w:pos="10080"/>
              </w:tabs>
              <w:jc w:val="center"/>
              <w:rPr>
                <w:b/>
                <w:caps/>
                <w:sz w:val="20"/>
                <w:szCs w:val="24"/>
              </w:rPr>
            </w:pPr>
            <w:r w:rsidRPr="0005293A">
              <w:rPr>
                <w:b/>
                <w:caps/>
                <w:sz w:val="20"/>
                <w:szCs w:val="24"/>
              </w:rPr>
              <w:t>QTY</w:t>
            </w:r>
          </w:p>
        </w:tc>
      </w:tr>
      <w:tr w:rsidR="00A35F9B" w:rsidRPr="00826972" w:rsidTr="008627D3">
        <w:trPr>
          <w:trHeight w:val="402"/>
          <w:jc w:val="center"/>
        </w:trPr>
        <w:tc>
          <w:tcPr>
            <w:tcW w:w="723" w:type="dxa"/>
            <w:tcBorders>
              <w:top w:val="single" w:sz="4" w:space="0" w:color="auto"/>
            </w:tcBorders>
            <w:tcMar>
              <w:left w:w="115" w:type="dxa"/>
              <w:right w:w="115" w:type="dxa"/>
            </w:tcMar>
          </w:tcPr>
          <w:p w:rsidR="00A35F9B" w:rsidRPr="00826972" w:rsidRDefault="00A35F9B" w:rsidP="008627D3">
            <w:pPr>
              <w:pStyle w:val="FollowFollowRPSTLheading"/>
            </w:pPr>
          </w:p>
        </w:tc>
        <w:tc>
          <w:tcPr>
            <w:tcW w:w="875" w:type="dxa"/>
            <w:tcBorders>
              <w:top w:val="single" w:sz="4" w:space="0" w:color="auto"/>
            </w:tcBorders>
            <w:tcMar>
              <w:left w:w="115" w:type="dxa"/>
              <w:right w:w="115" w:type="dxa"/>
            </w:tcMar>
          </w:tcPr>
          <w:p w:rsidR="00A35F9B" w:rsidRPr="00826972" w:rsidRDefault="00A35F9B" w:rsidP="008627D3">
            <w:pPr>
              <w:pStyle w:val="FollowFollowRPSTLheading"/>
            </w:pPr>
          </w:p>
        </w:tc>
        <w:tc>
          <w:tcPr>
            <w:tcW w:w="2197" w:type="dxa"/>
            <w:tcBorders>
              <w:top w:val="single" w:sz="4" w:space="0" w:color="auto"/>
            </w:tcBorders>
            <w:tcMar>
              <w:left w:w="115" w:type="dxa"/>
              <w:right w:w="115" w:type="dxa"/>
            </w:tcMar>
          </w:tcPr>
          <w:p w:rsidR="00A35F9B" w:rsidRPr="00826972" w:rsidRDefault="00A35F9B" w:rsidP="008627D3">
            <w:pPr>
              <w:pStyle w:val="FollowFollowRPSTLheading"/>
            </w:pPr>
          </w:p>
        </w:tc>
        <w:tc>
          <w:tcPr>
            <w:tcW w:w="953" w:type="dxa"/>
            <w:tcBorders>
              <w:top w:val="single" w:sz="4" w:space="0" w:color="auto"/>
            </w:tcBorders>
            <w:tcMar>
              <w:left w:w="115" w:type="dxa"/>
              <w:right w:w="115" w:type="dxa"/>
            </w:tcMar>
          </w:tcPr>
          <w:p w:rsidR="00A35F9B" w:rsidRPr="00826972" w:rsidRDefault="00A35F9B" w:rsidP="008627D3">
            <w:pPr>
              <w:pStyle w:val="FollowFollowRPSTLheading"/>
            </w:pPr>
          </w:p>
        </w:tc>
        <w:tc>
          <w:tcPr>
            <w:tcW w:w="2092" w:type="dxa"/>
            <w:tcBorders>
              <w:top w:val="single" w:sz="4" w:space="0" w:color="auto"/>
            </w:tcBorders>
            <w:tcMar>
              <w:left w:w="115" w:type="dxa"/>
              <w:right w:w="115" w:type="dxa"/>
            </w:tcMar>
          </w:tcPr>
          <w:p w:rsidR="00A35F9B" w:rsidRPr="00826972" w:rsidRDefault="00A35F9B" w:rsidP="008627D3">
            <w:pPr>
              <w:pStyle w:val="FollowFollowRPSTLheading"/>
            </w:pPr>
          </w:p>
        </w:tc>
        <w:tc>
          <w:tcPr>
            <w:tcW w:w="2675" w:type="dxa"/>
            <w:tcBorders>
              <w:top w:val="single" w:sz="4" w:space="0" w:color="auto"/>
            </w:tcBorders>
            <w:noWrap/>
            <w:tcMar>
              <w:left w:w="115" w:type="dxa"/>
              <w:right w:w="115" w:type="dxa"/>
            </w:tcMar>
          </w:tcPr>
          <w:p w:rsidR="00A35F9B" w:rsidRPr="00826972" w:rsidRDefault="00A35F9B" w:rsidP="008627D3">
            <w:pPr>
              <w:pStyle w:val="FollowFollowRPSTLheading"/>
            </w:pPr>
          </w:p>
        </w:tc>
        <w:tc>
          <w:tcPr>
            <w:tcW w:w="658" w:type="dxa"/>
            <w:tcBorders>
              <w:top w:val="single" w:sz="4" w:space="0" w:color="auto"/>
            </w:tcBorders>
            <w:tcMar>
              <w:left w:w="115" w:type="dxa"/>
              <w:right w:w="115" w:type="dxa"/>
            </w:tcMar>
          </w:tcPr>
          <w:p w:rsidR="00A35F9B" w:rsidRPr="00826972" w:rsidRDefault="00A35F9B" w:rsidP="008627D3">
            <w:pPr>
              <w:pStyle w:val="FollowFollowRPSTLheading"/>
            </w:pPr>
            <w:r w:rsidRPr="00826972">
              <w:t> </w:t>
            </w:r>
          </w:p>
        </w:tc>
      </w:tr>
      <w:tr w:rsidR="00A35F9B" w:rsidRPr="00826972" w:rsidTr="008627D3">
        <w:trPr>
          <w:trHeight w:val="402"/>
          <w:jc w:val="center"/>
        </w:trPr>
        <w:tc>
          <w:tcPr>
            <w:tcW w:w="723" w:type="dxa"/>
            <w:tcMar>
              <w:left w:w="115" w:type="dxa"/>
              <w:right w:w="115" w:type="dxa"/>
            </w:tcMar>
          </w:tcPr>
          <w:p w:rsidR="00A35F9B" w:rsidRPr="0005293A" w:rsidRDefault="00A35F9B" w:rsidP="008627D3">
            <w:pPr>
              <w:pStyle w:val="FollowRPSTL"/>
              <w:rPr>
                <w:b w:val="0"/>
              </w:rPr>
            </w:pPr>
          </w:p>
        </w:tc>
        <w:tc>
          <w:tcPr>
            <w:tcW w:w="875" w:type="dxa"/>
            <w:tcMar>
              <w:left w:w="115" w:type="dxa"/>
              <w:right w:w="115" w:type="dxa"/>
            </w:tcMar>
          </w:tcPr>
          <w:p w:rsidR="00A35F9B" w:rsidRPr="0005293A" w:rsidRDefault="00A35F9B" w:rsidP="008627D3">
            <w:pPr>
              <w:pStyle w:val="FollowRPSTL"/>
              <w:rPr>
                <w:b w:val="0"/>
              </w:rPr>
            </w:pPr>
          </w:p>
        </w:tc>
        <w:tc>
          <w:tcPr>
            <w:tcW w:w="2197" w:type="dxa"/>
            <w:tcMar>
              <w:left w:w="115" w:type="dxa"/>
              <w:right w:w="115" w:type="dxa"/>
            </w:tcMar>
          </w:tcPr>
          <w:p w:rsidR="00A35F9B" w:rsidRPr="0005293A" w:rsidRDefault="00A35F9B" w:rsidP="008627D3">
            <w:pPr>
              <w:pStyle w:val="FollowRPSTL"/>
              <w:rPr>
                <w:b w:val="0"/>
              </w:rPr>
            </w:pPr>
          </w:p>
        </w:tc>
        <w:tc>
          <w:tcPr>
            <w:tcW w:w="953" w:type="dxa"/>
            <w:tcMar>
              <w:left w:w="115" w:type="dxa"/>
              <w:right w:w="115" w:type="dxa"/>
            </w:tcMar>
          </w:tcPr>
          <w:p w:rsidR="00A35F9B" w:rsidRPr="0005293A" w:rsidRDefault="00A35F9B" w:rsidP="008627D3">
            <w:pPr>
              <w:pStyle w:val="FollowRPSTL"/>
              <w:rPr>
                <w:b w:val="0"/>
              </w:rPr>
            </w:pPr>
          </w:p>
        </w:tc>
        <w:tc>
          <w:tcPr>
            <w:tcW w:w="2092" w:type="dxa"/>
            <w:tcMar>
              <w:left w:w="115" w:type="dxa"/>
              <w:right w:w="115" w:type="dxa"/>
            </w:tcMar>
          </w:tcPr>
          <w:p w:rsidR="00A35F9B" w:rsidRPr="0005293A" w:rsidRDefault="00A35F9B" w:rsidP="008627D3">
            <w:pPr>
              <w:pStyle w:val="FollowRPSTL"/>
              <w:rPr>
                <w:b w:val="0"/>
              </w:rPr>
            </w:pPr>
          </w:p>
        </w:tc>
        <w:tc>
          <w:tcPr>
            <w:tcW w:w="2675" w:type="dxa"/>
            <w:noWrap/>
            <w:tcMar>
              <w:left w:w="115" w:type="dxa"/>
              <w:right w:w="115" w:type="dxa"/>
            </w:tcMar>
            <w:vAlign w:val="bottom"/>
          </w:tcPr>
          <w:p w:rsidR="00A35F9B" w:rsidRPr="00296D0A" w:rsidRDefault="00A35F9B" w:rsidP="008627D3">
            <w:pPr>
              <w:pStyle w:val="FollowRPSTL"/>
            </w:pPr>
            <w:r>
              <w:t xml:space="preserve">group </w:t>
            </w:r>
            <w:fldSimple w:instr=" DOCPROPERTY  GroupNumber  \* MERGEFORMAT ">
              <w:r w:rsidR="004F7E54">
                <w:t>00</w:t>
              </w:r>
            </w:fldSimple>
          </w:p>
        </w:tc>
        <w:tc>
          <w:tcPr>
            <w:tcW w:w="658" w:type="dxa"/>
            <w:tcMar>
              <w:left w:w="115" w:type="dxa"/>
              <w:right w:w="115" w:type="dxa"/>
            </w:tcMar>
          </w:tcPr>
          <w:p w:rsidR="00A35F9B" w:rsidRPr="0005293A" w:rsidRDefault="00A35F9B" w:rsidP="008627D3">
            <w:pPr>
              <w:pStyle w:val="FollowRPSTL"/>
              <w:rPr>
                <w:b w:val="0"/>
              </w:rPr>
            </w:pPr>
          </w:p>
        </w:tc>
      </w:tr>
      <w:tr w:rsidR="00A35F9B" w:rsidRPr="00826972" w:rsidTr="008627D3">
        <w:trPr>
          <w:trHeight w:val="402"/>
          <w:jc w:val="center"/>
        </w:trPr>
        <w:tc>
          <w:tcPr>
            <w:tcW w:w="723" w:type="dxa"/>
            <w:tcMar>
              <w:left w:w="115" w:type="dxa"/>
              <w:right w:w="115" w:type="dxa"/>
            </w:tcMar>
          </w:tcPr>
          <w:p w:rsidR="00A35F9B" w:rsidRPr="0005293A" w:rsidRDefault="00A35F9B" w:rsidP="008627D3">
            <w:pPr>
              <w:pStyle w:val="FollowRPSTL"/>
              <w:rPr>
                <w:b w:val="0"/>
              </w:rPr>
            </w:pPr>
          </w:p>
        </w:tc>
        <w:tc>
          <w:tcPr>
            <w:tcW w:w="875" w:type="dxa"/>
            <w:tcMar>
              <w:left w:w="115" w:type="dxa"/>
              <w:right w:w="115" w:type="dxa"/>
            </w:tcMar>
          </w:tcPr>
          <w:p w:rsidR="00A35F9B" w:rsidRPr="0005293A" w:rsidRDefault="00A35F9B" w:rsidP="008627D3">
            <w:pPr>
              <w:pStyle w:val="FollowRPSTL"/>
              <w:rPr>
                <w:b w:val="0"/>
              </w:rPr>
            </w:pPr>
          </w:p>
        </w:tc>
        <w:tc>
          <w:tcPr>
            <w:tcW w:w="2197" w:type="dxa"/>
            <w:tcMar>
              <w:left w:w="115" w:type="dxa"/>
              <w:right w:w="115" w:type="dxa"/>
            </w:tcMar>
          </w:tcPr>
          <w:p w:rsidR="00A35F9B" w:rsidRPr="0005293A" w:rsidRDefault="00A35F9B" w:rsidP="008627D3">
            <w:pPr>
              <w:pStyle w:val="FollowRPSTL"/>
              <w:rPr>
                <w:b w:val="0"/>
              </w:rPr>
            </w:pPr>
          </w:p>
        </w:tc>
        <w:tc>
          <w:tcPr>
            <w:tcW w:w="953" w:type="dxa"/>
            <w:tcMar>
              <w:left w:w="115" w:type="dxa"/>
              <w:right w:w="115" w:type="dxa"/>
            </w:tcMar>
          </w:tcPr>
          <w:p w:rsidR="00A35F9B" w:rsidRPr="0005293A" w:rsidRDefault="00A35F9B" w:rsidP="008627D3">
            <w:pPr>
              <w:pStyle w:val="FollowRPSTL"/>
              <w:rPr>
                <w:b w:val="0"/>
              </w:rPr>
            </w:pPr>
          </w:p>
        </w:tc>
        <w:tc>
          <w:tcPr>
            <w:tcW w:w="2092" w:type="dxa"/>
            <w:tcMar>
              <w:left w:w="115" w:type="dxa"/>
              <w:right w:w="115" w:type="dxa"/>
            </w:tcMar>
          </w:tcPr>
          <w:p w:rsidR="00A35F9B" w:rsidRPr="0005293A" w:rsidRDefault="00A35F9B" w:rsidP="008627D3">
            <w:pPr>
              <w:pStyle w:val="FollowRPSTL"/>
              <w:rPr>
                <w:b w:val="0"/>
              </w:rPr>
            </w:pPr>
          </w:p>
        </w:tc>
        <w:tc>
          <w:tcPr>
            <w:tcW w:w="2675" w:type="dxa"/>
            <w:tcMar>
              <w:left w:w="115" w:type="dxa"/>
              <w:right w:w="115" w:type="dxa"/>
            </w:tcMar>
            <w:vAlign w:val="bottom"/>
          </w:tcPr>
          <w:p w:rsidR="00A35F9B" w:rsidRPr="00296D0A" w:rsidRDefault="00A35F9B" w:rsidP="008627D3">
            <w:pPr>
              <w:pStyle w:val="FollowRPSTL"/>
            </w:pPr>
            <w:r>
              <w:t xml:space="preserve">figURE </w:t>
            </w:r>
            <w:fldSimple w:instr=" DOCPROPERTY  FigureNumber  \* MERGEFORMAT ">
              <w:r w:rsidR="004F7E54">
                <w:t>1</w:t>
              </w:r>
            </w:fldSimple>
            <w:r>
              <w:t xml:space="preserve">. </w:t>
            </w:r>
            <w:fldSimple w:instr=" DOCPROPERTY  ItemDisplayed  \* MERGEFORMAT ">
              <w:r w:rsidR="004F7E54">
                <w:t>Item Name</w:t>
              </w:r>
            </w:fldSimple>
          </w:p>
        </w:tc>
        <w:tc>
          <w:tcPr>
            <w:tcW w:w="658" w:type="dxa"/>
            <w:tcMar>
              <w:left w:w="115" w:type="dxa"/>
              <w:right w:w="115" w:type="dxa"/>
            </w:tcMar>
          </w:tcPr>
          <w:p w:rsidR="00A35F9B" w:rsidRPr="0005293A" w:rsidRDefault="00A35F9B" w:rsidP="008627D3">
            <w:pPr>
              <w:pStyle w:val="FollowRPSTL"/>
              <w:rPr>
                <w:b w:val="0"/>
              </w:rPr>
            </w:pPr>
          </w:p>
        </w:tc>
      </w:tr>
      <w:tr w:rsidR="00A35F9B" w:rsidRPr="00826972" w:rsidTr="008627D3">
        <w:trPr>
          <w:trHeight w:val="402"/>
          <w:jc w:val="center"/>
        </w:trPr>
        <w:tc>
          <w:tcPr>
            <w:tcW w:w="723" w:type="dxa"/>
            <w:tcMar>
              <w:left w:w="115" w:type="dxa"/>
              <w:right w:w="115" w:type="dxa"/>
            </w:tcMar>
          </w:tcPr>
          <w:p w:rsidR="00A35F9B" w:rsidRPr="00826972" w:rsidRDefault="00A35F9B" w:rsidP="008627D3">
            <w:pPr>
              <w:pStyle w:val="FollowFollowRPSTLheading"/>
            </w:pPr>
          </w:p>
        </w:tc>
        <w:tc>
          <w:tcPr>
            <w:tcW w:w="875" w:type="dxa"/>
            <w:tcMar>
              <w:left w:w="115" w:type="dxa"/>
              <w:right w:w="115" w:type="dxa"/>
            </w:tcMar>
          </w:tcPr>
          <w:p w:rsidR="00A35F9B" w:rsidRPr="00826972" w:rsidRDefault="00A35F9B" w:rsidP="008627D3">
            <w:pPr>
              <w:pStyle w:val="FollowFollowRPSTLheading"/>
            </w:pPr>
          </w:p>
        </w:tc>
        <w:tc>
          <w:tcPr>
            <w:tcW w:w="2197" w:type="dxa"/>
            <w:tcMar>
              <w:left w:w="115" w:type="dxa"/>
              <w:right w:w="115" w:type="dxa"/>
            </w:tcMar>
          </w:tcPr>
          <w:p w:rsidR="00A35F9B" w:rsidRPr="00826972" w:rsidRDefault="00A35F9B" w:rsidP="008627D3">
            <w:pPr>
              <w:pStyle w:val="FollowFollowRPSTLheading"/>
            </w:pPr>
          </w:p>
        </w:tc>
        <w:tc>
          <w:tcPr>
            <w:tcW w:w="953" w:type="dxa"/>
            <w:tcMar>
              <w:left w:w="115" w:type="dxa"/>
              <w:right w:w="115" w:type="dxa"/>
            </w:tcMar>
          </w:tcPr>
          <w:p w:rsidR="00A35F9B" w:rsidRPr="00826972" w:rsidRDefault="00A35F9B" w:rsidP="008627D3">
            <w:pPr>
              <w:pStyle w:val="FollowFollowRPSTLheading"/>
            </w:pPr>
          </w:p>
        </w:tc>
        <w:tc>
          <w:tcPr>
            <w:tcW w:w="2092" w:type="dxa"/>
            <w:tcMar>
              <w:left w:w="115" w:type="dxa"/>
              <w:right w:w="115" w:type="dxa"/>
            </w:tcMar>
          </w:tcPr>
          <w:p w:rsidR="00A35F9B" w:rsidRPr="00826972" w:rsidRDefault="00A35F9B" w:rsidP="008627D3">
            <w:pPr>
              <w:pStyle w:val="FollowFollowRPSTLheading"/>
            </w:pPr>
          </w:p>
        </w:tc>
        <w:tc>
          <w:tcPr>
            <w:tcW w:w="2675" w:type="dxa"/>
            <w:noWrap/>
            <w:tcMar>
              <w:left w:w="115" w:type="dxa"/>
              <w:right w:w="115" w:type="dxa"/>
            </w:tcMar>
          </w:tcPr>
          <w:p w:rsidR="00A35F9B" w:rsidRPr="00826972" w:rsidRDefault="00A35F9B" w:rsidP="008627D3">
            <w:pPr>
              <w:pStyle w:val="FollowFollowRPSTLheading"/>
            </w:pPr>
          </w:p>
        </w:tc>
        <w:tc>
          <w:tcPr>
            <w:tcW w:w="658" w:type="dxa"/>
            <w:tcMar>
              <w:left w:w="115" w:type="dxa"/>
              <w:right w:w="115" w:type="dxa"/>
            </w:tcMar>
          </w:tcPr>
          <w:p w:rsidR="00A35F9B" w:rsidRPr="00826972" w:rsidRDefault="00A35F9B" w:rsidP="008627D3">
            <w:pPr>
              <w:pStyle w:val="FollowFollowRPSTLheading"/>
            </w:pPr>
            <w:r w:rsidRPr="00826972">
              <w:t> </w:t>
            </w:r>
          </w:p>
        </w:tc>
      </w:tr>
      <w:tr w:rsidR="00A35F9B" w:rsidRPr="00826972" w:rsidTr="008627D3">
        <w:trPr>
          <w:trHeight w:val="402"/>
          <w:jc w:val="center"/>
        </w:trPr>
        <w:tc>
          <w:tcPr>
            <w:tcW w:w="723" w:type="dxa"/>
            <w:tcMar>
              <w:left w:w="115" w:type="dxa"/>
              <w:right w:w="115" w:type="dxa"/>
            </w:tcMar>
          </w:tcPr>
          <w:p w:rsidR="00A35F9B" w:rsidRPr="0005293A" w:rsidRDefault="00A35F9B" w:rsidP="008627D3">
            <w:pPr>
              <w:pStyle w:val="endRPSTL"/>
              <w:rPr>
                <w:b w:val="0"/>
              </w:rPr>
            </w:pPr>
            <w:r w:rsidRPr="0005293A">
              <w:rPr>
                <w:b w:val="0"/>
              </w:rPr>
              <w:t> </w:t>
            </w:r>
          </w:p>
        </w:tc>
        <w:tc>
          <w:tcPr>
            <w:tcW w:w="875" w:type="dxa"/>
            <w:tcMar>
              <w:left w:w="115" w:type="dxa"/>
              <w:right w:w="115" w:type="dxa"/>
            </w:tcMar>
          </w:tcPr>
          <w:p w:rsidR="00A35F9B" w:rsidRPr="0005293A" w:rsidRDefault="00A35F9B" w:rsidP="008627D3">
            <w:pPr>
              <w:pStyle w:val="endRPSTL"/>
              <w:rPr>
                <w:b w:val="0"/>
              </w:rPr>
            </w:pPr>
            <w:r w:rsidRPr="0005293A">
              <w:rPr>
                <w:b w:val="0"/>
              </w:rPr>
              <w:t> </w:t>
            </w:r>
          </w:p>
        </w:tc>
        <w:tc>
          <w:tcPr>
            <w:tcW w:w="2197" w:type="dxa"/>
            <w:tcMar>
              <w:left w:w="115" w:type="dxa"/>
              <w:right w:w="115" w:type="dxa"/>
            </w:tcMar>
          </w:tcPr>
          <w:p w:rsidR="00A35F9B" w:rsidRPr="0005293A" w:rsidRDefault="00A35F9B" w:rsidP="008627D3">
            <w:pPr>
              <w:pStyle w:val="endRPSTL"/>
              <w:rPr>
                <w:b w:val="0"/>
              </w:rPr>
            </w:pPr>
            <w:r w:rsidRPr="0005293A">
              <w:rPr>
                <w:b w:val="0"/>
              </w:rPr>
              <w:t> </w:t>
            </w:r>
          </w:p>
        </w:tc>
        <w:tc>
          <w:tcPr>
            <w:tcW w:w="953" w:type="dxa"/>
            <w:tcMar>
              <w:left w:w="115" w:type="dxa"/>
              <w:right w:w="115" w:type="dxa"/>
            </w:tcMar>
          </w:tcPr>
          <w:p w:rsidR="00A35F9B" w:rsidRPr="0005293A" w:rsidRDefault="00A35F9B" w:rsidP="008627D3">
            <w:pPr>
              <w:pStyle w:val="endRPSTL"/>
              <w:rPr>
                <w:b w:val="0"/>
              </w:rPr>
            </w:pPr>
            <w:r w:rsidRPr="0005293A">
              <w:rPr>
                <w:b w:val="0"/>
              </w:rPr>
              <w:t> </w:t>
            </w:r>
          </w:p>
        </w:tc>
        <w:tc>
          <w:tcPr>
            <w:tcW w:w="2092" w:type="dxa"/>
            <w:tcMar>
              <w:left w:w="115" w:type="dxa"/>
              <w:right w:w="115" w:type="dxa"/>
            </w:tcMar>
          </w:tcPr>
          <w:p w:rsidR="00A35F9B" w:rsidRPr="0005293A" w:rsidRDefault="00A35F9B" w:rsidP="008627D3">
            <w:pPr>
              <w:pStyle w:val="endRPSTL"/>
              <w:rPr>
                <w:b w:val="0"/>
              </w:rPr>
            </w:pPr>
            <w:r w:rsidRPr="0005293A">
              <w:rPr>
                <w:b w:val="0"/>
              </w:rPr>
              <w:t> </w:t>
            </w:r>
          </w:p>
        </w:tc>
        <w:tc>
          <w:tcPr>
            <w:tcW w:w="2675" w:type="dxa"/>
            <w:tcMar>
              <w:left w:w="115" w:type="dxa"/>
              <w:right w:w="115" w:type="dxa"/>
            </w:tcMar>
          </w:tcPr>
          <w:p w:rsidR="00A35F9B" w:rsidRPr="00826972" w:rsidRDefault="00A35F9B" w:rsidP="008627D3">
            <w:pPr>
              <w:pStyle w:val="endRPSTL"/>
            </w:pPr>
            <w:r w:rsidRPr="00826972">
              <w:t>END OF FIGURE</w:t>
            </w:r>
          </w:p>
        </w:tc>
        <w:tc>
          <w:tcPr>
            <w:tcW w:w="658" w:type="dxa"/>
            <w:tcMar>
              <w:left w:w="115" w:type="dxa"/>
              <w:right w:w="115" w:type="dxa"/>
            </w:tcMar>
          </w:tcPr>
          <w:p w:rsidR="00A35F9B" w:rsidRPr="0005293A" w:rsidRDefault="00A35F9B" w:rsidP="008627D3">
            <w:pPr>
              <w:pStyle w:val="endRPSTL"/>
              <w:rPr>
                <w:b w:val="0"/>
              </w:rPr>
            </w:pPr>
            <w:r w:rsidRPr="00826972">
              <w:t> </w:t>
            </w:r>
          </w:p>
        </w:tc>
      </w:tr>
    </w:tbl>
    <w:p w:rsidR="00A35F9B" w:rsidRPr="00C95175" w:rsidRDefault="00A35F9B" w:rsidP="00C95175"/>
    <w:sectPr w:rsidR="00A35F9B" w:rsidRPr="00C95175" w:rsidSect="003E1508">
      <w:headerReference w:type="even" r:id="rId7"/>
      <w:headerReference w:type="default" r:id="rId8"/>
      <w:type w:val="continuous"/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4DC" w:rsidRDefault="001A24DC" w:rsidP="00AC4C7D">
      <w:r>
        <w:separator/>
      </w:r>
    </w:p>
    <w:p w:rsidR="001A24DC" w:rsidRDefault="001A24DC" w:rsidP="00AC4C7D"/>
    <w:p w:rsidR="001A24DC" w:rsidRDefault="001A24DC" w:rsidP="00AC4C7D"/>
    <w:p w:rsidR="001A24DC" w:rsidRDefault="001A24DC" w:rsidP="00AC4C7D"/>
  </w:endnote>
  <w:endnote w:type="continuationSeparator" w:id="0">
    <w:p w:rsidR="001A24DC" w:rsidRDefault="001A24DC" w:rsidP="00AC4C7D">
      <w:r>
        <w:continuationSeparator/>
      </w:r>
    </w:p>
    <w:p w:rsidR="001A24DC" w:rsidRDefault="001A24DC" w:rsidP="00AC4C7D"/>
    <w:p w:rsidR="001A24DC" w:rsidRDefault="001A24DC" w:rsidP="00AC4C7D"/>
    <w:p w:rsidR="001A24DC" w:rsidRDefault="001A24DC" w:rsidP="00AC4C7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4DC" w:rsidRDefault="001A24DC" w:rsidP="00AC4C7D">
      <w:r>
        <w:separator/>
      </w:r>
    </w:p>
    <w:p w:rsidR="001A24DC" w:rsidRDefault="001A24DC" w:rsidP="00AC4C7D"/>
    <w:p w:rsidR="001A24DC" w:rsidRDefault="001A24DC" w:rsidP="00AC4C7D"/>
    <w:p w:rsidR="001A24DC" w:rsidRDefault="001A24DC" w:rsidP="00AC4C7D"/>
  </w:footnote>
  <w:footnote w:type="continuationSeparator" w:id="0">
    <w:p w:rsidR="001A24DC" w:rsidRDefault="001A24DC" w:rsidP="00AC4C7D">
      <w:r>
        <w:continuationSeparator/>
      </w:r>
    </w:p>
    <w:p w:rsidR="001A24DC" w:rsidRDefault="001A24DC" w:rsidP="00AC4C7D"/>
    <w:p w:rsidR="001A24DC" w:rsidRDefault="001A24DC" w:rsidP="00AC4C7D"/>
    <w:p w:rsidR="001A24DC" w:rsidRDefault="001A24DC" w:rsidP="00AC4C7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175" w:rsidRPr="001C4FEC" w:rsidRDefault="00430259" w:rsidP="00C95175">
    <w:pPr>
      <w:pStyle w:val="ILSHeader"/>
    </w:pPr>
    <w:fldSimple w:instr=" DOCPROPERTY  ThisWP  \* MERGEFORMAT ">
      <w:r w:rsidR="00C95175">
        <w:t>0001</w:t>
      </w:r>
    </w:fldSimple>
    <w:r w:rsidR="00C95175" w:rsidRPr="001C4FEC">
      <w:tab/>
    </w:r>
    <w:fldSimple w:instr=" DOCPROPERTY  ManualNumber  \* MERGEFORMAT ">
      <w:r w:rsidR="00C95175">
        <w:t>TM 00000000000</w:t>
      </w:r>
    </w:fldSimple>
    <w:r w:rsidR="00C95175" w:rsidRPr="001C4FEC">
      <w:tab/>
    </w:r>
    <w:r w:rsidR="00C95175">
      <w:t>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175" w:rsidRPr="001C4FEC" w:rsidRDefault="00C95175" w:rsidP="00C95175">
    <w:pPr>
      <w:pStyle w:val="ILSHeader"/>
    </w:pPr>
    <w:r w:rsidRPr="001C4FEC">
      <w:tab/>
    </w:r>
    <w:fldSimple w:instr=" DOCPROPERTY  ManualNumber  \* MERGEFORMAT ">
      <w:r>
        <w:t>TM 00000000000</w:t>
      </w:r>
    </w:fldSimple>
    <w:r w:rsidRPr="001C4FEC">
      <w:tab/>
    </w:r>
    <w:fldSimple w:instr=" DOCPROPERTY  ThisWP  \* MERGEFORMAT ">
      <w:r>
        <w:t>0001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197"/>
    <w:multiLevelType w:val="multilevel"/>
    <w:tmpl w:val="12CA140A"/>
    <w:lvl w:ilvl="0">
      <w:start w:val="1"/>
      <w:numFmt w:val="decimal"/>
      <w:lvlRestart w:val="0"/>
      <w:pStyle w:val="Table1Format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4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5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6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7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8">
      <w:start w:val="1"/>
      <w:numFmt w:val="decimal"/>
      <w:lvlRestart w:val="0"/>
      <w:pStyle w:val="Table1FormatContinued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">
    <w:nsid w:val="028F5172"/>
    <w:multiLevelType w:val="multilevel"/>
    <w:tmpl w:val="A1F0E30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2">
    <w:nsid w:val="065C23FA"/>
    <w:multiLevelType w:val="multilevel"/>
    <w:tmpl w:val="0E788320"/>
    <w:lvl w:ilvl="0">
      <w:start w:val="1"/>
      <w:numFmt w:val="decimal"/>
      <w:lvlText w:val="Figure %1."/>
      <w:lvlJc w:val="center"/>
      <w:pPr>
        <w:tabs>
          <w:tab w:val="num" w:pos="0"/>
        </w:tabs>
        <w:ind w:left="0" w:firstLine="288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7D0F51"/>
    <w:multiLevelType w:val="multilevel"/>
    <w:tmpl w:val="117E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dstrike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0AB919D2"/>
    <w:multiLevelType w:val="multilevel"/>
    <w:tmpl w:val="9D623B5E"/>
    <w:lvl w:ilvl="0">
      <w:start w:val="1"/>
      <w:numFmt w:val="decimal"/>
      <w:lvlRestart w:val="0"/>
      <w:pStyle w:val="NumberRPST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7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7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73"/>
      </w:pPr>
      <w:rPr>
        <w:rFonts w:hint="default"/>
      </w:rPr>
    </w:lvl>
  </w:abstractNum>
  <w:abstractNum w:abstractNumId="5">
    <w:nsid w:val="0CE97921"/>
    <w:multiLevelType w:val="multilevel"/>
    <w:tmpl w:val="9DD0DD8C"/>
    <w:lvl w:ilvl="0"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23"/>
      <w:numFmt w:val="decimal"/>
      <w:pStyle w:val="Heading2"/>
      <w:suff w:val="space"/>
      <w:lvlText w:val="%2 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/>
        <w:sz w:val="24"/>
        <w:vertAlign w:val="baseline"/>
      </w:rPr>
    </w:lvl>
    <w:lvl w:ilvl="2">
      <w:start w:val="1"/>
      <w:numFmt w:val="decimal"/>
      <w:pStyle w:val="Heading3"/>
      <w:suff w:val="space"/>
      <w:lvlText w:val="%3.0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6.%3.%4.%5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 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0D105D30"/>
    <w:multiLevelType w:val="multilevel"/>
    <w:tmpl w:val="F3C2EB76"/>
    <w:lvl w:ilvl="0">
      <w:start w:val="1"/>
      <w:numFmt w:val="decimal"/>
      <w:suff w:val="nothing"/>
      <w:lvlText w:val="Figure %1.  "/>
      <w:lvlJc w:val="left"/>
      <w:pPr>
        <w:ind w:left="0" w:firstLine="288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  <w:rPr>
        <w:rFonts w:hint="default"/>
      </w:rPr>
    </w:lvl>
  </w:abstractNum>
  <w:abstractNum w:abstractNumId="7">
    <w:nsid w:val="0DF513BA"/>
    <w:multiLevelType w:val="multilevel"/>
    <w:tmpl w:val="DDEAF27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  <w:sz w:val="20"/>
        <w:szCs w:val="20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8">
    <w:nsid w:val="0FF4492A"/>
    <w:multiLevelType w:val="hybridMultilevel"/>
    <w:tmpl w:val="6C08F4C0"/>
    <w:lvl w:ilvl="0" w:tplc="E684D4CC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FF4636"/>
    <w:multiLevelType w:val="hybridMultilevel"/>
    <w:tmpl w:val="C3A42026"/>
    <w:lvl w:ilvl="0" w:tplc="2B12C3E2">
      <w:start w:val="1"/>
      <w:numFmt w:val="decimal"/>
      <w:lvlText w:val="%1."/>
      <w:lvlJc w:val="left"/>
      <w:pPr>
        <w:tabs>
          <w:tab w:val="num" w:pos="360"/>
        </w:tabs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5D04AF"/>
    <w:multiLevelType w:val="multilevel"/>
    <w:tmpl w:val="189C77B4"/>
    <w:lvl w:ilvl="0">
      <w:start w:val="1"/>
      <w:numFmt w:val="none"/>
      <w:lvlRestart w:val="0"/>
      <w:suff w:val="nothing"/>
      <w:lvlText w:val=""/>
      <w:lvlJc w:val="left"/>
      <w:pPr>
        <w:ind w:left="360" w:hanging="36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none"/>
      <w:lvlRestart w:val="0"/>
      <w:suff w:val="nothing"/>
      <w:lvlText w:val="SYMPTOM"/>
      <w:lvlJc w:val="left"/>
      <w:pPr>
        <w:ind w:left="360" w:firstLine="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2">
      <w:start w:val="1"/>
      <w:numFmt w:val="decimal"/>
      <w:lvlRestart w:val="0"/>
      <w:lvlText w:val="%3."/>
      <w:lvlJc w:val="left"/>
      <w:pPr>
        <w:tabs>
          <w:tab w:val="num" w:pos="360"/>
        </w:tabs>
        <w:ind w:left="720" w:firstLine="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none"/>
      <w:suff w:val="nothing"/>
      <w:lvlText w:val="MALFUNCTION"/>
      <w:lvlJc w:val="left"/>
      <w:pPr>
        <w:ind w:left="720" w:firstLine="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720" w:firstLine="0"/>
      </w:pPr>
      <w:rPr>
        <w:rFonts w:ascii="Arial" w:hAnsi="Arial" w:cs="Arial" w:hint="default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5">
      <w:start w:val="1"/>
      <w:numFmt w:val="none"/>
      <w:suff w:val="nothing"/>
      <w:lvlText w:val="CORRECTIVE ACTION"/>
      <w:lvlJc w:val="left"/>
      <w:pPr>
        <w:ind w:left="1080" w:firstLine="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lvlText w:val="STEP %7."/>
      <w:lvlJc w:val="left"/>
      <w:pPr>
        <w:tabs>
          <w:tab w:val="num" w:pos="2160"/>
        </w:tabs>
        <w:ind w:left="1080" w:firstLine="0"/>
      </w:pPr>
      <w:rPr>
        <w:rFonts w:ascii="Arial" w:hAnsi="Arial" w:cs="Arial" w:hint="default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7">
      <w:start w:val="1"/>
      <w:numFmt w:val="none"/>
      <w:lvlText w:val="Press shift + tab to go back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Press shift + tab to go back."/>
      <w:lvlJc w:val="right"/>
      <w:pPr>
        <w:tabs>
          <w:tab w:val="num" w:pos="0"/>
        </w:tabs>
        <w:ind w:left="0" w:firstLine="4320"/>
      </w:pPr>
      <w:rPr>
        <w:rFonts w:hint="default"/>
      </w:rPr>
    </w:lvl>
  </w:abstractNum>
  <w:abstractNum w:abstractNumId="11">
    <w:nsid w:val="21BF66C3"/>
    <w:multiLevelType w:val="multilevel"/>
    <w:tmpl w:val="2738F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2">
    <w:nsid w:val="27867551"/>
    <w:multiLevelType w:val="multilevel"/>
    <w:tmpl w:val="DB1C7F98"/>
    <w:lvl w:ilvl="0">
      <w:start w:val="58"/>
      <w:numFmt w:val="decimal"/>
      <w:suff w:val="nothing"/>
      <w:lvlText w:val="00%1"/>
      <w:lvlJc w:val="right"/>
      <w:pPr>
        <w:ind w:left="0" w:firstLine="1008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00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4"/>
      </w:rPr>
    </w:lvl>
  </w:abstractNum>
  <w:abstractNum w:abstractNumId="13">
    <w:nsid w:val="2C503B60"/>
    <w:multiLevelType w:val="multilevel"/>
    <w:tmpl w:val="9DA2B82E"/>
    <w:lvl w:ilvl="0">
      <w:start w:val="1"/>
      <w:numFmt w:val="decimal"/>
      <w:lvlRestart w:val="0"/>
      <w:suff w:val="nothing"/>
      <w:lvlText w:val="Figure %1.  "/>
      <w:lvlJc w:val="right"/>
      <w:pPr>
        <w:ind w:left="9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Press shift + tab to go back."/>
      <w:lvlJc w:val="right"/>
      <w:pPr>
        <w:ind w:left="950" w:firstLine="0"/>
      </w:pPr>
      <w:rPr>
        <w:rFonts w:ascii="Arial" w:hAnsi="Arial" w:cs="Arial"/>
        <w:b/>
        <w:i w:val="0"/>
        <w:sz w:val="20"/>
      </w:rPr>
    </w:lvl>
    <w:lvl w:ilvl="3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sz w:val="20"/>
      </w:rPr>
    </w:lvl>
    <w:lvl w:ilvl="4">
      <w:start w:val="1"/>
      <w:numFmt w:val="decimal"/>
      <w:lvlRestart w:val="0"/>
      <w:lvlText w:val="Press shift + tab to go back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Restart w:val="0"/>
      <w:lvlText w:val="Press shift + tab to go back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Restart w:val="0"/>
      <w:lvlText w:val="Press shift + tab to go back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Restart w:val="0"/>
      <w:lvlText w:val="Press shift + tab to go back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Restart w:val="0"/>
      <w:lvlText w:val="Press shift + tab to go back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33FD1D07"/>
    <w:multiLevelType w:val="multilevel"/>
    <w:tmpl w:val="0B262924"/>
    <w:name w:val="Figure 15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15">
    <w:nsid w:val="39A40FE5"/>
    <w:multiLevelType w:val="multilevel"/>
    <w:tmpl w:val="D520B2D8"/>
    <w:lvl w:ilvl="0">
      <w:start w:val="1"/>
      <w:numFmt w:val="decimal"/>
      <w:lvlRestart w:val="0"/>
      <w:suff w:val="nothing"/>
      <w:lvlText w:val="Figure %1.  "/>
      <w:lvlJc w:val="right"/>
      <w:pPr>
        <w:ind w:left="9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Press shift + tab to go back."/>
      <w:lvlJc w:val="right"/>
      <w:pPr>
        <w:ind w:left="950" w:firstLine="0"/>
      </w:pPr>
      <w:rPr>
        <w:rFonts w:ascii="Arial" w:hAnsi="Arial" w:cs="Arial"/>
        <w:b/>
        <w:i w:val="0"/>
        <w:sz w:val="20"/>
      </w:rPr>
    </w:lvl>
    <w:lvl w:ilvl="3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sz w:val="20"/>
      </w:rPr>
    </w:lvl>
    <w:lvl w:ilvl="4">
      <w:start w:val="1"/>
      <w:numFmt w:val="decimal"/>
      <w:lvlRestart w:val="0"/>
      <w:lvlText w:val="Press shift + tab to go back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Restart w:val="0"/>
      <w:lvlText w:val="Press shift + tab to go back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Restart w:val="0"/>
      <w:lvlText w:val="Press shift + tab to go back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Restart w:val="0"/>
      <w:lvlText w:val="Press shift + tab to go back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Restart w:val="0"/>
      <w:lvlText w:val="Press shift + tab to go back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4411137B"/>
    <w:multiLevelType w:val="multilevel"/>
    <w:tmpl w:val="AEF21ED4"/>
    <w:lvl w:ilvl="0">
      <w:start w:val="1"/>
      <w:numFmt w:val="decimal"/>
      <w:suff w:val="nothing"/>
      <w:lvlText w:val="Figure %1.  "/>
      <w:lvlJc w:val="left"/>
      <w:pPr>
        <w:ind w:left="0" w:firstLine="288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  <w:rPr>
        <w:rFonts w:hint="default"/>
      </w:rPr>
    </w:lvl>
  </w:abstractNum>
  <w:abstractNum w:abstractNumId="17">
    <w:nsid w:val="47BD6A74"/>
    <w:multiLevelType w:val="multilevel"/>
    <w:tmpl w:val="6E9E1AA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18">
    <w:nsid w:val="4A613DF6"/>
    <w:multiLevelType w:val="multilevel"/>
    <w:tmpl w:val="7646D75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9">
    <w:nsid w:val="4B0124AF"/>
    <w:multiLevelType w:val="multilevel"/>
    <w:tmpl w:val="AF32ACB2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D02AF7"/>
    <w:multiLevelType w:val="multilevel"/>
    <w:tmpl w:val="0A0A652A"/>
    <w:lvl w:ilvl="0">
      <w:start w:val="1"/>
      <w:numFmt w:val="none"/>
      <w:lvlRestart w:val="0"/>
      <w:pStyle w:val="Fault"/>
      <w:suff w:val="nothing"/>
      <w:lvlText w:val=""/>
      <w:lvlJc w:val="left"/>
      <w:pPr>
        <w:ind w:left="360" w:hanging="36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1">
      <w:start w:val="1"/>
      <w:numFmt w:val="none"/>
      <w:lvlRestart w:val="0"/>
      <w:pStyle w:val="SYMPTOM"/>
      <w:suff w:val="nothing"/>
      <w:lvlText w:val="SYMPTOM"/>
      <w:lvlJc w:val="left"/>
      <w:pPr>
        <w:ind w:left="360" w:firstLine="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2">
      <w:start w:val="1"/>
      <w:numFmt w:val="decimal"/>
      <w:lvlRestart w:val="0"/>
      <w:pStyle w:val="Symptom1"/>
      <w:lvlText w:val="%3."/>
      <w:lvlJc w:val="left"/>
      <w:pPr>
        <w:tabs>
          <w:tab w:val="num" w:pos="360"/>
        </w:tabs>
        <w:ind w:left="720" w:firstLine="0"/>
      </w:pPr>
      <w:rPr>
        <w:rFonts w:ascii="Arial" w:hAnsi="Arial" w:cs="Arial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none"/>
      <w:pStyle w:val="MALFUNCTION"/>
      <w:suff w:val="nothing"/>
      <w:lvlText w:val="MALFUNCTION"/>
      <w:lvlJc w:val="left"/>
      <w:pPr>
        <w:ind w:left="720" w:firstLine="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4">
      <w:start w:val="1"/>
      <w:numFmt w:val="none"/>
      <w:pStyle w:val="WHATMALFUNCTION"/>
      <w:suff w:val="nothing"/>
      <w:lvlText w:val=""/>
      <w:lvlJc w:val="left"/>
      <w:pPr>
        <w:ind w:left="720" w:firstLine="0"/>
      </w:pPr>
      <w:rPr>
        <w:rFonts w:ascii="Arial" w:hAnsi="Arial" w:cs="Arial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5">
      <w:start w:val="1"/>
      <w:numFmt w:val="none"/>
      <w:pStyle w:val="CORRECTIVEACTION"/>
      <w:suff w:val="nothing"/>
      <w:lvlText w:val="CORRECTIVE ACTION"/>
      <w:lvlJc w:val="left"/>
      <w:pPr>
        <w:ind w:left="1080" w:firstLine="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pStyle w:val="STEP1"/>
      <w:lvlText w:val="STEP %7."/>
      <w:lvlJc w:val="left"/>
      <w:pPr>
        <w:tabs>
          <w:tab w:val="num" w:pos="2160"/>
        </w:tabs>
        <w:ind w:left="1080" w:firstLine="0"/>
      </w:pPr>
      <w:rPr>
        <w:rFonts w:ascii="Arial" w:hAnsi="Arial" w:cs="Arial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7">
      <w:start w:val="1"/>
      <w:numFmt w:val="none"/>
      <w:lvlText w:val="Press shift + tab to go back.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Press shift + tab to go back."/>
      <w:lvlJc w:val="right"/>
      <w:pPr>
        <w:tabs>
          <w:tab w:val="num" w:pos="0"/>
        </w:tabs>
        <w:ind w:left="0" w:firstLine="4320"/>
      </w:pPr>
    </w:lvl>
  </w:abstractNum>
  <w:abstractNum w:abstractNumId="21">
    <w:nsid w:val="4D882887"/>
    <w:multiLevelType w:val="hybridMultilevel"/>
    <w:tmpl w:val="09207CF6"/>
    <w:lvl w:ilvl="0" w:tplc="5C9E6C7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EFE2F95"/>
    <w:multiLevelType w:val="hybridMultilevel"/>
    <w:tmpl w:val="3CE21AF6"/>
    <w:lvl w:ilvl="0" w:tplc="85AA45DA">
      <w:start w:val="1"/>
      <w:numFmt w:val="decimal"/>
      <w:lvlRestart w:val="0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110B09"/>
    <w:multiLevelType w:val="multilevel"/>
    <w:tmpl w:val="14DA550A"/>
    <w:lvl w:ilvl="0">
      <w:start w:val="1"/>
      <w:numFmt w:val="none"/>
      <w:suff w:val="nothing"/>
      <w:lvlText w:val="GENERAL"/>
      <w:lvlJc w:val="left"/>
      <w:pPr>
        <w:ind w:left="-32767" w:firstLine="32767"/>
      </w:pPr>
      <w:rPr>
        <w:rFonts w:ascii="Arial Bold" w:hAnsi="Arial Bold" w:hint="default"/>
        <w:b/>
        <w:i w:val="0"/>
        <w:sz w:val="20"/>
        <w:szCs w:val="20"/>
      </w:rPr>
    </w:lvl>
    <w:lvl w:ilvl="1">
      <w:start w:val="1"/>
      <w:numFmt w:val="decimal"/>
      <w:lvlRestart w:val="0"/>
      <w:lvlText w:val="%1%2."/>
      <w:lvlJc w:val="left"/>
      <w:pPr>
        <w:tabs>
          <w:tab w:val="num" w:pos="36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%1Figur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%1Table %4.  "/>
      <w:lvlJc w:val="right"/>
      <w:pPr>
        <w:ind w:left="850" w:firstLine="0"/>
      </w:pPr>
      <w:rPr>
        <w:rFonts w:ascii="Arial Bold" w:hAnsi="Arial Bold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44E3EC8"/>
    <w:multiLevelType w:val="multilevel"/>
    <w:tmpl w:val="225EC3E6"/>
    <w:lvl w:ilvl="0">
      <w:start w:val="1"/>
      <w:numFmt w:val="none"/>
      <w:suff w:val="nothing"/>
      <w:lvlText w:val="GENERAL"/>
      <w:lvlJc w:val="left"/>
      <w:pPr>
        <w:ind w:left="-32767" w:firstLine="32767"/>
      </w:pPr>
      <w:rPr>
        <w:rFonts w:ascii="Arial Bold" w:hAnsi="Arial Bold" w:hint="default"/>
        <w:b/>
        <w:i w:val="0"/>
        <w:sz w:val="20"/>
        <w:szCs w:val="20"/>
      </w:rPr>
    </w:lvl>
    <w:lvl w:ilvl="1">
      <w:start w:val="1"/>
      <w:numFmt w:val="decimal"/>
      <w:lvlRestart w:val="0"/>
      <w:lvlText w:val="%1%2."/>
      <w:lvlJc w:val="left"/>
      <w:pPr>
        <w:tabs>
          <w:tab w:val="num" w:pos="36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%1Figur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%1Table %4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6B61FC1"/>
    <w:multiLevelType w:val="multilevel"/>
    <w:tmpl w:val="B734EDEA"/>
    <w:lvl w:ilvl="0">
      <w:start w:val="1"/>
      <w:numFmt w:val="decimal"/>
      <w:lvlRestart w:val="0"/>
      <w:suff w:val="nothing"/>
      <w:lvlText w:val="Figure %1.  "/>
      <w:lvlJc w:val="right"/>
      <w:pPr>
        <w:ind w:left="9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decimal"/>
      <w:lvlRestart w:val="0"/>
      <w:suff w:val="nothing"/>
      <w:lvlText w:val="Press shift + tab to go back."/>
      <w:lvlJc w:val="right"/>
      <w:pPr>
        <w:ind w:left="950" w:firstLine="0"/>
      </w:pPr>
      <w:rPr>
        <w:rFonts w:ascii="Arial" w:hAnsi="Arial" w:cs="Arial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Press shift + tab to go back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Press shift + tab to go back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Press shift + tab to go back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Press shift + tab to go back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Press shift + tab to go back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7113821"/>
    <w:multiLevelType w:val="multilevel"/>
    <w:tmpl w:val="BFDE43E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Restart w:val="0"/>
      <w:suff w:val="nothing"/>
      <w:lvlText w:val="Figure %2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Tabl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693B48E7"/>
    <w:multiLevelType w:val="multilevel"/>
    <w:tmpl w:val="9D623B5E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7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7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73"/>
      </w:pPr>
      <w:rPr>
        <w:rFonts w:hint="default"/>
      </w:rPr>
    </w:lvl>
  </w:abstractNum>
  <w:abstractNum w:abstractNumId="28">
    <w:nsid w:val="6C1D59FC"/>
    <w:multiLevelType w:val="multilevel"/>
    <w:tmpl w:val="488ECB9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6F6DC0"/>
    <w:multiLevelType w:val="multilevel"/>
    <w:tmpl w:val="23EC8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0">
    <w:nsid w:val="777D5562"/>
    <w:multiLevelType w:val="multilevel"/>
    <w:tmpl w:val="C2E2EBF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1">
    <w:nsid w:val="7789119E"/>
    <w:multiLevelType w:val="multilevel"/>
    <w:tmpl w:val="071ADAC8"/>
    <w:lvl w:ilvl="0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4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5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6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7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8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32">
    <w:nsid w:val="77CD4657"/>
    <w:multiLevelType w:val="multilevel"/>
    <w:tmpl w:val="63D07C62"/>
    <w:lvl w:ilvl="0">
      <w:start w:val="1"/>
      <w:numFmt w:val="decimal"/>
      <w:lvlRestart w:val="0"/>
      <w:suff w:val="nothing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0"/>
        <w:szCs w:val="20"/>
        <w:u w:val="none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7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7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73"/>
      </w:pPr>
      <w:rPr>
        <w:rFonts w:hint="default"/>
      </w:rPr>
    </w:lvl>
  </w:abstractNum>
  <w:abstractNum w:abstractNumId="33">
    <w:nsid w:val="78BD31AE"/>
    <w:multiLevelType w:val="multilevel"/>
    <w:tmpl w:val="225EC3E6"/>
    <w:lvl w:ilvl="0">
      <w:start w:val="1"/>
      <w:numFmt w:val="none"/>
      <w:suff w:val="nothing"/>
      <w:lvlText w:val="GENERAL"/>
      <w:lvlJc w:val="left"/>
      <w:pPr>
        <w:ind w:left="-32767" w:firstLine="32767"/>
      </w:pPr>
      <w:rPr>
        <w:rFonts w:ascii="Arial Bold" w:hAnsi="Arial Bold" w:hint="default"/>
        <w:b/>
        <w:i w:val="0"/>
        <w:sz w:val="20"/>
        <w:szCs w:val="20"/>
      </w:rPr>
    </w:lvl>
    <w:lvl w:ilvl="1">
      <w:start w:val="1"/>
      <w:numFmt w:val="decimal"/>
      <w:lvlRestart w:val="0"/>
      <w:lvlText w:val="%1%2."/>
      <w:lvlJc w:val="left"/>
      <w:pPr>
        <w:tabs>
          <w:tab w:val="num" w:pos="36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%1Figur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%1Table %4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>
    <w:nsid w:val="7A777C03"/>
    <w:multiLevelType w:val="multilevel"/>
    <w:tmpl w:val="1A7A42A4"/>
    <w:lvl w:ilvl="0">
      <w:start w:val="21"/>
      <w:numFmt w:val="decimal"/>
      <w:lvlRestart w:val="0"/>
      <w:suff w:val="nothing"/>
      <w:lvlText w:val="Figure %1.  "/>
      <w:lvlJc w:val="right"/>
      <w:pPr>
        <w:ind w:left="0" w:firstLine="950"/>
      </w:pPr>
      <w:rPr>
        <w:rFonts w:ascii="Arial" w:hAnsi="Arial" w:cs="Arial" w:hint="default"/>
        <w:b/>
        <w:i w:val="0"/>
        <w:color w:val="auto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5">
    <w:nsid w:val="7FDC68FC"/>
    <w:multiLevelType w:val="multilevel"/>
    <w:tmpl w:val="1B18D7B4"/>
    <w:lvl w:ilvl="0">
      <w:numFmt w:val="none"/>
      <w:suff w:val="nothing"/>
      <w:lvlText w:val="Figure 1.  "/>
      <w:lvlJc w:val="right"/>
      <w:pPr>
        <w:ind w:left="950" w:firstLine="0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none"/>
      <w:lvlRestart w:val="0"/>
      <w:suff w:val="nothing"/>
      <w:lvlText w:val=""/>
      <w:lvlJc w:val="right"/>
      <w:pPr>
        <w:ind w:left="154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154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3470"/>
        </w:tabs>
        <w:ind w:left="347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4190"/>
        </w:tabs>
        <w:ind w:left="419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4910"/>
        </w:tabs>
        <w:ind w:left="491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630"/>
        </w:tabs>
        <w:ind w:left="563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6350"/>
        </w:tabs>
        <w:ind w:left="635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7070"/>
        </w:tabs>
        <w:ind w:left="7070" w:hanging="173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9"/>
  </w:num>
  <w:num w:numId="5">
    <w:abstractNumId w:val="16"/>
  </w:num>
  <w:num w:numId="6">
    <w:abstractNumId w:val="28"/>
  </w:num>
  <w:num w:numId="7">
    <w:abstractNumId w:val="24"/>
  </w:num>
  <w:num w:numId="8">
    <w:abstractNumId w:val="33"/>
  </w:num>
  <w:num w:numId="9">
    <w:abstractNumId w:val="23"/>
  </w:num>
  <w:num w:numId="10">
    <w:abstractNumId w:val="26"/>
  </w:num>
  <w:num w:numId="11">
    <w:abstractNumId w:val="26"/>
  </w:num>
  <w:num w:numId="12">
    <w:abstractNumId w:val="18"/>
  </w:num>
  <w:num w:numId="13">
    <w:abstractNumId w:val="30"/>
  </w:num>
  <w:num w:numId="14">
    <w:abstractNumId w:val="17"/>
  </w:num>
  <w:num w:numId="15">
    <w:abstractNumId w:val="7"/>
  </w:num>
  <w:num w:numId="16">
    <w:abstractNumId w:val="7"/>
  </w:num>
  <w:num w:numId="17">
    <w:abstractNumId w:val="14"/>
  </w:num>
  <w:num w:numId="18">
    <w:abstractNumId w:val="1"/>
  </w:num>
  <w:num w:numId="19">
    <w:abstractNumId w:val="35"/>
  </w:num>
  <w:num w:numId="20">
    <w:abstractNumId w:val="25"/>
  </w:num>
  <w:num w:numId="21">
    <w:abstractNumId w:val="3"/>
  </w:num>
  <w:num w:numId="22">
    <w:abstractNumId w:val="11"/>
  </w:num>
  <w:num w:numId="23">
    <w:abstractNumId w:val="29"/>
  </w:num>
  <w:num w:numId="24">
    <w:abstractNumId w:val="8"/>
  </w:num>
  <w:num w:numId="25">
    <w:abstractNumId w:val="21"/>
  </w:num>
  <w:num w:numId="26">
    <w:abstractNumId w:val="9"/>
  </w:num>
  <w:num w:numId="27">
    <w:abstractNumId w:val="8"/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31"/>
  </w:num>
  <w:num w:numId="31">
    <w:abstractNumId w:val="8"/>
  </w:num>
  <w:num w:numId="32">
    <w:abstractNumId w:val="8"/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10"/>
  </w:num>
  <w:num w:numId="36">
    <w:abstractNumId w:val="8"/>
    <w:lvlOverride w:ilvl="0">
      <w:startOverride w:val="1"/>
    </w:lvlOverride>
  </w:num>
  <w:num w:numId="37">
    <w:abstractNumId w:val="15"/>
  </w:num>
  <w:num w:numId="38">
    <w:abstractNumId w:val="22"/>
  </w:num>
  <w:num w:numId="39">
    <w:abstractNumId w:val="13"/>
  </w:num>
  <w:num w:numId="40">
    <w:abstractNumId w:val="0"/>
  </w:num>
  <w:num w:numId="41">
    <w:abstractNumId w:val="20"/>
  </w:num>
  <w:num w:numId="42">
    <w:abstractNumId w:val="5"/>
  </w:num>
  <w:num w:numId="43">
    <w:abstractNumId w:val="4"/>
  </w:num>
  <w:num w:numId="44">
    <w:abstractNumId w:val="34"/>
  </w:num>
  <w:num w:numId="45">
    <w:abstractNumId w:val="32"/>
  </w:num>
  <w:num w:numId="4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irrorMargins/>
  <w:activeWritingStyle w:appName="MSWord" w:lang="en-US" w:vendorID="64" w:dllVersion="131078" w:nlCheck="1" w:checkStyle="1"/>
  <w:proofState w:spelling="clean" w:grammar="clean"/>
  <w:attachedTemplate r:id="rId1"/>
  <w:stylePaneFormatFilter w:val="3F01"/>
  <w:documentProtection w:formatting="1" w:enforcement="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1E62"/>
    <w:rsid w:val="00004FEF"/>
    <w:rsid w:val="000146A5"/>
    <w:rsid w:val="00020F80"/>
    <w:rsid w:val="00025683"/>
    <w:rsid w:val="00025795"/>
    <w:rsid w:val="0002798C"/>
    <w:rsid w:val="00040B30"/>
    <w:rsid w:val="0005293A"/>
    <w:rsid w:val="00054757"/>
    <w:rsid w:val="00055B19"/>
    <w:rsid w:val="00064A47"/>
    <w:rsid w:val="00071980"/>
    <w:rsid w:val="000736B3"/>
    <w:rsid w:val="000810BF"/>
    <w:rsid w:val="000A18DF"/>
    <w:rsid w:val="000B406F"/>
    <w:rsid w:val="000C0C83"/>
    <w:rsid w:val="000C49A1"/>
    <w:rsid w:val="000D38C4"/>
    <w:rsid w:val="000D67C1"/>
    <w:rsid w:val="000D77EC"/>
    <w:rsid w:val="000E3E64"/>
    <w:rsid w:val="000F0B53"/>
    <w:rsid w:val="000F4F07"/>
    <w:rsid w:val="000F55BF"/>
    <w:rsid w:val="00101367"/>
    <w:rsid w:val="00105FCC"/>
    <w:rsid w:val="001118F8"/>
    <w:rsid w:val="00113546"/>
    <w:rsid w:val="00120256"/>
    <w:rsid w:val="00121295"/>
    <w:rsid w:val="001430AA"/>
    <w:rsid w:val="00147F3F"/>
    <w:rsid w:val="00151C34"/>
    <w:rsid w:val="00165ADB"/>
    <w:rsid w:val="00171CE4"/>
    <w:rsid w:val="001A24DC"/>
    <w:rsid w:val="001A50FD"/>
    <w:rsid w:val="001A6CEA"/>
    <w:rsid w:val="001B0273"/>
    <w:rsid w:val="001B2D4D"/>
    <w:rsid w:val="001B5D7C"/>
    <w:rsid w:val="001B5FA1"/>
    <w:rsid w:val="001C43FA"/>
    <w:rsid w:val="001E0A31"/>
    <w:rsid w:val="001E16C3"/>
    <w:rsid w:val="001E43CE"/>
    <w:rsid w:val="001F4511"/>
    <w:rsid w:val="001F76F6"/>
    <w:rsid w:val="002035B8"/>
    <w:rsid w:val="00206AC3"/>
    <w:rsid w:val="002215DC"/>
    <w:rsid w:val="0022254C"/>
    <w:rsid w:val="00230CEB"/>
    <w:rsid w:val="00254639"/>
    <w:rsid w:val="00254CD9"/>
    <w:rsid w:val="00264310"/>
    <w:rsid w:val="00285AB8"/>
    <w:rsid w:val="002B2024"/>
    <w:rsid w:val="002B7063"/>
    <w:rsid w:val="002C33C0"/>
    <w:rsid w:val="002D46AD"/>
    <w:rsid w:val="002E2787"/>
    <w:rsid w:val="002F3045"/>
    <w:rsid w:val="00302541"/>
    <w:rsid w:val="003067FB"/>
    <w:rsid w:val="00322F93"/>
    <w:rsid w:val="003344E2"/>
    <w:rsid w:val="0033644E"/>
    <w:rsid w:val="00336CB9"/>
    <w:rsid w:val="003402DA"/>
    <w:rsid w:val="003433C7"/>
    <w:rsid w:val="0034620E"/>
    <w:rsid w:val="0035264B"/>
    <w:rsid w:val="00353159"/>
    <w:rsid w:val="003602F1"/>
    <w:rsid w:val="00365D01"/>
    <w:rsid w:val="0038792C"/>
    <w:rsid w:val="003A3A4A"/>
    <w:rsid w:val="003B6A55"/>
    <w:rsid w:val="003C09F6"/>
    <w:rsid w:val="003D5A14"/>
    <w:rsid w:val="003E1508"/>
    <w:rsid w:val="00403BD6"/>
    <w:rsid w:val="0040533C"/>
    <w:rsid w:val="004112DA"/>
    <w:rsid w:val="004166B3"/>
    <w:rsid w:val="00416780"/>
    <w:rsid w:val="0041751E"/>
    <w:rsid w:val="00430259"/>
    <w:rsid w:val="004520F7"/>
    <w:rsid w:val="0045353B"/>
    <w:rsid w:val="00456663"/>
    <w:rsid w:val="00456C74"/>
    <w:rsid w:val="004625C0"/>
    <w:rsid w:val="004826FA"/>
    <w:rsid w:val="00494E8A"/>
    <w:rsid w:val="004A116B"/>
    <w:rsid w:val="004A5312"/>
    <w:rsid w:val="004B099E"/>
    <w:rsid w:val="004C486A"/>
    <w:rsid w:val="004C564A"/>
    <w:rsid w:val="004D3D80"/>
    <w:rsid w:val="004E344B"/>
    <w:rsid w:val="004E3A2D"/>
    <w:rsid w:val="004E6A2E"/>
    <w:rsid w:val="004E7BED"/>
    <w:rsid w:val="004F7E54"/>
    <w:rsid w:val="00503004"/>
    <w:rsid w:val="005109C1"/>
    <w:rsid w:val="005115EC"/>
    <w:rsid w:val="005212A3"/>
    <w:rsid w:val="005228E2"/>
    <w:rsid w:val="00522D4C"/>
    <w:rsid w:val="005319F4"/>
    <w:rsid w:val="005464BD"/>
    <w:rsid w:val="00555203"/>
    <w:rsid w:val="005726D5"/>
    <w:rsid w:val="0058421E"/>
    <w:rsid w:val="005B3199"/>
    <w:rsid w:val="005D7949"/>
    <w:rsid w:val="005E0924"/>
    <w:rsid w:val="005E309D"/>
    <w:rsid w:val="005F04E0"/>
    <w:rsid w:val="00600E6B"/>
    <w:rsid w:val="00600F11"/>
    <w:rsid w:val="006053EF"/>
    <w:rsid w:val="006255BF"/>
    <w:rsid w:val="00627FEA"/>
    <w:rsid w:val="00634B0A"/>
    <w:rsid w:val="0064655B"/>
    <w:rsid w:val="006467DE"/>
    <w:rsid w:val="00655DEF"/>
    <w:rsid w:val="00663B3D"/>
    <w:rsid w:val="00665346"/>
    <w:rsid w:val="0066667C"/>
    <w:rsid w:val="00680165"/>
    <w:rsid w:val="006855D5"/>
    <w:rsid w:val="006863EB"/>
    <w:rsid w:val="006A1D5A"/>
    <w:rsid w:val="006A22E9"/>
    <w:rsid w:val="006B48E5"/>
    <w:rsid w:val="006C0937"/>
    <w:rsid w:val="006C6488"/>
    <w:rsid w:val="006D5ED4"/>
    <w:rsid w:val="006F4C1F"/>
    <w:rsid w:val="006F557D"/>
    <w:rsid w:val="006F6D5C"/>
    <w:rsid w:val="00700009"/>
    <w:rsid w:val="0070672E"/>
    <w:rsid w:val="007255E6"/>
    <w:rsid w:val="0073043F"/>
    <w:rsid w:val="00732829"/>
    <w:rsid w:val="007443EE"/>
    <w:rsid w:val="00746E04"/>
    <w:rsid w:val="00747259"/>
    <w:rsid w:val="00747F4A"/>
    <w:rsid w:val="00751313"/>
    <w:rsid w:val="00752817"/>
    <w:rsid w:val="0076447D"/>
    <w:rsid w:val="007667FD"/>
    <w:rsid w:val="007673A2"/>
    <w:rsid w:val="0077182B"/>
    <w:rsid w:val="007A346B"/>
    <w:rsid w:val="007B6AC2"/>
    <w:rsid w:val="007C6F4F"/>
    <w:rsid w:val="007D2C09"/>
    <w:rsid w:val="007D2E35"/>
    <w:rsid w:val="007D4CE4"/>
    <w:rsid w:val="007E061E"/>
    <w:rsid w:val="007E198A"/>
    <w:rsid w:val="007E19B6"/>
    <w:rsid w:val="008236BA"/>
    <w:rsid w:val="00826972"/>
    <w:rsid w:val="00837403"/>
    <w:rsid w:val="00842EE9"/>
    <w:rsid w:val="0086260A"/>
    <w:rsid w:val="00863763"/>
    <w:rsid w:val="008658F3"/>
    <w:rsid w:val="00866922"/>
    <w:rsid w:val="0088429A"/>
    <w:rsid w:val="00895F09"/>
    <w:rsid w:val="008C140B"/>
    <w:rsid w:val="008C6AC6"/>
    <w:rsid w:val="008E1008"/>
    <w:rsid w:val="008E6D30"/>
    <w:rsid w:val="009004BC"/>
    <w:rsid w:val="00904858"/>
    <w:rsid w:val="009105C8"/>
    <w:rsid w:val="00916C39"/>
    <w:rsid w:val="00921E62"/>
    <w:rsid w:val="0092359A"/>
    <w:rsid w:val="00932051"/>
    <w:rsid w:val="00932E35"/>
    <w:rsid w:val="009379D7"/>
    <w:rsid w:val="009449BB"/>
    <w:rsid w:val="0095079E"/>
    <w:rsid w:val="0095207A"/>
    <w:rsid w:val="00952902"/>
    <w:rsid w:val="0095319A"/>
    <w:rsid w:val="00957C71"/>
    <w:rsid w:val="00970846"/>
    <w:rsid w:val="0097334A"/>
    <w:rsid w:val="00980FEA"/>
    <w:rsid w:val="0098310F"/>
    <w:rsid w:val="00995B12"/>
    <w:rsid w:val="00996284"/>
    <w:rsid w:val="009A1166"/>
    <w:rsid w:val="009A2192"/>
    <w:rsid w:val="009A2281"/>
    <w:rsid w:val="009B5509"/>
    <w:rsid w:val="009D274F"/>
    <w:rsid w:val="009D7568"/>
    <w:rsid w:val="009E5F78"/>
    <w:rsid w:val="009F26BC"/>
    <w:rsid w:val="009F44B5"/>
    <w:rsid w:val="009F5723"/>
    <w:rsid w:val="00A26FCB"/>
    <w:rsid w:val="00A2758E"/>
    <w:rsid w:val="00A35F9B"/>
    <w:rsid w:val="00A46AD6"/>
    <w:rsid w:val="00A670E0"/>
    <w:rsid w:val="00A70176"/>
    <w:rsid w:val="00A852E1"/>
    <w:rsid w:val="00A85B8B"/>
    <w:rsid w:val="00A8644F"/>
    <w:rsid w:val="00A91E6B"/>
    <w:rsid w:val="00A956A8"/>
    <w:rsid w:val="00A96564"/>
    <w:rsid w:val="00AC4C7D"/>
    <w:rsid w:val="00AD31DF"/>
    <w:rsid w:val="00AD571F"/>
    <w:rsid w:val="00B0203D"/>
    <w:rsid w:val="00B0550B"/>
    <w:rsid w:val="00B14CB4"/>
    <w:rsid w:val="00B15373"/>
    <w:rsid w:val="00B275D7"/>
    <w:rsid w:val="00B35284"/>
    <w:rsid w:val="00B52236"/>
    <w:rsid w:val="00B55F63"/>
    <w:rsid w:val="00B5701E"/>
    <w:rsid w:val="00B70183"/>
    <w:rsid w:val="00B75069"/>
    <w:rsid w:val="00B8013F"/>
    <w:rsid w:val="00B83382"/>
    <w:rsid w:val="00B95A08"/>
    <w:rsid w:val="00B96FC4"/>
    <w:rsid w:val="00BA0AE1"/>
    <w:rsid w:val="00BB5F01"/>
    <w:rsid w:val="00BB7257"/>
    <w:rsid w:val="00BC2568"/>
    <w:rsid w:val="00BE4DD7"/>
    <w:rsid w:val="00BF711A"/>
    <w:rsid w:val="00C11462"/>
    <w:rsid w:val="00C179A1"/>
    <w:rsid w:val="00C20AFA"/>
    <w:rsid w:val="00C23D5D"/>
    <w:rsid w:val="00C30872"/>
    <w:rsid w:val="00C31653"/>
    <w:rsid w:val="00C47620"/>
    <w:rsid w:val="00C47C54"/>
    <w:rsid w:val="00C53C31"/>
    <w:rsid w:val="00C622FB"/>
    <w:rsid w:val="00C6605E"/>
    <w:rsid w:val="00C7091D"/>
    <w:rsid w:val="00C7371E"/>
    <w:rsid w:val="00C837CB"/>
    <w:rsid w:val="00C91206"/>
    <w:rsid w:val="00C95175"/>
    <w:rsid w:val="00C979E7"/>
    <w:rsid w:val="00CA1FB5"/>
    <w:rsid w:val="00CB23C7"/>
    <w:rsid w:val="00CB3FA9"/>
    <w:rsid w:val="00CB44AC"/>
    <w:rsid w:val="00CC5151"/>
    <w:rsid w:val="00CE7D10"/>
    <w:rsid w:val="00CF767C"/>
    <w:rsid w:val="00D016B2"/>
    <w:rsid w:val="00D11731"/>
    <w:rsid w:val="00D120C5"/>
    <w:rsid w:val="00D12CD6"/>
    <w:rsid w:val="00D33E98"/>
    <w:rsid w:val="00D441ED"/>
    <w:rsid w:val="00D5156D"/>
    <w:rsid w:val="00D5535C"/>
    <w:rsid w:val="00D66530"/>
    <w:rsid w:val="00D67A49"/>
    <w:rsid w:val="00D76F2D"/>
    <w:rsid w:val="00D771BA"/>
    <w:rsid w:val="00D86829"/>
    <w:rsid w:val="00D92FD9"/>
    <w:rsid w:val="00D931B0"/>
    <w:rsid w:val="00DA0F71"/>
    <w:rsid w:val="00DB6D2A"/>
    <w:rsid w:val="00DC6426"/>
    <w:rsid w:val="00DD4C9C"/>
    <w:rsid w:val="00DD64C7"/>
    <w:rsid w:val="00DF222B"/>
    <w:rsid w:val="00DF75DE"/>
    <w:rsid w:val="00E0012D"/>
    <w:rsid w:val="00E04748"/>
    <w:rsid w:val="00E0781F"/>
    <w:rsid w:val="00E1360F"/>
    <w:rsid w:val="00E14F1D"/>
    <w:rsid w:val="00E1559E"/>
    <w:rsid w:val="00E25F0D"/>
    <w:rsid w:val="00E316AE"/>
    <w:rsid w:val="00E42989"/>
    <w:rsid w:val="00E4329C"/>
    <w:rsid w:val="00E464DC"/>
    <w:rsid w:val="00E52F63"/>
    <w:rsid w:val="00E538C5"/>
    <w:rsid w:val="00E5728F"/>
    <w:rsid w:val="00E62D07"/>
    <w:rsid w:val="00E77BA2"/>
    <w:rsid w:val="00E81CD2"/>
    <w:rsid w:val="00E85547"/>
    <w:rsid w:val="00E903FF"/>
    <w:rsid w:val="00E9761A"/>
    <w:rsid w:val="00EA2090"/>
    <w:rsid w:val="00EA343B"/>
    <w:rsid w:val="00EA5E85"/>
    <w:rsid w:val="00EB4363"/>
    <w:rsid w:val="00EB5236"/>
    <w:rsid w:val="00EB747F"/>
    <w:rsid w:val="00ED51A6"/>
    <w:rsid w:val="00EE0187"/>
    <w:rsid w:val="00EF3CF2"/>
    <w:rsid w:val="00EF7923"/>
    <w:rsid w:val="00F06018"/>
    <w:rsid w:val="00F06240"/>
    <w:rsid w:val="00F1158D"/>
    <w:rsid w:val="00F2170A"/>
    <w:rsid w:val="00F327F2"/>
    <w:rsid w:val="00F346BC"/>
    <w:rsid w:val="00F409A4"/>
    <w:rsid w:val="00F43876"/>
    <w:rsid w:val="00F53520"/>
    <w:rsid w:val="00F74398"/>
    <w:rsid w:val="00F83933"/>
    <w:rsid w:val="00F85AF4"/>
    <w:rsid w:val="00FA17D2"/>
    <w:rsid w:val="00FA3964"/>
    <w:rsid w:val="00FB5E20"/>
    <w:rsid w:val="00FC0E7D"/>
    <w:rsid w:val="00FC462D"/>
    <w:rsid w:val="00FC5E69"/>
    <w:rsid w:val="00FD034E"/>
    <w:rsid w:val="00FD5366"/>
    <w:rsid w:val="00FE05CD"/>
    <w:rsid w:val="00FE0725"/>
    <w:rsid w:val="00FE2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 w:uiPriority="99"/>
    <w:lsdException w:name="footer" w:locked="0" w:uiPriority="99"/>
    <w:lsdException w:name="caption" w:locked="0" w:qFormat="1"/>
    <w:lsdException w:name="page number" w:locked="0"/>
    <w:lsdException w:name="Title" w:qFormat="1"/>
    <w:lsdException w:name="Default Paragraph Font" w:locked="0"/>
    <w:lsdException w:name="Subtitle" w:qFormat="1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sid w:val="007E19B6"/>
    <w:pPr>
      <w:tabs>
        <w:tab w:val="left" w:pos="360"/>
        <w:tab w:val="left" w:pos="720"/>
        <w:tab w:val="center" w:pos="5040"/>
        <w:tab w:val="right" w:pos="10080"/>
      </w:tabs>
      <w:spacing w:before="120" w:after="120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locked/>
    <w:rsid w:val="0097334A"/>
    <w:pPr>
      <w:keepNext/>
      <w:numPr>
        <w:numId w:val="42"/>
      </w:numPr>
      <w:tabs>
        <w:tab w:val="clear" w:pos="360"/>
        <w:tab w:val="clear" w:pos="720"/>
        <w:tab w:val="clear" w:pos="5040"/>
        <w:tab w:val="clear" w:pos="10080"/>
      </w:tabs>
      <w:spacing w:before="240" w:after="60"/>
      <w:outlineLvl w:val="0"/>
    </w:pPr>
    <w:rPr>
      <w:rFonts w:ascii="Times New Roman" w:hAnsi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locked/>
    <w:rsid w:val="0097334A"/>
    <w:pPr>
      <w:keepNext/>
      <w:numPr>
        <w:ilvl w:val="1"/>
        <w:numId w:val="42"/>
      </w:numPr>
      <w:pBdr>
        <w:bottom w:val="single" w:sz="6" w:space="1" w:color="auto"/>
      </w:pBdr>
      <w:tabs>
        <w:tab w:val="clear" w:pos="360"/>
        <w:tab w:val="clear" w:pos="720"/>
        <w:tab w:val="clear" w:pos="5040"/>
        <w:tab w:val="clear" w:pos="10080"/>
      </w:tabs>
      <w:spacing w:before="60" w:after="240"/>
      <w:jc w:val="center"/>
      <w:outlineLvl w:val="1"/>
    </w:pPr>
    <w:rPr>
      <w:rFonts w:ascii="Times New Roman" w:hAnsi="Times New Roman" w:cs="Times New Roman"/>
      <w:b/>
      <w:bCs/>
      <w:caps/>
      <w:szCs w:val="28"/>
    </w:rPr>
  </w:style>
  <w:style w:type="paragraph" w:styleId="Heading3">
    <w:name w:val="heading 3"/>
    <w:basedOn w:val="Normal"/>
    <w:next w:val="Normal"/>
    <w:qFormat/>
    <w:locked/>
    <w:rsid w:val="0097334A"/>
    <w:pPr>
      <w:keepNext/>
      <w:numPr>
        <w:ilvl w:val="2"/>
        <w:numId w:val="42"/>
      </w:numPr>
      <w:tabs>
        <w:tab w:val="clear" w:pos="360"/>
        <w:tab w:val="clear" w:pos="720"/>
        <w:tab w:val="clear" w:pos="5040"/>
        <w:tab w:val="clear" w:pos="10080"/>
      </w:tabs>
      <w:outlineLvl w:val="2"/>
    </w:pPr>
    <w:rPr>
      <w:rFonts w:ascii="Times New Roman" w:hAnsi="Times New Roman" w:cs="Times New Roman"/>
      <w:b/>
      <w:bCs/>
      <w:caps/>
      <w:szCs w:val="26"/>
    </w:rPr>
  </w:style>
  <w:style w:type="paragraph" w:styleId="Heading4">
    <w:name w:val="heading 4"/>
    <w:basedOn w:val="Normal"/>
    <w:next w:val="Normal"/>
    <w:autoRedefine/>
    <w:qFormat/>
    <w:locked/>
    <w:rsid w:val="0097334A"/>
    <w:pPr>
      <w:keepNext/>
      <w:numPr>
        <w:ilvl w:val="3"/>
        <w:numId w:val="42"/>
      </w:numPr>
      <w:tabs>
        <w:tab w:val="clear" w:pos="360"/>
        <w:tab w:val="clear" w:pos="720"/>
        <w:tab w:val="clear" w:pos="5040"/>
        <w:tab w:val="clear" w:pos="10080"/>
      </w:tabs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qFormat/>
    <w:locked/>
    <w:rsid w:val="0097334A"/>
    <w:pPr>
      <w:keepNext/>
      <w:numPr>
        <w:ilvl w:val="4"/>
        <w:numId w:val="42"/>
      </w:numPr>
      <w:tabs>
        <w:tab w:val="clear" w:pos="360"/>
        <w:tab w:val="clear" w:pos="720"/>
        <w:tab w:val="clear" w:pos="5040"/>
        <w:tab w:val="clear" w:pos="10080"/>
      </w:tabs>
      <w:spacing w:after="240"/>
      <w:outlineLvl w:val="4"/>
    </w:pPr>
    <w:rPr>
      <w:rFonts w:ascii="Times New Roman" w:hAnsi="Times New Roman" w:cs="Times New Roman"/>
      <w:b/>
      <w:bCs/>
      <w:caps/>
    </w:rPr>
  </w:style>
  <w:style w:type="paragraph" w:styleId="Heading6">
    <w:name w:val="heading 6"/>
    <w:basedOn w:val="Normal"/>
    <w:next w:val="Normal"/>
    <w:qFormat/>
    <w:locked/>
    <w:rsid w:val="0097334A"/>
    <w:pPr>
      <w:numPr>
        <w:ilvl w:val="5"/>
        <w:numId w:val="42"/>
      </w:numPr>
      <w:tabs>
        <w:tab w:val="clear" w:pos="360"/>
        <w:tab w:val="clear" w:pos="720"/>
        <w:tab w:val="clear" w:pos="5040"/>
        <w:tab w:val="clear" w:pos="10080"/>
      </w:tabs>
      <w:spacing w:after="240"/>
      <w:outlineLvl w:val="5"/>
    </w:pPr>
    <w:rPr>
      <w:rFonts w:ascii="Times New Roman" w:hAnsi="Times New Roman" w:cs="Times New Roman"/>
      <w:b/>
      <w:bCs/>
      <w:caps/>
      <w:szCs w:val="22"/>
    </w:rPr>
  </w:style>
  <w:style w:type="paragraph" w:styleId="Heading7">
    <w:name w:val="heading 7"/>
    <w:basedOn w:val="Normal"/>
    <w:next w:val="Normal"/>
    <w:qFormat/>
    <w:locked/>
    <w:rsid w:val="0097334A"/>
    <w:pPr>
      <w:numPr>
        <w:ilvl w:val="6"/>
        <w:numId w:val="42"/>
      </w:numPr>
      <w:tabs>
        <w:tab w:val="clear" w:pos="360"/>
        <w:tab w:val="clear" w:pos="720"/>
        <w:tab w:val="clear" w:pos="5040"/>
        <w:tab w:val="clear" w:pos="10080"/>
      </w:tabs>
      <w:spacing w:after="240"/>
      <w:outlineLvl w:val="6"/>
    </w:pPr>
    <w:rPr>
      <w:rFonts w:ascii="Times New Roman" w:hAnsi="Times New Roman" w:cs="Times New Roman"/>
      <w:b/>
      <w:bCs/>
      <w:caps/>
      <w:szCs w:val="24"/>
    </w:rPr>
  </w:style>
  <w:style w:type="paragraph" w:styleId="Heading8">
    <w:name w:val="heading 8"/>
    <w:basedOn w:val="Normal"/>
    <w:next w:val="Normal"/>
    <w:qFormat/>
    <w:locked/>
    <w:rsid w:val="0097334A"/>
    <w:pPr>
      <w:numPr>
        <w:ilvl w:val="7"/>
        <w:numId w:val="42"/>
      </w:numPr>
      <w:tabs>
        <w:tab w:val="clear" w:pos="360"/>
        <w:tab w:val="clear" w:pos="720"/>
        <w:tab w:val="clear" w:pos="5040"/>
        <w:tab w:val="clear" w:pos="10080"/>
      </w:tabs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paragraph" w:styleId="Heading9">
    <w:name w:val="heading 9"/>
    <w:basedOn w:val="Normal"/>
    <w:next w:val="Normal"/>
    <w:qFormat/>
    <w:locked/>
    <w:rsid w:val="0097334A"/>
    <w:pPr>
      <w:numPr>
        <w:ilvl w:val="8"/>
        <w:numId w:val="42"/>
      </w:numPr>
      <w:tabs>
        <w:tab w:val="clear" w:pos="360"/>
        <w:tab w:val="clear" w:pos="720"/>
        <w:tab w:val="clear" w:pos="5040"/>
        <w:tab w:val="clear" w:pos="1008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">
    <w:name w:val="Numbered"/>
    <w:basedOn w:val="Normal"/>
    <w:autoRedefine/>
    <w:rsid w:val="00996284"/>
    <w:pPr>
      <w:numPr>
        <w:numId w:val="38"/>
      </w:numPr>
      <w:outlineLvl w:val="4"/>
    </w:pPr>
    <w:rPr>
      <w:sz w:val="20"/>
    </w:rPr>
  </w:style>
  <w:style w:type="paragraph" w:customStyle="1" w:styleId="FollowRPSTL">
    <w:name w:val="Follow RPSTL"/>
    <w:basedOn w:val="Normal"/>
    <w:next w:val="Normal"/>
    <w:autoRedefine/>
    <w:rsid w:val="00655DEF"/>
    <w:rPr>
      <w:b/>
      <w:bCs/>
      <w:caps/>
      <w:sz w:val="20"/>
    </w:rPr>
  </w:style>
  <w:style w:type="paragraph" w:styleId="Footer">
    <w:name w:val="footer"/>
    <w:basedOn w:val="Normal"/>
    <w:link w:val="FooterChar"/>
    <w:uiPriority w:val="99"/>
    <w:locked/>
    <w:rsid w:val="00996284"/>
    <w:pPr>
      <w:tabs>
        <w:tab w:val="clear" w:pos="360"/>
        <w:tab w:val="clear" w:pos="720"/>
        <w:tab w:val="clear" w:pos="5040"/>
        <w:tab w:val="clear" w:pos="10080"/>
        <w:tab w:val="center" w:pos="4320"/>
        <w:tab w:val="right" w:pos="8640"/>
      </w:tabs>
    </w:pPr>
  </w:style>
  <w:style w:type="paragraph" w:customStyle="1" w:styleId="ILSHeader">
    <w:name w:val="ILS Header"/>
    <w:basedOn w:val="Normal"/>
    <w:autoRedefine/>
    <w:rsid w:val="00932E35"/>
    <w:pPr>
      <w:pBdr>
        <w:bottom w:val="single" w:sz="4" w:space="18" w:color="auto"/>
      </w:pBdr>
      <w:tabs>
        <w:tab w:val="clear" w:pos="360"/>
        <w:tab w:val="clear" w:pos="720"/>
      </w:tabs>
      <w:spacing w:after="360"/>
    </w:pPr>
    <w:rPr>
      <w:rFonts w:ascii="Arial Bold" w:hAnsi="Arial Bold"/>
      <w:b/>
      <w:caps/>
      <w:sz w:val="20"/>
    </w:rPr>
  </w:style>
  <w:style w:type="paragraph" w:customStyle="1" w:styleId="ILSFooter">
    <w:name w:val="ILS Footer"/>
    <w:basedOn w:val="Footer"/>
    <w:autoRedefine/>
    <w:rsid w:val="00932E35"/>
    <w:pPr>
      <w:tabs>
        <w:tab w:val="clear" w:pos="4320"/>
        <w:tab w:val="clear" w:pos="8640"/>
        <w:tab w:val="center" w:pos="5040"/>
      </w:tabs>
    </w:pPr>
    <w:rPr>
      <w:rFonts w:ascii="Arial Bold" w:hAnsi="Arial Bold"/>
      <w:b/>
      <w:sz w:val="20"/>
    </w:rPr>
  </w:style>
  <w:style w:type="paragraph" w:customStyle="1" w:styleId="BottomHeaderTitle">
    <w:name w:val="Bottom Header Title"/>
    <w:basedOn w:val="Normal"/>
    <w:next w:val="Normal"/>
    <w:autoRedefine/>
    <w:rsid w:val="00996284"/>
    <w:pPr>
      <w:pBdr>
        <w:bottom w:val="single" w:sz="4" w:space="8" w:color="auto"/>
      </w:pBdr>
      <w:tabs>
        <w:tab w:val="clear" w:pos="720"/>
      </w:tabs>
      <w:spacing w:after="160"/>
      <w:jc w:val="center"/>
    </w:pPr>
    <w:rPr>
      <w:rFonts w:ascii="Arial Bold" w:hAnsi="Arial Bold"/>
      <w:b/>
      <w:caps/>
      <w:sz w:val="20"/>
    </w:rPr>
  </w:style>
  <w:style w:type="paragraph" w:customStyle="1" w:styleId="MidHeaderTitle">
    <w:name w:val="Mid Header Title"/>
    <w:basedOn w:val="Normal"/>
    <w:next w:val="BottomHeaderTitle"/>
    <w:autoRedefine/>
    <w:rsid w:val="00996284"/>
    <w:pPr>
      <w:tabs>
        <w:tab w:val="clear" w:pos="720"/>
      </w:tabs>
      <w:jc w:val="center"/>
    </w:pPr>
    <w:rPr>
      <w:rFonts w:ascii="Arial Bold" w:hAnsi="Arial Bold"/>
      <w:b/>
      <w:caps/>
      <w:sz w:val="20"/>
    </w:rPr>
  </w:style>
  <w:style w:type="paragraph" w:customStyle="1" w:styleId="TopHeaderTitle">
    <w:name w:val="Top Header Title"/>
    <w:basedOn w:val="Normal"/>
    <w:next w:val="MidHeaderTitle"/>
    <w:autoRedefine/>
    <w:rsid w:val="005E309D"/>
    <w:pPr>
      <w:tabs>
        <w:tab w:val="clear" w:pos="720"/>
      </w:tabs>
      <w:spacing w:before="160"/>
      <w:jc w:val="center"/>
    </w:pPr>
    <w:rPr>
      <w:rFonts w:ascii="Arial Bold" w:hAnsi="Arial Bold"/>
      <w:b/>
      <w:caps/>
      <w:sz w:val="20"/>
    </w:rPr>
  </w:style>
  <w:style w:type="paragraph" w:customStyle="1" w:styleId="InitialSetup">
    <w:name w:val="Initial Setup"/>
    <w:basedOn w:val="Normal"/>
    <w:next w:val="Normal"/>
    <w:autoRedefine/>
    <w:locked/>
    <w:rsid w:val="00996284"/>
    <w:pPr>
      <w:tabs>
        <w:tab w:val="clear" w:pos="720"/>
      </w:tabs>
      <w:spacing w:before="360"/>
    </w:pPr>
    <w:rPr>
      <w:rFonts w:ascii="Arial Bold" w:hAnsi="Arial Bold"/>
      <w:b/>
      <w:caps/>
      <w:sz w:val="20"/>
    </w:rPr>
  </w:style>
  <w:style w:type="table" w:styleId="TableGrid">
    <w:name w:val="Table Grid"/>
    <w:basedOn w:val="TableNormal"/>
    <w:locked/>
    <w:rsid w:val="00996284"/>
    <w:pPr>
      <w:tabs>
        <w:tab w:val="left" w:pos="360"/>
        <w:tab w:val="left" w:pos="720"/>
        <w:tab w:val="center" w:pos="5040"/>
        <w:tab w:val="right" w:pos="10080"/>
      </w:tabs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indented">
    <w:name w:val="Table indented"/>
    <w:basedOn w:val="Normal"/>
    <w:autoRedefine/>
    <w:locked/>
    <w:rsid w:val="00996284"/>
    <w:pPr>
      <w:tabs>
        <w:tab w:val="clear" w:pos="720"/>
        <w:tab w:val="clear" w:pos="5040"/>
        <w:tab w:val="clear" w:pos="10080"/>
      </w:tabs>
      <w:ind w:left="360"/>
    </w:pPr>
    <w:rPr>
      <w:sz w:val="20"/>
    </w:rPr>
  </w:style>
  <w:style w:type="paragraph" w:customStyle="1" w:styleId="SubHeader">
    <w:name w:val="Sub Header"/>
    <w:basedOn w:val="Normal"/>
    <w:next w:val="Tableindented"/>
    <w:autoRedefine/>
    <w:rsid w:val="00996284"/>
    <w:pPr>
      <w:tabs>
        <w:tab w:val="clear" w:pos="720"/>
        <w:tab w:val="clear" w:pos="5040"/>
        <w:tab w:val="clear" w:pos="10080"/>
      </w:tabs>
    </w:pPr>
    <w:rPr>
      <w:b/>
      <w:sz w:val="20"/>
    </w:rPr>
  </w:style>
  <w:style w:type="paragraph" w:customStyle="1" w:styleId="FollowGeneral">
    <w:name w:val="Follow General"/>
    <w:basedOn w:val="Normal"/>
    <w:autoRedefine/>
    <w:rsid w:val="009A1166"/>
    <w:pPr>
      <w:tabs>
        <w:tab w:val="clear" w:pos="720"/>
      </w:tabs>
    </w:pPr>
    <w:rPr>
      <w:sz w:val="20"/>
    </w:rPr>
  </w:style>
  <w:style w:type="paragraph" w:customStyle="1" w:styleId="GENERAL">
    <w:name w:val="GENERAL"/>
    <w:basedOn w:val="Normal"/>
    <w:next w:val="Normal"/>
    <w:autoRedefine/>
    <w:rsid w:val="00996284"/>
    <w:pPr>
      <w:tabs>
        <w:tab w:val="clear" w:pos="720"/>
      </w:tabs>
      <w:spacing w:before="360" w:after="240"/>
    </w:pPr>
    <w:rPr>
      <w:rFonts w:ascii="Arial Bold" w:hAnsi="Arial Bold"/>
      <w:b/>
      <w:caps/>
      <w:sz w:val="20"/>
    </w:rPr>
  </w:style>
  <w:style w:type="paragraph" w:customStyle="1" w:styleId="Picture">
    <w:name w:val="Picture"/>
    <w:basedOn w:val="Normal"/>
    <w:next w:val="FigureRef"/>
    <w:autoRedefine/>
    <w:rsid w:val="00365D01"/>
    <w:pPr>
      <w:jc w:val="center"/>
    </w:pPr>
    <w:rPr>
      <w:sz w:val="20"/>
    </w:rPr>
  </w:style>
  <w:style w:type="paragraph" w:customStyle="1" w:styleId="HeaderOther">
    <w:name w:val="Header Other"/>
    <w:basedOn w:val="Normal"/>
    <w:autoRedefine/>
    <w:rsid w:val="00996284"/>
    <w:pPr>
      <w:tabs>
        <w:tab w:val="clear" w:pos="720"/>
      </w:tabs>
      <w:spacing w:before="240" w:after="240"/>
    </w:pPr>
    <w:rPr>
      <w:rFonts w:ascii="Arial Bold" w:hAnsi="Arial Bold"/>
      <w:b/>
      <w:caps/>
      <w:sz w:val="20"/>
    </w:rPr>
  </w:style>
  <w:style w:type="paragraph" w:customStyle="1" w:styleId="HeaderLowercase">
    <w:name w:val="Header Lowercase"/>
    <w:basedOn w:val="Normal"/>
    <w:autoRedefine/>
    <w:rsid w:val="00996284"/>
    <w:pPr>
      <w:tabs>
        <w:tab w:val="clear" w:pos="720"/>
      </w:tabs>
      <w:spacing w:before="240" w:after="240"/>
    </w:pPr>
    <w:rPr>
      <w:rFonts w:ascii="Arial Bold" w:hAnsi="Arial Bold"/>
      <w:b/>
      <w:sz w:val="20"/>
    </w:rPr>
  </w:style>
  <w:style w:type="paragraph" w:customStyle="1" w:styleId="FollowWarn">
    <w:name w:val="Follow Warn"/>
    <w:basedOn w:val="FollowGeneral"/>
    <w:locked/>
    <w:rsid w:val="009A1166"/>
    <w:pPr>
      <w:spacing w:before="240"/>
      <w:ind w:left="720" w:right="720"/>
      <w:jc w:val="both"/>
    </w:pPr>
  </w:style>
  <w:style w:type="paragraph" w:customStyle="1" w:styleId="Warnings">
    <w:name w:val="Warnings"/>
    <w:basedOn w:val="FollowGeneral"/>
    <w:next w:val="FollowWarn"/>
    <w:autoRedefine/>
    <w:locked/>
    <w:rsid w:val="009A1166"/>
    <w:pPr>
      <w:spacing w:before="240"/>
      <w:ind w:left="720" w:right="720"/>
      <w:jc w:val="center"/>
    </w:pPr>
    <w:rPr>
      <w:rFonts w:ascii="Arial Bold" w:hAnsi="Arial Bold"/>
      <w:b/>
      <w:caps/>
      <w:sz w:val="24"/>
    </w:rPr>
  </w:style>
  <w:style w:type="paragraph" w:customStyle="1" w:styleId="Table1Format">
    <w:name w:val="Table 1. Format"/>
    <w:basedOn w:val="Normal"/>
    <w:next w:val="Normal"/>
    <w:autoRedefine/>
    <w:locked/>
    <w:rsid w:val="00996284"/>
    <w:pPr>
      <w:numPr>
        <w:numId w:val="40"/>
      </w:numPr>
      <w:tabs>
        <w:tab w:val="clear" w:pos="360"/>
        <w:tab w:val="clear" w:pos="720"/>
      </w:tabs>
      <w:spacing w:before="240"/>
      <w:ind w:left="850"/>
      <w:jc w:val="center"/>
    </w:pPr>
    <w:rPr>
      <w:rFonts w:ascii="Arial Bold" w:hAnsi="Arial Bold"/>
      <w:b/>
      <w:sz w:val="20"/>
    </w:rPr>
  </w:style>
  <w:style w:type="paragraph" w:customStyle="1" w:styleId="Table1FormatContinued">
    <w:name w:val="Table 1. Format Continued"/>
    <w:basedOn w:val="Table1Format"/>
    <w:next w:val="Normal"/>
    <w:locked/>
    <w:rsid w:val="00996284"/>
    <w:pPr>
      <w:numPr>
        <w:ilvl w:val="8"/>
      </w:numPr>
      <w:ind w:left="850"/>
    </w:pPr>
  </w:style>
  <w:style w:type="paragraph" w:customStyle="1" w:styleId="Fault">
    <w:name w:val="Fault"/>
    <w:basedOn w:val="Normal"/>
    <w:locked/>
    <w:rsid w:val="00996284"/>
    <w:pPr>
      <w:numPr>
        <w:numId w:val="41"/>
      </w:numPr>
      <w:tabs>
        <w:tab w:val="clear" w:pos="360"/>
        <w:tab w:val="clear" w:pos="720"/>
        <w:tab w:val="clear" w:pos="5040"/>
        <w:tab w:val="clear" w:pos="10080"/>
      </w:tabs>
      <w:spacing w:before="240" w:after="240"/>
    </w:pPr>
    <w:rPr>
      <w:rFonts w:ascii="Arial Bold" w:hAnsi="Arial Bold"/>
      <w:b/>
      <w:caps/>
      <w:sz w:val="20"/>
    </w:rPr>
  </w:style>
  <w:style w:type="paragraph" w:customStyle="1" w:styleId="SYMPTOM">
    <w:name w:val="SYMPTOM"/>
    <w:basedOn w:val="Normal"/>
    <w:autoRedefine/>
    <w:locked/>
    <w:rsid w:val="00996284"/>
    <w:pPr>
      <w:numPr>
        <w:ilvl w:val="1"/>
        <w:numId w:val="41"/>
      </w:numPr>
      <w:tabs>
        <w:tab w:val="clear" w:pos="720"/>
      </w:tabs>
    </w:pPr>
    <w:rPr>
      <w:rFonts w:ascii="Arial Bold" w:hAnsi="Arial Bold"/>
      <w:b/>
      <w:caps/>
      <w:sz w:val="20"/>
    </w:rPr>
  </w:style>
  <w:style w:type="paragraph" w:customStyle="1" w:styleId="Symptom1">
    <w:name w:val="Symptom 1."/>
    <w:basedOn w:val="Normal"/>
    <w:autoRedefine/>
    <w:locked/>
    <w:rsid w:val="00996284"/>
    <w:pPr>
      <w:numPr>
        <w:ilvl w:val="2"/>
        <w:numId w:val="41"/>
      </w:numPr>
      <w:tabs>
        <w:tab w:val="clear" w:pos="5040"/>
        <w:tab w:val="clear" w:pos="10080"/>
        <w:tab w:val="left" w:pos="1080"/>
      </w:tabs>
    </w:pPr>
    <w:rPr>
      <w:sz w:val="20"/>
    </w:rPr>
  </w:style>
  <w:style w:type="paragraph" w:customStyle="1" w:styleId="MALFUNCTION">
    <w:name w:val="MALFUNCTION"/>
    <w:basedOn w:val="Normal"/>
    <w:autoRedefine/>
    <w:locked/>
    <w:rsid w:val="00996284"/>
    <w:pPr>
      <w:numPr>
        <w:ilvl w:val="3"/>
        <w:numId w:val="41"/>
      </w:numPr>
      <w:tabs>
        <w:tab w:val="clear" w:pos="720"/>
      </w:tabs>
    </w:pPr>
    <w:rPr>
      <w:rFonts w:ascii="Arial Bold" w:hAnsi="Arial Bold"/>
      <w:b/>
      <w:caps/>
      <w:sz w:val="20"/>
    </w:rPr>
  </w:style>
  <w:style w:type="paragraph" w:customStyle="1" w:styleId="WHATMALFUNCTION">
    <w:name w:val="WHAT MALFUNCTION"/>
    <w:basedOn w:val="Normal"/>
    <w:autoRedefine/>
    <w:locked/>
    <w:rsid w:val="00996284"/>
    <w:pPr>
      <w:numPr>
        <w:ilvl w:val="4"/>
        <w:numId w:val="41"/>
      </w:numPr>
      <w:tabs>
        <w:tab w:val="clear" w:pos="5040"/>
        <w:tab w:val="clear" w:pos="10080"/>
        <w:tab w:val="left" w:pos="1080"/>
        <w:tab w:val="left" w:pos="1440"/>
        <w:tab w:val="left" w:pos="1800"/>
        <w:tab w:val="left" w:pos="2160"/>
      </w:tabs>
    </w:pPr>
    <w:rPr>
      <w:caps/>
      <w:sz w:val="20"/>
    </w:rPr>
  </w:style>
  <w:style w:type="paragraph" w:customStyle="1" w:styleId="CORRECTIVEACTION">
    <w:name w:val="CORRECTIVE ACTION"/>
    <w:basedOn w:val="Normal"/>
    <w:autoRedefine/>
    <w:locked/>
    <w:rsid w:val="00996284"/>
    <w:pPr>
      <w:numPr>
        <w:ilvl w:val="5"/>
        <w:numId w:val="41"/>
      </w:numPr>
      <w:tabs>
        <w:tab w:val="clear" w:pos="5040"/>
        <w:tab w:val="clear" w:pos="10080"/>
        <w:tab w:val="left" w:pos="1080"/>
        <w:tab w:val="left" w:pos="1440"/>
        <w:tab w:val="left" w:pos="1800"/>
        <w:tab w:val="left" w:pos="2160"/>
      </w:tabs>
    </w:pPr>
    <w:rPr>
      <w:rFonts w:ascii="Arial Bold" w:hAnsi="Arial Bold"/>
      <w:b/>
      <w:caps/>
      <w:sz w:val="20"/>
    </w:rPr>
  </w:style>
  <w:style w:type="paragraph" w:customStyle="1" w:styleId="STEP1">
    <w:name w:val="STEP 1."/>
    <w:basedOn w:val="Normal"/>
    <w:autoRedefine/>
    <w:locked/>
    <w:rsid w:val="00996284"/>
    <w:pPr>
      <w:numPr>
        <w:ilvl w:val="6"/>
        <w:numId w:val="41"/>
      </w:numPr>
      <w:tabs>
        <w:tab w:val="clear" w:pos="5040"/>
        <w:tab w:val="clear" w:pos="10080"/>
        <w:tab w:val="left" w:pos="1080"/>
        <w:tab w:val="left" w:pos="1440"/>
        <w:tab w:val="left" w:pos="1800"/>
      </w:tabs>
    </w:pPr>
    <w:rPr>
      <w:sz w:val="20"/>
    </w:rPr>
  </w:style>
  <w:style w:type="paragraph" w:customStyle="1" w:styleId="MACTableHeader">
    <w:name w:val="MAC Table Header"/>
    <w:basedOn w:val="Normal"/>
    <w:autoRedefine/>
    <w:rsid w:val="00B52236"/>
    <w:pPr>
      <w:jc w:val="center"/>
    </w:pPr>
    <w:rPr>
      <w:b/>
      <w:sz w:val="16"/>
      <w:szCs w:val="16"/>
    </w:rPr>
  </w:style>
  <w:style w:type="paragraph" w:customStyle="1" w:styleId="MACTable">
    <w:name w:val="MAC Table"/>
    <w:basedOn w:val="Normal"/>
    <w:autoRedefine/>
    <w:rsid w:val="00B52236"/>
    <w:pPr>
      <w:spacing w:before="60"/>
    </w:pPr>
    <w:rPr>
      <w:sz w:val="16"/>
      <w:szCs w:val="16"/>
    </w:rPr>
  </w:style>
  <w:style w:type="paragraph" w:customStyle="1" w:styleId="FigureRef">
    <w:name w:val="Figure Ref"/>
    <w:basedOn w:val="Normal"/>
    <w:next w:val="Normal"/>
    <w:autoRedefine/>
    <w:rsid w:val="00F327F2"/>
    <w:pPr>
      <w:spacing w:before="360" w:after="240"/>
      <w:jc w:val="center"/>
    </w:pPr>
    <w:rPr>
      <w:rFonts w:ascii="Arial Bold" w:hAnsi="Arial Bold"/>
      <w:b/>
      <w:bCs/>
      <w:sz w:val="20"/>
    </w:rPr>
  </w:style>
  <w:style w:type="paragraph" w:customStyle="1" w:styleId="Table1Ref">
    <w:name w:val="Table 1 Ref"/>
    <w:basedOn w:val="Normal"/>
    <w:next w:val="Normal"/>
    <w:autoRedefine/>
    <w:rsid w:val="00EA2090"/>
    <w:pPr>
      <w:spacing w:before="240"/>
      <w:jc w:val="center"/>
    </w:pPr>
    <w:rPr>
      <w:rFonts w:ascii="Arial Bold" w:hAnsi="Arial Bold"/>
      <w:b/>
      <w:sz w:val="20"/>
    </w:rPr>
  </w:style>
  <w:style w:type="paragraph" w:customStyle="1" w:styleId="FollowFollowRPSTLheading">
    <w:name w:val="Follow Follow RPSTL heading"/>
    <w:basedOn w:val="Normal"/>
    <w:next w:val="Normal"/>
    <w:autoRedefine/>
    <w:rsid w:val="00DC6426"/>
    <w:pPr>
      <w:tabs>
        <w:tab w:val="clear" w:pos="360"/>
        <w:tab w:val="clear" w:pos="720"/>
        <w:tab w:val="clear" w:pos="5040"/>
        <w:tab w:val="clear" w:pos="10080"/>
        <w:tab w:val="right" w:leader="dot" w:pos="2376"/>
      </w:tabs>
    </w:pPr>
    <w:rPr>
      <w:bCs/>
      <w:caps/>
      <w:sz w:val="20"/>
    </w:rPr>
  </w:style>
  <w:style w:type="paragraph" w:customStyle="1" w:styleId="NumberRPSTL">
    <w:name w:val="Number RPSTL"/>
    <w:basedOn w:val="Normal"/>
    <w:autoRedefine/>
    <w:rsid w:val="00254639"/>
    <w:pPr>
      <w:numPr>
        <w:numId w:val="43"/>
      </w:numPr>
      <w:tabs>
        <w:tab w:val="clear" w:pos="360"/>
        <w:tab w:val="clear" w:pos="720"/>
        <w:tab w:val="clear" w:pos="5040"/>
        <w:tab w:val="clear" w:pos="10080"/>
      </w:tabs>
    </w:pPr>
    <w:rPr>
      <w:bCs/>
      <w:caps/>
      <w:sz w:val="20"/>
    </w:rPr>
  </w:style>
  <w:style w:type="paragraph" w:customStyle="1" w:styleId="endRPSTL">
    <w:name w:val="end RPSTL"/>
    <w:basedOn w:val="Normal"/>
    <w:autoRedefine/>
    <w:rsid w:val="001C43FA"/>
    <w:rPr>
      <w:b/>
      <w:caps/>
      <w:sz w:val="20"/>
    </w:rPr>
  </w:style>
  <w:style w:type="paragraph" w:styleId="Caption">
    <w:name w:val="caption"/>
    <w:basedOn w:val="Normal"/>
    <w:next w:val="Normal"/>
    <w:qFormat/>
    <w:locked/>
    <w:rsid w:val="00E316AE"/>
    <w:rPr>
      <w:b/>
      <w:bCs/>
      <w:sz w:val="20"/>
    </w:rPr>
  </w:style>
  <w:style w:type="paragraph" w:customStyle="1" w:styleId="RPSTLheading">
    <w:name w:val="RPSTL heading"/>
    <w:basedOn w:val="Normal"/>
    <w:autoRedefine/>
    <w:rsid w:val="00AC4C7D"/>
    <w:pPr>
      <w:spacing w:before="0" w:after="0"/>
      <w:jc w:val="center"/>
    </w:pPr>
    <w:rPr>
      <w:bCs/>
      <w:sz w:val="20"/>
    </w:rPr>
  </w:style>
  <w:style w:type="paragraph" w:styleId="Header">
    <w:name w:val="header"/>
    <w:basedOn w:val="Normal"/>
    <w:link w:val="HeaderChar"/>
    <w:uiPriority w:val="99"/>
    <w:locked/>
    <w:rsid w:val="00264310"/>
    <w:pPr>
      <w:tabs>
        <w:tab w:val="clear" w:pos="360"/>
        <w:tab w:val="clear" w:pos="720"/>
        <w:tab w:val="clear" w:pos="5040"/>
        <w:tab w:val="clear" w:pos="10080"/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206AC3"/>
    <w:rPr>
      <w:rFonts w:ascii="Arial Bold" w:hAnsi="Arial Bold"/>
      <w:b/>
      <w:color w:val="auto"/>
      <w:sz w:val="20"/>
      <w:u w:val="none"/>
    </w:rPr>
  </w:style>
  <w:style w:type="table" w:customStyle="1" w:styleId="RPSTLTABLE">
    <w:name w:val="RPSTL TABLE"/>
    <w:basedOn w:val="TableNormal"/>
    <w:rsid w:val="00AC4C7D"/>
    <w:pPr>
      <w:tabs>
        <w:tab w:val="right" w:leader="dot" w:pos="10080"/>
      </w:tabs>
      <w:spacing w:before="120" w:after="120"/>
    </w:pPr>
    <w:rPr>
      <w:rFonts w:ascii="Arial" w:hAnsi="Arial"/>
    </w:rPr>
    <w:tblPr>
      <w:jc w:val="center"/>
      <w:tblInd w:w="0" w:type="dxa"/>
      <w:tblBorders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jc w:val="center"/>
    </w:trPr>
    <w:tcPr>
      <w:tcMar>
        <w:left w:w="115" w:type="dxa"/>
        <w:right w:w="115" w:type="dxa"/>
      </w:tcMar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Cambria" w:hAnsi="Cambria"/>
        <w:b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tblStylePr>
  </w:style>
  <w:style w:type="paragraph" w:styleId="BalloonText">
    <w:name w:val="Balloon Text"/>
    <w:basedOn w:val="Normal"/>
    <w:link w:val="BalloonTextChar"/>
    <w:locked/>
    <w:rsid w:val="003E15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150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95319A"/>
    <w:rPr>
      <w:rFonts w:ascii="Arial" w:hAnsi="Arial" w:cs="Arial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95319A"/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illespie\Documents\GitHub\All_Parts_Report_Editor\Export\Word\ILS%20RPSTL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ILS RPSTL Template</Template>
  <TotalTime>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IAA RPSTL Template</vt:lpstr>
    </vt:vector>
  </TitlesOfParts>
  <Company> International Logistics Systems, Inc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IAA RPSTL Template</dc:title>
  <dc:subject>Template for an IAA RPSTL</dc:subject>
  <dc:creator>dgillespie</dc:creator>
  <cp:keywords>IAA RPSTL</cp:keywords>
  <dc:description/>
  <cp:lastModifiedBy>dgillespie</cp:lastModifiedBy>
  <cp:revision>7</cp:revision>
  <cp:lastPrinted>2013-11-11T14:39:00Z</cp:lastPrinted>
  <dcterms:created xsi:type="dcterms:W3CDTF">2013-11-11T14:49:00Z</dcterms:created>
  <dcterms:modified xsi:type="dcterms:W3CDTF">2013-11-11T14:55:00Z</dcterms:modified>
  <cp:category>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Number">
    <vt:lpwstr>00</vt:lpwstr>
  </property>
  <property fmtid="{D5CDD505-2E9C-101B-9397-08002B2CF9AE}" pid="3" name="ThisWP">
    <vt:lpwstr>0001</vt:lpwstr>
  </property>
  <property fmtid="{D5CDD505-2E9C-101B-9397-08002B2CF9AE}" pid="4" name="FigureNumber">
    <vt:lpwstr>1</vt:lpwstr>
  </property>
  <property fmtid="{D5CDD505-2E9C-101B-9397-08002B2CF9AE}" pid="5" name="ItemDisplayed">
    <vt:lpwstr>Item Name</vt:lpwstr>
  </property>
  <property fmtid="{D5CDD505-2E9C-101B-9397-08002B2CF9AE}" pid="6" name="ManualNumber">
    <vt:lpwstr>TM 00000000000</vt:lpwstr>
  </property>
  <property fmtid="{D5CDD505-2E9C-101B-9397-08002B2CF9AE}" pid="7" name="Information">
    <vt:lpwstr> </vt:lpwstr>
  </property>
</Properties>
</file>