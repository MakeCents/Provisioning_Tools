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PSTLTABLE"/>
        <w:tblW w:w="10440" w:type="dxa"/>
        <w:tblBorders>
          <w:top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450"/>
        <w:gridCol w:w="683"/>
        <w:gridCol w:w="1745"/>
        <w:gridCol w:w="944"/>
        <w:gridCol w:w="4235"/>
        <w:gridCol w:w="673"/>
        <w:gridCol w:w="900"/>
        <w:gridCol w:w="810"/>
      </w:tblGrid>
      <w:tr w:rsidR="00A328C0" w:rsidRPr="00F02C34" w:rsidTr="00736001">
        <w:trPr>
          <w:cnfStyle w:val="100000000000"/>
          <w:trHeight w:val="360"/>
          <w:tblHeader/>
        </w:trPr>
        <w:tc>
          <w:tcPr>
            <w:cnfStyle w:val="000010000000"/>
            <w:tcW w:w="1133" w:type="dxa"/>
            <w:gridSpan w:val="2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FIGURE &amp; INDEX/SHEET NO.</w:t>
            </w:r>
          </w:p>
        </w:tc>
        <w:tc>
          <w:tcPr>
            <w:cnfStyle w:val="000001000000"/>
            <w:tcW w:w="1745" w:type="dxa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PART NUMBER</w:t>
            </w:r>
          </w:p>
        </w:tc>
        <w:tc>
          <w:tcPr>
            <w:cnfStyle w:val="000010000000"/>
            <w:tcW w:w="944" w:type="dxa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CAGE</w:t>
            </w:r>
          </w:p>
        </w:tc>
        <w:tc>
          <w:tcPr>
            <w:cnfStyle w:val="000001000000"/>
            <w:tcW w:w="4235" w:type="dxa"/>
            <w:tcMar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DESCRIPTION</w:t>
            </w:r>
          </w:p>
          <w:p w:rsidR="00A328C0" w:rsidRPr="00F02C34" w:rsidRDefault="00A328C0" w:rsidP="00736001">
            <w:pPr>
              <w:pStyle w:val="IPBHeading8fontleft"/>
            </w:pPr>
            <w:r w:rsidRPr="00F02C34">
              <w:t>1 2 3 4 5 6 7</w:t>
            </w:r>
          </w:p>
        </w:tc>
        <w:tc>
          <w:tcPr>
            <w:cnfStyle w:val="000010000000"/>
            <w:tcW w:w="673" w:type="dxa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UNITS</w:t>
            </w:r>
          </w:p>
          <w:p w:rsidR="00A328C0" w:rsidRPr="00F02C34" w:rsidRDefault="00A328C0" w:rsidP="00736001">
            <w:pPr>
              <w:pStyle w:val="RPSTLHeading8font"/>
            </w:pPr>
            <w:r w:rsidRPr="00F02C34">
              <w:t>PER</w:t>
            </w:r>
          </w:p>
          <w:p w:rsidR="00A328C0" w:rsidRPr="00F02C34" w:rsidRDefault="00A328C0" w:rsidP="00736001">
            <w:pPr>
              <w:pStyle w:val="RPSTLHeading8font"/>
            </w:pPr>
            <w:r w:rsidRPr="00F02C34">
              <w:t>ASSY</w:t>
            </w:r>
          </w:p>
        </w:tc>
        <w:tc>
          <w:tcPr>
            <w:cnfStyle w:val="000001000000"/>
            <w:tcW w:w="900" w:type="dxa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USEABLE</w:t>
            </w:r>
          </w:p>
          <w:p w:rsidR="00A328C0" w:rsidRPr="00F02C34" w:rsidRDefault="00A328C0" w:rsidP="00736001">
            <w:pPr>
              <w:pStyle w:val="RPSTLHeading8font"/>
            </w:pPr>
            <w:r w:rsidRPr="00F02C34">
              <w:t>ON</w:t>
            </w:r>
          </w:p>
          <w:p w:rsidR="00A328C0" w:rsidRPr="00F02C34" w:rsidRDefault="00A328C0" w:rsidP="00736001">
            <w:pPr>
              <w:pStyle w:val="RPSTLHeading8font"/>
            </w:pPr>
            <w:r w:rsidRPr="00F02C34">
              <w:t>CODE</w:t>
            </w:r>
          </w:p>
        </w:tc>
        <w:tc>
          <w:tcPr>
            <w:cnfStyle w:val="000010000000"/>
            <w:tcW w:w="810" w:type="dxa"/>
            <w:tcMar>
              <w:left w:w="0" w:type="dxa"/>
              <w:right w:w="0" w:type="dxa"/>
            </w:tcMar>
          </w:tcPr>
          <w:p w:rsidR="00A328C0" w:rsidRPr="00F02C34" w:rsidRDefault="00A328C0" w:rsidP="00736001">
            <w:pPr>
              <w:pStyle w:val="RPSTLHeading8font"/>
            </w:pPr>
            <w:r w:rsidRPr="00F02C34">
              <w:t>SMR CODE</w:t>
            </w:r>
          </w:p>
        </w:tc>
      </w:tr>
      <w:tr w:rsidR="00261BA0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261BA0" w:rsidRPr="00B3382A" w:rsidRDefault="00261BA0" w:rsidP="00D4007C">
            <w:pPr>
              <w:pStyle w:val="Description"/>
            </w:pPr>
          </w:p>
        </w:tc>
        <w:tc>
          <w:tcPr>
            <w:cnfStyle w:val="000001000000"/>
            <w:tcW w:w="944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261BA0" w:rsidRPr="00B3382A" w:rsidRDefault="00261BA0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261BA0" w:rsidRPr="00D4007C" w:rsidRDefault="00261BA0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</w:tr>
      <w:tr w:rsidR="00261BA0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261BA0" w:rsidRPr="00B3382A" w:rsidRDefault="00261BA0" w:rsidP="00736001"/>
        </w:tc>
        <w:tc>
          <w:tcPr>
            <w:cnfStyle w:val="000001000000"/>
            <w:tcW w:w="944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261BA0" w:rsidRPr="00B3382A" w:rsidRDefault="00261BA0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</w:tr>
      <w:tr w:rsidR="00261BA0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261BA0" w:rsidRPr="00B3382A" w:rsidRDefault="00261BA0" w:rsidP="00736001"/>
        </w:tc>
        <w:tc>
          <w:tcPr>
            <w:cnfStyle w:val="000001000000"/>
            <w:tcW w:w="944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261BA0" w:rsidRPr="00B3382A" w:rsidRDefault="00261BA0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261BA0" w:rsidRPr="00B3382A" w:rsidRDefault="00261BA0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261BA0" w:rsidRPr="00B3382A" w:rsidRDefault="00261BA0" w:rsidP="00D4007C">
            <w:pPr>
              <w:pStyle w:val="Index"/>
            </w:pPr>
          </w:p>
        </w:tc>
      </w:tr>
    </w:tbl>
    <w:p w:rsidR="00D84302" w:rsidRPr="00030251" w:rsidRDefault="00D84302" w:rsidP="00536127">
      <w:pPr>
        <w:rPr>
          <w:caps/>
          <w:szCs w:val="16"/>
        </w:rPr>
      </w:pPr>
    </w:p>
    <w:sectPr w:rsidR="00D84302" w:rsidRPr="00030251" w:rsidSect="00137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257" w:rsidRDefault="00AB6257" w:rsidP="00972B4A">
      <w:r>
        <w:separator/>
      </w:r>
    </w:p>
    <w:p w:rsidR="00AB6257" w:rsidRDefault="00AB6257" w:rsidP="00972B4A"/>
    <w:p w:rsidR="00AB6257" w:rsidRDefault="00AB6257" w:rsidP="00972B4A"/>
    <w:p w:rsidR="00AB6257" w:rsidRDefault="00AB6257" w:rsidP="00972B4A"/>
  </w:endnote>
  <w:endnote w:type="continuationSeparator" w:id="0">
    <w:p w:rsidR="00AB6257" w:rsidRDefault="00AB6257" w:rsidP="00972B4A">
      <w:r>
        <w:continuationSeparator/>
      </w:r>
    </w:p>
    <w:p w:rsidR="00AB6257" w:rsidRDefault="00AB6257" w:rsidP="00972B4A"/>
    <w:p w:rsidR="00AB6257" w:rsidRDefault="00AB6257" w:rsidP="00972B4A"/>
    <w:p w:rsidR="00AB6257" w:rsidRDefault="00AB6257" w:rsidP="00972B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3D5CF9" w:rsidP="008B5D88">
    <w:pPr>
      <w:pStyle w:val="AFFootereven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194F01">
      <w:rPr>
        <w:rStyle w:val="PageNumber"/>
        <w:b/>
        <w:noProof/>
      </w:rPr>
      <w:t>2</w:t>
    </w:r>
    <w:r w:rsidRPr="00F91336">
      <w:rPr>
        <w:rStyle w:val="PageNumber"/>
        <w:b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3D5CF9" w:rsidP="008B5D88">
    <w:pPr>
      <w:pStyle w:val="AFFooterodd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1D774B">
      <w:rPr>
        <w:rStyle w:val="PageNumber"/>
        <w:b/>
        <w:noProof/>
      </w:rPr>
      <w:t>1</w:t>
    </w:r>
    <w:r w:rsidRPr="00F9133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28" w:rsidRDefault="00B66F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257" w:rsidRDefault="00AB6257" w:rsidP="00972B4A">
      <w:r>
        <w:separator/>
      </w:r>
    </w:p>
    <w:p w:rsidR="00AB6257" w:rsidRDefault="00AB6257" w:rsidP="00972B4A"/>
    <w:p w:rsidR="00AB6257" w:rsidRDefault="00AB6257" w:rsidP="00972B4A"/>
    <w:p w:rsidR="00AB6257" w:rsidRDefault="00AB6257" w:rsidP="00972B4A"/>
  </w:footnote>
  <w:footnote w:type="continuationSeparator" w:id="0">
    <w:p w:rsidR="00AB6257" w:rsidRDefault="00AB6257" w:rsidP="00972B4A">
      <w:r>
        <w:continuationSeparator/>
      </w:r>
    </w:p>
    <w:p w:rsidR="00AB6257" w:rsidRDefault="00AB6257" w:rsidP="00972B4A"/>
    <w:p w:rsidR="00AB6257" w:rsidRDefault="00AB6257" w:rsidP="00972B4A"/>
    <w:p w:rsidR="00AB6257" w:rsidRDefault="00AB6257" w:rsidP="00972B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3D5CF9" w:rsidP="008B5D88">
    <w:pPr>
      <w:pStyle w:val="AFHeaderWPeven"/>
    </w:pPr>
    <w:fldSimple w:instr=" DOCPROPERTY  TONumber  \* MERGEFORMAT ">
      <w:r w:rsidR="00A63EB4">
        <w:t>TO 35C2-3-474-11</w:t>
      </w:r>
    </w:fldSimple>
    <w:r w:rsidR="00FB53F3">
      <w:br/>
      <w:t xml:space="preserve">WP </w:t>
    </w:r>
    <w:fldSimple w:instr=" DOCPROPERTY  WP  \* MERGEFORMAT ">
      <w:r w:rsidR="00A63EB4">
        <w:t>001 00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3D5CF9" w:rsidP="003D60FF">
    <w:pPr>
      <w:pStyle w:val="AFHeaderWP"/>
    </w:pPr>
    <w:fldSimple w:instr=" DOCPROPERTY  TONumber  \* MERGEFORMAT ">
      <w:r w:rsidR="00A63EB4">
        <w:t>TO 35C2-3-474-11</w:t>
      </w:r>
    </w:fldSimple>
    <w:r w:rsidR="00FB53F3">
      <w:br/>
      <w:t xml:space="preserve">WP </w:t>
    </w:r>
    <w:fldSimple w:instr=" DOCPROPERTY  WP  \* MERGEFORMAT ">
      <w:r w:rsidR="00A63EB4">
        <w:t>001 00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28" w:rsidRDefault="00B66F2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64" w:dllVersion="131078" w:nlCheck="1" w:checkStyle="1"/>
  <w:attachedTemplate r:id="rId1"/>
  <w:stylePaneFormatFilter w:val="3F01"/>
  <w:documentProtection w:formatting="1" w:enforcement="1"/>
  <w:defaultTabStop w:val="36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170"/>
    <w:rsid w:val="000040A9"/>
    <w:rsid w:val="00004FEF"/>
    <w:rsid w:val="00007D8F"/>
    <w:rsid w:val="000146A5"/>
    <w:rsid w:val="00020F80"/>
    <w:rsid w:val="00025683"/>
    <w:rsid w:val="00025795"/>
    <w:rsid w:val="00026ED7"/>
    <w:rsid w:val="0002798C"/>
    <w:rsid w:val="00030251"/>
    <w:rsid w:val="00037F9A"/>
    <w:rsid w:val="00040B30"/>
    <w:rsid w:val="00044506"/>
    <w:rsid w:val="00054757"/>
    <w:rsid w:val="00055B19"/>
    <w:rsid w:val="00064A47"/>
    <w:rsid w:val="00071980"/>
    <w:rsid w:val="000736B3"/>
    <w:rsid w:val="000767A7"/>
    <w:rsid w:val="000810BF"/>
    <w:rsid w:val="000A18DF"/>
    <w:rsid w:val="000B406F"/>
    <w:rsid w:val="000B4C3C"/>
    <w:rsid w:val="000C074E"/>
    <w:rsid w:val="000C0C83"/>
    <w:rsid w:val="000C49A1"/>
    <w:rsid w:val="000D38C4"/>
    <w:rsid w:val="000D67C1"/>
    <w:rsid w:val="000D77EC"/>
    <w:rsid w:val="000D7CA0"/>
    <w:rsid w:val="000E3E64"/>
    <w:rsid w:val="000F0B53"/>
    <w:rsid w:val="000F4F07"/>
    <w:rsid w:val="000F55BF"/>
    <w:rsid w:val="00101367"/>
    <w:rsid w:val="00105FCC"/>
    <w:rsid w:val="001118F8"/>
    <w:rsid w:val="00113546"/>
    <w:rsid w:val="00120256"/>
    <w:rsid w:val="00121295"/>
    <w:rsid w:val="00125A3B"/>
    <w:rsid w:val="00137087"/>
    <w:rsid w:val="001430AA"/>
    <w:rsid w:val="00146E7D"/>
    <w:rsid w:val="00147F3F"/>
    <w:rsid w:val="00151C34"/>
    <w:rsid w:val="0016597D"/>
    <w:rsid w:val="00165ADB"/>
    <w:rsid w:val="00171CE4"/>
    <w:rsid w:val="00194F01"/>
    <w:rsid w:val="001A50FD"/>
    <w:rsid w:val="001A606A"/>
    <w:rsid w:val="001B0273"/>
    <w:rsid w:val="001B1652"/>
    <w:rsid w:val="001B2C76"/>
    <w:rsid w:val="001B2D4D"/>
    <w:rsid w:val="001B5D7C"/>
    <w:rsid w:val="001B5FA1"/>
    <w:rsid w:val="001B6E44"/>
    <w:rsid w:val="001C43FA"/>
    <w:rsid w:val="001D00C1"/>
    <w:rsid w:val="001D1B5A"/>
    <w:rsid w:val="001D686A"/>
    <w:rsid w:val="001D774B"/>
    <w:rsid w:val="001D785D"/>
    <w:rsid w:val="001E0A31"/>
    <w:rsid w:val="001E16C3"/>
    <w:rsid w:val="001E43CE"/>
    <w:rsid w:val="001E46C0"/>
    <w:rsid w:val="001F4511"/>
    <w:rsid w:val="001F6B72"/>
    <w:rsid w:val="001F76F6"/>
    <w:rsid w:val="0020244D"/>
    <w:rsid w:val="002035B8"/>
    <w:rsid w:val="00206AC3"/>
    <w:rsid w:val="002215DC"/>
    <w:rsid w:val="0022254C"/>
    <w:rsid w:val="00230CEB"/>
    <w:rsid w:val="00236289"/>
    <w:rsid w:val="00240FD6"/>
    <w:rsid w:val="00254639"/>
    <w:rsid w:val="00254CD9"/>
    <w:rsid w:val="00257474"/>
    <w:rsid w:val="00261BA0"/>
    <w:rsid w:val="00264310"/>
    <w:rsid w:val="00285AB8"/>
    <w:rsid w:val="002B2024"/>
    <w:rsid w:val="002B7063"/>
    <w:rsid w:val="002C33C0"/>
    <w:rsid w:val="002D46AD"/>
    <w:rsid w:val="002D5418"/>
    <w:rsid w:val="002E2787"/>
    <w:rsid w:val="002E2A9D"/>
    <w:rsid w:val="002F3045"/>
    <w:rsid w:val="00302541"/>
    <w:rsid w:val="003067FB"/>
    <w:rsid w:val="003225BF"/>
    <w:rsid w:val="00322F4A"/>
    <w:rsid w:val="00322F93"/>
    <w:rsid w:val="003344E2"/>
    <w:rsid w:val="0033644E"/>
    <w:rsid w:val="00336CB9"/>
    <w:rsid w:val="003402DA"/>
    <w:rsid w:val="003433C7"/>
    <w:rsid w:val="00343B8E"/>
    <w:rsid w:val="0034620E"/>
    <w:rsid w:val="0035264B"/>
    <w:rsid w:val="00353159"/>
    <w:rsid w:val="003602F1"/>
    <w:rsid w:val="00365D01"/>
    <w:rsid w:val="00366CC7"/>
    <w:rsid w:val="0038792C"/>
    <w:rsid w:val="00394A7C"/>
    <w:rsid w:val="003A3A4A"/>
    <w:rsid w:val="003A5772"/>
    <w:rsid w:val="003A577C"/>
    <w:rsid w:val="003B1082"/>
    <w:rsid w:val="003B6A55"/>
    <w:rsid w:val="003C09F6"/>
    <w:rsid w:val="003C41EB"/>
    <w:rsid w:val="003C7170"/>
    <w:rsid w:val="003C7237"/>
    <w:rsid w:val="003D26FB"/>
    <w:rsid w:val="003D5A14"/>
    <w:rsid w:val="003D5CF9"/>
    <w:rsid w:val="003D60FF"/>
    <w:rsid w:val="003F5952"/>
    <w:rsid w:val="00403BD6"/>
    <w:rsid w:val="0040533C"/>
    <w:rsid w:val="0041109C"/>
    <w:rsid w:val="004112DA"/>
    <w:rsid w:val="004166B3"/>
    <w:rsid w:val="00416780"/>
    <w:rsid w:val="0041751E"/>
    <w:rsid w:val="004305A0"/>
    <w:rsid w:val="00431C27"/>
    <w:rsid w:val="00433D23"/>
    <w:rsid w:val="00447748"/>
    <w:rsid w:val="004520F7"/>
    <w:rsid w:val="0045353B"/>
    <w:rsid w:val="00456663"/>
    <w:rsid w:val="00456C74"/>
    <w:rsid w:val="004625C0"/>
    <w:rsid w:val="00465095"/>
    <w:rsid w:val="004826FA"/>
    <w:rsid w:val="00494E8A"/>
    <w:rsid w:val="004A116B"/>
    <w:rsid w:val="004A5312"/>
    <w:rsid w:val="004B099E"/>
    <w:rsid w:val="004C1507"/>
    <w:rsid w:val="004C486A"/>
    <w:rsid w:val="004C564A"/>
    <w:rsid w:val="004D126A"/>
    <w:rsid w:val="004D3D80"/>
    <w:rsid w:val="004E344B"/>
    <w:rsid w:val="004E3A2D"/>
    <w:rsid w:val="004E6691"/>
    <w:rsid w:val="004E6A2E"/>
    <w:rsid w:val="004E7BED"/>
    <w:rsid w:val="004F38C8"/>
    <w:rsid w:val="0050290B"/>
    <w:rsid w:val="00503004"/>
    <w:rsid w:val="005109C1"/>
    <w:rsid w:val="005115EC"/>
    <w:rsid w:val="005170DF"/>
    <w:rsid w:val="005212A3"/>
    <w:rsid w:val="005228E2"/>
    <w:rsid w:val="00522D4C"/>
    <w:rsid w:val="005319F4"/>
    <w:rsid w:val="00536127"/>
    <w:rsid w:val="005437E5"/>
    <w:rsid w:val="005464BD"/>
    <w:rsid w:val="00555203"/>
    <w:rsid w:val="005575A8"/>
    <w:rsid w:val="0056544D"/>
    <w:rsid w:val="005726D5"/>
    <w:rsid w:val="0058421E"/>
    <w:rsid w:val="00590813"/>
    <w:rsid w:val="0059571A"/>
    <w:rsid w:val="005B07E2"/>
    <w:rsid w:val="005B3199"/>
    <w:rsid w:val="005C32B8"/>
    <w:rsid w:val="005C5B47"/>
    <w:rsid w:val="005D2632"/>
    <w:rsid w:val="005D7949"/>
    <w:rsid w:val="005E04A9"/>
    <w:rsid w:val="005E0924"/>
    <w:rsid w:val="005E309D"/>
    <w:rsid w:val="005F04E0"/>
    <w:rsid w:val="00600E6B"/>
    <w:rsid w:val="00600F11"/>
    <w:rsid w:val="006053EF"/>
    <w:rsid w:val="00613066"/>
    <w:rsid w:val="006255BF"/>
    <w:rsid w:val="00627FEA"/>
    <w:rsid w:val="00634B0A"/>
    <w:rsid w:val="0064655B"/>
    <w:rsid w:val="006467DE"/>
    <w:rsid w:val="0065071E"/>
    <w:rsid w:val="00663B3D"/>
    <w:rsid w:val="00665346"/>
    <w:rsid w:val="0066667C"/>
    <w:rsid w:val="0067131E"/>
    <w:rsid w:val="0067132C"/>
    <w:rsid w:val="00680165"/>
    <w:rsid w:val="00680432"/>
    <w:rsid w:val="006863EB"/>
    <w:rsid w:val="00696DE6"/>
    <w:rsid w:val="006A1021"/>
    <w:rsid w:val="006A1D5A"/>
    <w:rsid w:val="006A22E9"/>
    <w:rsid w:val="006B48E5"/>
    <w:rsid w:val="006C0937"/>
    <w:rsid w:val="006C4383"/>
    <w:rsid w:val="006C6488"/>
    <w:rsid w:val="006D5ED4"/>
    <w:rsid w:val="006F4C1F"/>
    <w:rsid w:val="006F557D"/>
    <w:rsid w:val="006F6D5C"/>
    <w:rsid w:val="00700009"/>
    <w:rsid w:val="00704C7D"/>
    <w:rsid w:val="0070672E"/>
    <w:rsid w:val="007157C9"/>
    <w:rsid w:val="007255E6"/>
    <w:rsid w:val="0073043F"/>
    <w:rsid w:val="00732829"/>
    <w:rsid w:val="00736001"/>
    <w:rsid w:val="00736AA5"/>
    <w:rsid w:val="007443EE"/>
    <w:rsid w:val="00746E04"/>
    <w:rsid w:val="00747F4A"/>
    <w:rsid w:val="00752817"/>
    <w:rsid w:val="0076447D"/>
    <w:rsid w:val="007667FD"/>
    <w:rsid w:val="007673A2"/>
    <w:rsid w:val="0077182B"/>
    <w:rsid w:val="00771C9A"/>
    <w:rsid w:val="00793984"/>
    <w:rsid w:val="007A346B"/>
    <w:rsid w:val="007A6149"/>
    <w:rsid w:val="007C6F4F"/>
    <w:rsid w:val="007C772F"/>
    <w:rsid w:val="007D2C09"/>
    <w:rsid w:val="007D2E35"/>
    <w:rsid w:val="007D4CE4"/>
    <w:rsid w:val="007E061E"/>
    <w:rsid w:val="007E198A"/>
    <w:rsid w:val="007F3A11"/>
    <w:rsid w:val="008236BA"/>
    <w:rsid w:val="00826972"/>
    <w:rsid w:val="00837403"/>
    <w:rsid w:val="00842EE9"/>
    <w:rsid w:val="0084709B"/>
    <w:rsid w:val="0086260A"/>
    <w:rsid w:val="00863763"/>
    <w:rsid w:val="008658F3"/>
    <w:rsid w:val="00866922"/>
    <w:rsid w:val="00872400"/>
    <w:rsid w:val="0088429A"/>
    <w:rsid w:val="008960DA"/>
    <w:rsid w:val="008B27B1"/>
    <w:rsid w:val="008B5D88"/>
    <w:rsid w:val="008C07AF"/>
    <w:rsid w:val="008C140B"/>
    <w:rsid w:val="008C6AC6"/>
    <w:rsid w:val="008E0CC8"/>
    <w:rsid w:val="008E1008"/>
    <w:rsid w:val="008E6D30"/>
    <w:rsid w:val="009004BC"/>
    <w:rsid w:val="00904858"/>
    <w:rsid w:val="009105C8"/>
    <w:rsid w:val="00916C39"/>
    <w:rsid w:val="00917670"/>
    <w:rsid w:val="0092359A"/>
    <w:rsid w:val="00930A04"/>
    <w:rsid w:val="00932051"/>
    <w:rsid w:val="00932E35"/>
    <w:rsid w:val="009379D7"/>
    <w:rsid w:val="009449BB"/>
    <w:rsid w:val="00944B82"/>
    <w:rsid w:val="0094532D"/>
    <w:rsid w:val="00945B73"/>
    <w:rsid w:val="0095079E"/>
    <w:rsid w:val="0095207A"/>
    <w:rsid w:val="00952570"/>
    <w:rsid w:val="00952902"/>
    <w:rsid w:val="00957C71"/>
    <w:rsid w:val="00970846"/>
    <w:rsid w:val="00972B4A"/>
    <w:rsid w:val="0097334A"/>
    <w:rsid w:val="00980FEA"/>
    <w:rsid w:val="009846F0"/>
    <w:rsid w:val="009913A0"/>
    <w:rsid w:val="00995B12"/>
    <w:rsid w:val="00996284"/>
    <w:rsid w:val="009965B1"/>
    <w:rsid w:val="009A1166"/>
    <w:rsid w:val="009A2192"/>
    <w:rsid w:val="009B5509"/>
    <w:rsid w:val="009C32BD"/>
    <w:rsid w:val="009D274F"/>
    <w:rsid w:val="009D7568"/>
    <w:rsid w:val="009E35CB"/>
    <w:rsid w:val="009E5F78"/>
    <w:rsid w:val="009F26BC"/>
    <w:rsid w:val="009F44B5"/>
    <w:rsid w:val="009F5723"/>
    <w:rsid w:val="00A01EB7"/>
    <w:rsid w:val="00A26FCB"/>
    <w:rsid w:val="00A2758E"/>
    <w:rsid w:val="00A328C0"/>
    <w:rsid w:val="00A36A50"/>
    <w:rsid w:val="00A36F2A"/>
    <w:rsid w:val="00A4632A"/>
    <w:rsid w:val="00A4645E"/>
    <w:rsid w:val="00A63161"/>
    <w:rsid w:val="00A63EB4"/>
    <w:rsid w:val="00A670E0"/>
    <w:rsid w:val="00A70176"/>
    <w:rsid w:val="00A745B4"/>
    <w:rsid w:val="00A852E1"/>
    <w:rsid w:val="00A91E6B"/>
    <w:rsid w:val="00A93068"/>
    <w:rsid w:val="00A956A8"/>
    <w:rsid w:val="00A96564"/>
    <w:rsid w:val="00A966DD"/>
    <w:rsid w:val="00AA047B"/>
    <w:rsid w:val="00AB6257"/>
    <w:rsid w:val="00AB7F31"/>
    <w:rsid w:val="00AC4C7D"/>
    <w:rsid w:val="00AD571F"/>
    <w:rsid w:val="00AE51B8"/>
    <w:rsid w:val="00B0203D"/>
    <w:rsid w:val="00B0550B"/>
    <w:rsid w:val="00B1394A"/>
    <w:rsid w:val="00B14CB4"/>
    <w:rsid w:val="00B15373"/>
    <w:rsid w:val="00B275D7"/>
    <w:rsid w:val="00B35284"/>
    <w:rsid w:val="00B476C9"/>
    <w:rsid w:val="00B5200A"/>
    <w:rsid w:val="00B52236"/>
    <w:rsid w:val="00B55F63"/>
    <w:rsid w:val="00B5701E"/>
    <w:rsid w:val="00B66F28"/>
    <w:rsid w:val="00B70183"/>
    <w:rsid w:val="00B75069"/>
    <w:rsid w:val="00B8013F"/>
    <w:rsid w:val="00B80C9E"/>
    <w:rsid w:val="00B83382"/>
    <w:rsid w:val="00B95A08"/>
    <w:rsid w:val="00B96FC4"/>
    <w:rsid w:val="00BA0AE1"/>
    <w:rsid w:val="00BA3763"/>
    <w:rsid w:val="00BB5F01"/>
    <w:rsid w:val="00BB7257"/>
    <w:rsid w:val="00BC2568"/>
    <w:rsid w:val="00BD22E8"/>
    <w:rsid w:val="00BE4DD7"/>
    <w:rsid w:val="00BF711A"/>
    <w:rsid w:val="00C11462"/>
    <w:rsid w:val="00C14535"/>
    <w:rsid w:val="00C179A1"/>
    <w:rsid w:val="00C20AFA"/>
    <w:rsid w:val="00C22E26"/>
    <w:rsid w:val="00C23479"/>
    <w:rsid w:val="00C23D5D"/>
    <w:rsid w:val="00C30872"/>
    <w:rsid w:val="00C31653"/>
    <w:rsid w:val="00C35EBE"/>
    <w:rsid w:val="00C47620"/>
    <w:rsid w:val="00C47C54"/>
    <w:rsid w:val="00C53C31"/>
    <w:rsid w:val="00C622FB"/>
    <w:rsid w:val="00C6605E"/>
    <w:rsid w:val="00C7091D"/>
    <w:rsid w:val="00C73940"/>
    <w:rsid w:val="00C837CB"/>
    <w:rsid w:val="00C91206"/>
    <w:rsid w:val="00C916FE"/>
    <w:rsid w:val="00C979E7"/>
    <w:rsid w:val="00CA1FB5"/>
    <w:rsid w:val="00CA4AA3"/>
    <w:rsid w:val="00CA666F"/>
    <w:rsid w:val="00CB23C7"/>
    <w:rsid w:val="00CB3FA9"/>
    <w:rsid w:val="00CB44AC"/>
    <w:rsid w:val="00CC31B7"/>
    <w:rsid w:val="00CC5151"/>
    <w:rsid w:val="00CD4E40"/>
    <w:rsid w:val="00CE7D10"/>
    <w:rsid w:val="00CF767C"/>
    <w:rsid w:val="00D00E4C"/>
    <w:rsid w:val="00D016B2"/>
    <w:rsid w:val="00D02A07"/>
    <w:rsid w:val="00D07CA0"/>
    <w:rsid w:val="00D11731"/>
    <w:rsid w:val="00D120C5"/>
    <w:rsid w:val="00D12CD6"/>
    <w:rsid w:val="00D33E98"/>
    <w:rsid w:val="00D37949"/>
    <w:rsid w:val="00D4007C"/>
    <w:rsid w:val="00D441ED"/>
    <w:rsid w:val="00D47A6E"/>
    <w:rsid w:val="00D5156D"/>
    <w:rsid w:val="00D55091"/>
    <w:rsid w:val="00D5535C"/>
    <w:rsid w:val="00D629DB"/>
    <w:rsid w:val="00D66530"/>
    <w:rsid w:val="00D67A49"/>
    <w:rsid w:val="00D76F2D"/>
    <w:rsid w:val="00D771BA"/>
    <w:rsid w:val="00D84302"/>
    <w:rsid w:val="00D92FD9"/>
    <w:rsid w:val="00D931B0"/>
    <w:rsid w:val="00DA0F71"/>
    <w:rsid w:val="00DA4158"/>
    <w:rsid w:val="00DB4F81"/>
    <w:rsid w:val="00DB6D2A"/>
    <w:rsid w:val="00DC6426"/>
    <w:rsid w:val="00DC7028"/>
    <w:rsid w:val="00DD4C9C"/>
    <w:rsid w:val="00DD64C7"/>
    <w:rsid w:val="00DF222B"/>
    <w:rsid w:val="00DF2497"/>
    <w:rsid w:val="00DF75DE"/>
    <w:rsid w:val="00E0012D"/>
    <w:rsid w:val="00E04748"/>
    <w:rsid w:val="00E0781F"/>
    <w:rsid w:val="00E1360F"/>
    <w:rsid w:val="00E14706"/>
    <w:rsid w:val="00E14F1D"/>
    <w:rsid w:val="00E1559E"/>
    <w:rsid w:val="00E211B6"/>
    <w:rsid w:val="00E24A2C"/>
    <w:rsid w:val="00E25F0D"/>
    <w:rsid w:val="00E30CD4"/>
    <w:rsid w:val="00E316AE"/>
    <w:rsid w:val="00E42989"/>
    <w:rsid w:val="00E4329C"/>
    <w:rsid w:val="00E464DC"/>
    <w:rsid w:val="00E47226"/>
    <w:rsid w:val="00E52F63"/>
    <w:rsid w:val="00E538C5"/>
    <w:rsid w:val="00E5728F"/>
    <w:rsid w:val="00E61239"/>
    <w:rsid w:val="00E62D07"/>
    <w:rsid w:val="00E77B9D"/>
    <w:rsid w:val="00E77BA2"/>
    <w:rsid w:val="00E81CD2"/>
    <w:rsid w:val="00E85547"/>
    <w:rsid w:val="00E903FF"/>
    <w:rsid w:val="00E949ED"/>
    <w:rsid w:val="00EA2090"/>
    <w:rsid w:val="00EA343B"/>
    <w:rsid w:val="00EA5E85"/>
    <w:rsid w:val="00EB4363"/>
    <w:rsid w:val="00EB5236"/>
    <w:rsid w:val="00EB747F"/>
    <w:rsid w:val="00ED3097"/>
    <w:rsid w:val="00ED51A6"/>
    <w:rsid w:val="00EE0187"/>
    <w:rsid w:val="00EF3CF2"/>
    <w:rsid w:val="00EF7923"/>
    <w:rsid w:val="00F06018"/>
    <w:rsid w:val="00F06240"/>
    <w:rsid w:val="00F06B68"/>
    <w:rsid w:val="00F1158D"/>
    <w:rsid w:val="00F2170A"/>
    <w:rsid w:val="00F327F2"/>
    <w:rsid w:val="00F346BC"/>
    <w:rsid w:val="00F409A4"/>
    <w:rsid w:val="00F53520"/>
    <w:rsid w:val="00F74398"/>
    <w:rsid w:val="00F83933"/>
    <w:rsid w:val="00F85AF4"/>
    <w:rsid w:val="00FA17D2"/>
    <w:rsid w:val="00FA3964"/>
    <w:rsid w:val="00FB2800"/>
    <w:rsid w:val="00FB53F3"/>
    <w:rsid w:val="00FB5D72"/>
    <w:rsid w:val="00FB5E20"/>
    <w:rsid w:val="00FC0E7D"/>
    <w:rsid w:val="00FC462D"/>
    <w:rsid w:val="00FC5E69"/>
    <w:rsid w:val="00FD034E"/>
    <w:rsid w:val="00FD1659"/>
    <w:rsid w:val="00FD5366"/>
    <w:rsid w:val="00FE0725"/>
    <w:rsid w:val="00FE11D5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footer" w:locked="0"/>
    <w:lsdException w:name="caption" w:locked="0" w:qFormat="1"/>
    <w:lsdException w:name="page number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5200A"/>
    <w:pPr>
      <w:tabs>
        <w:tab w:val="left" w:pos="360"/>
        <w:tab w:val="center" w:pos="5040"/>
        <w:tab w:val="right" w:pos="10080"/>
      </w:tabs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97334A"/>
    <w:pPr>
      <w:keepNext/>
      <w:numPr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97334A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97334A"/>
    <w:pPr>
      <w:keepNext/>
      <w:numPr>
        <w:ilvl w:val="2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97334A"/>
    <w:pPr>
      <w:keepNext/>
      <w:numPr>
        <w:ilvl w:val="3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97334A"/>
    <w:pPr>
      <w:keepNext/>
      <w:numPr>
        <w:ilvl w:val="4"/>
        <w:numId w:val="42"/>
      </w:numPr>
      <w:tabs>
        <w:tab w:val="clear" w:pos="36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97334A"/>
    <w:pPr>
      <w:numPr>
        <w:ilvl w:val="5"/>
        <w:numId w:val="42"/>
      </w:numPr>
      <w:tabs>
        <w:tab w:val="clear" w:pos="36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97334A"/>
    <w:pPr>
      <w:numPr>
        <w:ilvl w:val="6"/>
        <w:numId w:val="42"/>
      </w:numPr>
      <w:tabs>
        <w:tab w:val="clear" w:pos="36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97334A"/>
    <w:pPr>
      <w:numPr>
        <w:ilvl w:val="7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97334A"/>
    <w:pPr>
      <w:numPr>
        <w:ilvl w:val="8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autoRedefine/>
    <w:rsid w:val="00996284"/>
    <w:pPr>
      <w:numPr>
        <w:numId w:val="38"/>
      </w:numPr>
      <w:spacing w:before="120" w:after="120"/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E316AE"/>
    <w:pPr>
      <w:spacing w:before="120" w:after="120"/>
    </w:pPr>
    <w:rPr>
      <w:b/>
      <w:bCs/>
      <w:caps/>
      <w:sz w:val="20"/>
    </w:rPr>
  </w:style>
  <w:style w:type="paragraph" w:styleId="Footer">
    <w:name w:val="footer"/>
    <w:basedOn w:val="Normal"/>
    <w:locked/>
    <w:rsid w:val="00996284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932E35"/>
    <w:pPr>
      <w:pBdr>
        <w:bottom w:val="single" w:sz="4" w:space="18" w:color="auto"/>
      </w:pBdr>
      <w:tabs>
        <w:tab w:val="clear" w:pos="36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932E35"/>
    <w:pPr>
      <w:tabs>
        <w:tab w:val="clear" w:pos="4320"/>
        <w:tab w:val="clear" w:pos="8640"/>
        <w:tab w:val="center" w:pos="5040"/>
      </w:tabs>
      <w:spacing w:before="120"/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996284"/>
    <w:pPr>
      <w:pBdr>
        <w:bottom w:val="single" w:sz="4" w:space="8" w:color="auto"/>
      </w:pBdr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996284"/>
    <w:pPr>
      <w:spacing w:before="120" w:after="120"/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E309D"/>
    <w:pPr>
      <w:spacing w:before="160" w:after="12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996284"/>
    <w:pPr>
      <w:spacing w:before="360" w:after="12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0B4C3C"/>
    <w:pPr>
      <w:tabs>
        <w:tab w:val="left" w:pos="360"/>
        <w:tab w:val="left" w:pos="720"/>
        <w:tab w:val="center" w:pos="5040"/>
        <w:tab w:val="right" w:pos="10080"/>
      </w:tabs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996284"/>
    <w:pPr>
      <w:tabs>
        <w:tab w:val="clear" w:pos="5040"/>
        <w:tab w:val="clear" w:pos="10080"/>
      </w:tabs>
      <w:spacing w:after="120"/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996284"/>
    <w:pPr>
      <w:tabs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9A1166"/>
    <w:pPr>
      <w:spacing w:before="120" w:after="120"/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996284"/>
    <w:pPr>
      <w:spacing w:before="360" w:after="240"/>
    </w:pPr>
    <w:rPr>
      <w:rFonts w:ascii="Arial Bold" w:hAnsi="Arial Bold"/>
      <w:b/>
      <w:caps/>
      <w:sz w:val="20"/>
    </w:rPr>
  </w:style>
  <w:style w:type="character" w:styleId="CommentReference">
    <w:name w:val="annotation reference"/>
    <w:basedOn w:val="DefaultParagraphFont"/>
    <w:semiHidden/>
    <w:locked/>
    <w:rsid w:val="003225BF"/>
    <w:rPr>
      <w:sz w:val="16"/>
      <w:szCs w:val="16"/>
    </w:rPr>
  </w:style>
  <w:style w:type="paragraph" w:customStyle="1" w:styleId="Picture">
    <w:name w:val="Picture"/>
    <w:basedOn w:val="Normal"/>
    <w:next w:val="FigureRef"/>
    <w:autoRedefine/>
    <w:rsid w:val="00365D01"/>
    <w:pPr>
      <w:spacing w:before="120" w:after="120"/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996284"/>
    <w:pPr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996284"/>
    <w:pPr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9A1166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9A1166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996284"/>
    <w:pPr>
      <w:numPr>
        <w:numId w:val="40"/>
      </w:numPr>
      <w:tabs>
        <w:tab w:val="clear" w:pos="360"/>
      </w:tabs>
      <w:spacing w:before="240" w:after="12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996284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996284"/>
    <w:pPr>
      <w:numPr>
        <w:numId w:val="41"/>
      </w:numPr>
      <w:tabs>
        <w:tab w:val="clear" w:pos="36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996284"/>
    <w:pPr>
      <w:numPr>
        <w:ilvl w:val="1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996284"/>
    <w:pPr>
      <w:numPr>
        <w:ilvl w:val="2"/>
        <w:numId w:val="41"/>
      </w:numPr>
      <w:tabs>
        <w:tab w:val="clear" w:pos="5040"/>
        <w:tab w:val="clear" w:pos="10080"/>
        <w:tab w:val="left" w:pos="1080"/>
      </w:tabs>
      <w:spacing w:before="120" w:after="120"/>
    </w:pPr>
    <w:rPr>
      <w:sz w:val="20"/>
    </w:rPr>
  </w:style>
  <w:style w:type="paragraph" w:customStyle="1" w:styleId="MALFUNCTION">
    <w:name w:val="MALFUNCTION"/>
    <w:basedOn w:val="Normal"/>
    <w:autoRedefine/>
    <w:locked/>
    <w:rsid w:val="00996284"/>
    <w:pPr>
      <w:numPr>
        <w:ilvl w:val="3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996284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996284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996284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  <w:spacing w:before="120" w:after="120"/>
    </w:pPr>
    <w:rPr>
      <w:sz w:val="20"/>
    </w:rPr>
  </w:style>
  <w:style w:type="paragraph" w:customStyle="1" w:styleId="MACTableHeader">
    <w:name w:val="MAC Table Header"/>
    <w:basedOn w:val="Normal"/>
    <w:autoRedefine/>
    <w:rsid w:val="00B52236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B52236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F327F2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EA2090"/>
    <w:pPr>
      <w:spacing w:before="240" w:after="12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0C074E"/>
    <w:pPr>
      <w:tabs>
        <w:tab w:val="clear" w:pos="360"/>
        <w:tab w:val="clear" w:pos="5040"/>
        <w:tab w:val="clear" w:pos="10080"/>
        <w:tab w:val="right" w:leader="dot" w:pos="4176"/>
      </w:tabs>
      <w:spacing w:before="60" w:after="60"/>
      <w:ind w:left="360" w:hanging="360"/>
      <w:jc w:val="center"/>
    </w:pPr>
    <w:rPr>
      <w:bCs/>
      <w:caps/>
      <w:sz w:val="16"/>
    </w:rPr>
  </w:style>
  <w:style w:type="paragraph" w:customStyle="1" w:styleId="NumberRPSTL">
    <w:name w:val="Number RPSTL"/>
    <w:basedOn w:val="Normal"/>
    <w:autoRedefine/>
    <w:rsid w:val="00254639"/>
    <w:pPr>
      <w:numPr>
        <w:numId w:val="43"/>
      </w:numPr>
      <w:tabs>
        <w:tab w:val="clear" w:pos="36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1C43FA"/>
    <w:pPr>
      <w:spacing w:before="120" w:after="120"/>
    </w:pPr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E316AE"/>
    <w:rPr>
      <w:b/>
      <w:bCs/>
      <w:sz w:val="20"/>
    </w:rPr>
  </w:style>
  <w:style w:type="paragraph" w:customStyle="1" w:styleId="RPSTLheading">
    <w:name w:val="RPSTL heading"/>
    <w:basedOn w:val="Normal"/>
    <w:rsid w:val="00D629DB"/>
    <w:pPr>
      <w:spacing w:before="20" w:after="20"/>
      <w:jc w:val="center"/>
    </w:pPr>
    <w:rPr>
      <w:rFonts w:ascii="Arial Bold" w:hAnsi="Arial Bold"/>
      <w:b/>
      <w:bCs/>
      <w:caps/>
      <w:sz w:val="20"/>
    </w:rPr>
  </w:style>
  <w:style w:type="paragraph" w:styleId="Header">
    <w:name w:val="header"/>
    <w:basedOn w:val="Normal"/>
    <w:locked/>
    <w:rsid w:val="00264310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206AC3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1F6B72"/>
    <w:pPr>
      <w:tabs>
        <w:tab w:val="right" w:leader="dot" w:pos="4176"/>
        <w:tab w:val="right" w:leader="dot" w:pos="10080"/>
      </w:tabs>
      <w:spacing w:before="60" w:after="60"/>
      <w:jc w:val="center"/>
    </w:pPr>
    <w:rPr>
      <w:rFonts w:ascii="Arial" w:hAnsi="Arial"/>
      <w:sz w:val="16"/>
    </w:rPr>
    <w:tblPr>
      <w:tblStyleColBandSize w:val="1"/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u w:val="none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band1Vert">
      <w:pPr>
        <w:wordWrap/>
        <w:spacing w:beforeLines="0" w:beforeAutospacing="0" w:afterLines="0" w:afterAutospacing="0"/>
        <w:ind w:leftChars="0" w:left="360" w:rightChars="0" w:right="0" w:firstLineChars="0" w:hanging="360"/>
        <w:jc w:val="left"/>
        <w:outlineLvl w:val="9"/>
      </w:pPr>
    </w:tblStylePr>
    <w:tblStylePr w:type="band2Vert">
      <w:pPr>
        <w:wordWrap/>
        <w:jc w:val="right"/>
        <w:outlineLvl w:val="9"/>
      </w:pPr>
      <w:rPr>
        <w:rFonts w:ascii="Arial" w:hAnsi="Arial"/>
        <w:b w:val="0"/>
        <w:i w:val="0"/>
        <w:sz w:val="16"/>
      </w:rPr>
    </w:tblStylePr>
  </w:style>
  <w:style w:type="paragraph" w:styleId="CommentText">
    <w:name w:val="annotation text"/>
    <w:basedOn w:val="Normal"/>
    <w:semiHidden/>
    <w:locked/>
    <w:rsid w:val="003225BF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3225BF"/>
    <w:rPr>
      <w:b/>
      <w:bCs/>
    </w:rPr>
  </w:style>
  <w:style w:type="paragraph" w:styleId="BalloonText">
    <w:name w:val="Balloon Text"/>
    <w:basedOn w:val="Normal"/>
    <w:semiHidden/>
    <w:locked/>
    <w:rsid w:val="003225BF"/>
    <w:rPr>
      <w:rFonts w:ascii="Tahoma" w:hAnsi="Tahoma" w:cs="Tahoma"/>
      <w:sz w:val="16"/>
      <w:szCs w:val="16"/>
    </w:rPr>
  </w:style>
  <w:style w:type="paragraph" w:customStyle="1" w:styleId="AFHeaderWP">
    <w:name w:val="AF Header WP"/>
    <w:basedOn w:val="Normal"/>
    <w:autoRedefine/>
    <w:rsid w:val="008B5D88"/>
    <w:pPr>
      <w:tabs>
        <w:tab w:val="clear" w:pos="360"/>
        <w:tab w:val="clear" w:pos="5040"/>
      </w:tabs>
      <w:spacing w:before="360" w:after="360"/>
      <w:jc w:val="right"/>
    </w:pPr>
    <w:rPr>
      <w:rFonts w:ascii="Arial Bold" w:hAnsi="Arial Bold"/>
      <w:b/>
      <w:caps/>
      <w:sz w:val="20"/>
    </w:rPr>
  </w:style>
  <w:style w:type="paragraph" w:customStyle="1" w:styleId="AFFooterodd">
    <w:name w:val="AF Footer odd"/>
    <w:basedOn w:val="Normal"/>
    <w:autoRedefine/>
    <w:rsid w:val="008B5D88"/>
    <w:pPr>
      <w:tabs>
        <w:tab w:val="clear" w:pos="360"/>
        <w:tab w:val="clear" w:pos="5040"/>
        <w:tab w:val="clear" w:pos="10080"/>
        <w:tab w:val="left" w:pos="1440"/>
      </w:tabs>
      <w:jc w:val="right"/>
    </w:pPr>
    <w:rPr>
      <w:b/>
      <w:sz w:val="20"/>
    </w:rPr>
  </w:style>
  <w:style w:type="paragraph" w:customStyle="1" w:styleId="AFHeaderWPeven">
    <w:name w:val="AF Header WP even"/>
    <w:basedOn w:val="AFHeaderWP"/>
    <w:rsid w:val="008B5D88"/>
    <w:pPr>
      <w:jc w:val="left"/>
    </w:pPr>
  </w:style>
  <w:style w:type="paragraph" w:customStyle="1" w:styleId="AFFootereven">
    <w:name w:val="AF Footer even"/>
    <w:basedOn w:val="AFFooterodd"/>
    <w:rsid w:val="008B5D88"/>
    <w:pPr>
      <w:jc w:val="left"/>
    </w:pPr>
  </w:style>
  <w:style w:type="paragraph" w:customStyle="1" w:styleId="RPSTLHeading8font">
    <w:name w:val="RPSTL Heading 8 font"/>
    <w:basedOn w:val="RPSTLheading"/>
    <w:rsid w:val="000B4C3C"/>
    <w:rPr>
      <w:b w:val="0"/>
      <w:caps w:val="0"/>
      <w:sz w:val="16"/>
      <w:szCs w:val="16"/>
    </w:rPr>
  </w:style>
  <w:style w:type="paragraph" w:customStyle="1" w:styleId="Description">
    <w:name w:val="Description"/>
    <w:basedOn w:val="FollowFollowRPSTLheading"/>
    <w:autoRedefine/>
    <w:rsid w:val="00D02A07"/>
    <w:pPr>
      <w:jc w:val="left"/>
    </w:pPr>
    <w:rPr>
      <w:caps w:val="0"/>
    </w:rPr>
  </w:style>
  <w:style w:type="paragraph" w:customStyle="1" w:styleId="PartNumber">
    <w:name w:val="Part Number"/>
    <w:basedOn w:val="FollowFollowRPSTLheading"/>
    <w:autoRedefine/>
    <w:rsid w:val="000C074E"/>
    <w:pPr>
      <w:jc w:val="left"/>
    </w:pPr>
  </w:style>
  <w:style w:type="paragraph" w:customStyle="1" w:styleId="IPBHeading8fontleft">
    <w:name w:val="IPB Heading 8 font left"/>
    <w:basedOn w:val="RPSTLHeading8font"/>
    <w:rsid w:val="001D1B5A"/>
    <w:pPr>
      <w:jc w:val="left"/>
    </w:pPr>
  </w:style>
  <w:style w:type="paragraph" w:customStyle="1" w:styleId="Index">
    <w:name w:val="Index"/>
    <w:basedOn w:val="Normal"/>
    <w:rsid w:val="00D4007C"/>
    <w:pPr>
      <w:tabs>
        <w:tab w:val="right" w:leader="dot" w:pos="4176"/>
      </w:tabs>
      <w:spacing w:before="60" w:after="60"/>
      <w:jc w:val="right"/>
    </w:pPr>
    <w:rPr>
      <w:caps/>
      <w:sz w:val="16"/>
    </w:rPr>
  </w:style>
  <w:style w:type="table" w:styleId="TableGrid1">
    <w:name w:val="Table Grid 1"/>
    <w:basedOn w:val="TableNormal"/>
    <w:locked/>
    <w:rsid w:val="000B4C3C"/>
    <w:pPr>
      <w:tabs>
        <w:tab w:val="left" w:pos="360"/>
        <w:tab w:val="center" w:pos="5040"/>
        <w:tab w:val="right" w:pos="10080"/>
      </w:tabs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IPB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IPB Template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3</cp:revision>
  <cp:lastPrinted>2013-11-19T13:42:00Z</cp:lastPrinted>
  <dcterms:created xsi:type="dcterms:W3CDTF">2013-11-19T13:49:00Z</dcterms:created>
  <dcterms:modified xsi:type="dcterms:W3CDTF">2013-11-19T13:49:00Z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FigureNumber">
    <vt:lpwstr>1</vt:lpwstr>
  </property>
  <property fmtid="{D5CDD505-2E9C-101B-9397-08002B2CF9AE}" pid="4" name="ItemDisplayed">
    <vt:lpwstr>Item Displayed</vt:lpwstr>
  </property>
  <property fmtid="{D5CDD505-2E9C-101B-9397-08002B2CF9AE}" pid="5" name="Information">
    <vt:lpwstr> </vt:lpwstr>
  </property>
  <property fmtid="{D5CDD505-2E9C-101B-9397-08002B2CF9AE}" pid="6" name="TONumber">
    <vt:lpwstr>TO 35C2-3-474-11</vt:lpwstr>
  </property>
  <property fmtid="{D5CDD505-2E9C-101B-9397-08002B2CF9AE}" pid="7" name="Group_Name">
    <vt:lpwstr>GROUP, Name</vt:lpwstr>
  </property>
  <property fmtid="{D5CDD505-2E9C-101B-9397-08002B2CF9AE}" pid="8" name="Chapter_Section">
    <vt:lpwstr/>
  </property>
  <property fmtid="{D5CDD505-2E9C-101B-9397-08002B2CF9AE}" pid="9" name="WP">
    <vt:lpwstr>001 00</vt:lpwstr>
  </property>
</Properties>
</file>