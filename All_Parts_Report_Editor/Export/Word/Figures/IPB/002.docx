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PSTLTABLE"/>
        <w:tblW w:w="10440" w:type="dxa"/>
        <w:tblBorders>
          <w:top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450"/>
        <w:gridCol w:w="683"/>
        <w:gridCol w:w="1745"/>
        <w:gridCol w:w="944"/>
        <w:gridCol w:w="4235"/>
        <w:gridCol w:w="673"/>
        <w:gridCol w:w="900"/>
        <w:gridCol w:w="810"/>
      </w:tblGrid>
      <w:tr w:rsidR="009B30E6" w:rsidRPr="00F02C34" w:rsidTr="00736001">
        <w:trPr>
          <w:cnfStyle w:val="100000000000"/>
          <w:trHeight w:val="360"/>
          <w:tblHeader/>
        </w:trPr>
        <w:tc>
          <w:tcPr>
            <w:cnfStyle w:val="000010000000"/>
            <w:tcW w:w="1133" w:type="dxa"/>
            <w:gridSpan w:val="2"/>
            <w:tcMar>
              <w:left w:w="0" w:type="dxa"/>
              <w:right w:w="0" w:type="dxa"/>
            </w:tcMar>
          </w:tcPr>
          <w:p w:rsidR="009B30E6" w:rsidRPr="00F02C34" w:rsidRDefault="009B30E6" w:rsidP="00736001">
            <w:pPr>
              <w:pStyle w:val="RPSTLHeading8font"/>
            </w:pPr>
            <w:r w:rsidRPr="00F02C34">
              <w:t>FIGURE &amp; INDEX/SHEET NO.</w:t>
            </w:r>
          </w:p>
        </w:tc>
        <w:tc>
          <w:tcPr>
            <w:cnfStyle w:val="000001000000"/>
            <w:tcW w:w="1745" w:type="dxa"/>
            <w:tcMar>
              <w:left w:w="0" w:type="dxa"/>
              <w:right w:w="0" w:type="dxa"/>
            </w:tcMar>
          </w:tcPr>
          <w:p w:rsidR="009B30E6" w:rsidRPr="00F02C34" w:rsidRDefault="009B30E6" w:rsidP="00736001">
            <w:pPr>
              <w:pStyle w:val="RPSTLHeading8font"/>
            </w:pPr>
            <w:r w:rsidRPr="00F02C34">
              <w:t>PART NUMBER</w:t>
            </w:r>
          </w:p>
        </w:tc>
        <w:tc>
          <w:tcPr>
            <w:cnfStyle w:val="000010000000"/>
            <w:tcW w:w="944" w:type="dxa"/>
            <w:tcMar>
              <w:left w:w="0" w:type="dxa"/>
              <w:right w:w="0" w:type="dxa"/>
            </w:tcMar>
          </w:tcPr>
          <w:p w:rsidR="009B30E6" w:rsidRPr="00F02C34" w:rsidRDefault="009B30E6" w:rsidP="00736001">
            <w:pPr>
              <w:pStyle w:val="RPSTLHeading8font"/>
            </w:pPr>
            <w:r w:rsidRPr="00F02C34">
              <w:t>CAGE</w:t>
            </w:r>
          </w:p>
        </w:tc>
        <w:tc>
          <w:tcPr>
            <w:cnfStyle w:val="000001000000"/>
            <w:tcW w:w="4235" w:type="dxa"/>
            <w:tcMar>
              <w:right w:w="0" w:type="dxa"/>
            </w:tcMar>
          </w:tcPr>
          <w:p w:rsidR="009B30E6" w:rsidRPr="00F02C34" w:rsidRDefault="009B30E6" w:rsidP="00736001">
            <w:pPr>
              <w:pStyle w:val="RPSTLHeading8font"/>
            </w:pPr>
            <w:r w:rsidRPr="00F02C34">
              <w:t>DESCRIPTION</w:t>
            </w:r>
          </w:p>
          <w:p w:rsidR="009B30E6" w:rsidRPr="00F02C34" w:rsidRDefault="009B30E6" w:rsidP="00736001">
            <w:pPr>
              <w:pStyle w:val="IPBHeading8fontleft"/>
            </w:pPr>
            <w:r w:rsidRPr="00F02C34">
              <w:t>1 2 3 4 5 6 7</w:t>
            </w:r>
          </w:p>
        </w:tc>
        <w:tc>
          <w:tcPr>
            <w:cnfStyle w:val="000010000000"/>
            <w:tcW w:w="673" w:type="dxa"/>
            <w:tcMar>
              <w:left w:w="0" w:type="dxa"/>
              <w:right w:w="0" w:type="dxa"/>
            </w:tcMar>
          </w:tcPr>
          <w:p w:rsidR="009B30E6" w:rsidRPr="00F02C34" w:rsidRDefault="009B30E6" w:rsidP="00736001">
            <w:pPr>
              <w:pStyle w:val="RPSTLHeading8font"/>
            </w:pPr>
            <w:r w:rsidRPr="00F02C34">
              <w:t>UNITS</w:t>
            </w:r>
          </w:p>
          <w:p w:rsidR="009B30E6" w:rsidRPr="00F02C34" w:rsidRDefault="009B30E6" w:rsidP="00736001">
            <w:pPr>
              <w:pStyle w:val="RPSTLHeading8font"/>
            </w:pPr>
            <w:r w:rsidRPr="00F02C34">
              <w:t>PER</w:t>
            </w:r>
          </w:p>
          <w:p w:rsidR="009B30E6" w:rsidRPr="00F02C34" w:rsidRDefault="009B30E6" w:rsidP="00736001">
            <w:pPr>
              <w:pStyle w:val="RPSTLHeading8font"/>
            </w:pPr>
            <w:r w:rsidRPr="00F02C34">
              <w:t>ASSY</w:t>
            </w:r>
          </w:p>
        </w:tc>
        <w:tc>
          <w:tcPr>
            <w:cnfStyle w:val="000001000000"/>
            <w:tcW w:w="900" w:type="dxa"/>
            <w:tcMar>
              <w:left w:w="0" w:type="dxa"/>
              <w:right w:w="0" w:type="dxa"/>
            </w:tcMar>
          </w:tcPr>
          <w:p w:rsidR="009B30E6" w:rsidRPr="00F02C34" w:rsidRDefault="009B30E6" w:rsidP="00736001">
            <w:pPr>
              <w:pStyle w:val="RPSTLHeading8font"/>
            </w:pPr>
            <w:r w:rsidRPr="00F02C34">
              <w:t>USEABLE</w:t>
            </w:r>
          </w:p>
          <w:p w:rsidR="009B30E6" w:rsidRPr="00F02C34" w:rsidRDefault="009B30E6" w:rsidP="00736001">
            <w:pPr>
              <w:pStyle w:val="RPSTLHeading8font"/>
            </w:pPr>
            <w:r w:rsidRPr="00F02C34">
              <w:t>ON</w:t>
            </w:r>
          </w:p>
          <w:p w:rsidR="009B30E6" w:rsidRPr="00F02C34" w:rsidRDefault="009B30E6" w:rsidP="00736001">
            <w:pPr>
              <w:pStyle w:val="RPSTLHeading8font"/>
            </w:pPr>
            <w:r w:rsidRPr="00F02C34">
              <w:t>CODE</w:t>
            </w:r>
          </w:p>
        </w:tc>
        <w:tc>
          <w:tcPr>
            <w:cnfStyle w:val="000010000000"/>
            <w:tcW w:w="810" w:type="dxa"/>
            <w:tcMar>
              <w:left w:w="0" w:type="dxa"/>
              <w:right w:w="0" w:type="dxa"/>
            </w:tcMar>
          </w:tcPr>
          <w:p w:rsidR="009B30E6" w:rsidRPr="00F02C34" w:rsidRDefault="009B30E6" w:rsidP="00736001">
            <w:pPr>
              <w:pStyle w:val="RPSTLHeading8font"/>
            </w:pPr>
            <w:r w:rsidRPr="00F02C34">
              <w:t>SMR CODE</w:t>
            </w:r>
          </w:p>
        </w:tc>
      </w:tr>
      <w:tr w:rsidR="009B30E6" w:rsidRPr="00B3382A" w:rsidTr="00736001">
        <w:tblPrEx>
          <w:tblBorders>
            <w:top w:val="none" w:sz="0" w:space="0" w:color="auto"/>
            <w:insideV w:val="single" w:sz="4" w:space="0" w:color="auto"/>
          </w:tblBorders>
        </w:tblPrEx>
        <w:trPr>
          <w:trHeight w:val="255"/>
        </w:trPr>
        <w:tc>
          <w:tcPr>
            <w:cnfStyle w:val="000010000000"/>
            <w:tcW w:w="450" w:type="dxa"/>
            <w:noWrap/>
          </w:tcPr>
          <w:p w:rsidR="009B30E6" w:rsidRPr="00B3382A" w:rsidRDefault="009B30E6" w:rsidP="00D4007C">
            <w:pPr>
              <w:pStyle w:val="PartNumber"/>
            </w:pPr>
          </w:p>
        </w:tc>
        <w:tc>
          <w:tcPr>
            <w:cnfStyle w:val="000001000000"/>
            <w:tcW w:w="683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  <w:tc>
          <w:tcPr>
            <w:cnfStyle w:val="000010000000"/>
            <w:tcW w:w="1745" w:type="dxa"/>
            <w:noWrap/>
          </w:tcPr>
          <w:p w:rsidR="009B30E6" w:rsidRPr="00B3382A" w:rsidRDefault="009B30E6" w:rsidP="00D4007C">
            <w:pPr>
              <w:pStyle w:val="Description"/>
            </w:pPr>
          </w:p>
        </w:tc>
        <w:tc>
          <w:tcPr>
            <w:cnfStyle w:val="000001000000"/>
            <w:tcW w:w="944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  <w:tc>
          <w:tcPr>
            <w:cnfStyle w:val="000010000000"/>
            <w:tcW w:w="4235" w:type="dxa"/>
            <w:noWrap/>
          </w:tcPr>
          <w:p w:rsidR="009B30E6" w:rsidRPr="00B3382A" w:rsidRDefault="009B30E6" w:rsidP="00D4007C">
            <w:pPr>
              <w:pStyle w:val="Description"/>
            </w:pPr>
          </w:p>
        </w:tc>
        <w:tc>
          <w:tcPr>
            <w:cnfStyle w:val="000001000000"/>
            <w:tcW w:w="673" w:type="dxa"/>
            <w:noWrap/>
          </w:tcPr>
          <w:p w:rsidR="009B30E6" w:rsidRPr="00D4007C" w:rsidRDefault="009B30E6" w:rsidP="00D4007C">
            <w:pPr>
              <w:pStyle w:val="Index"/>
            </w:pPr>
          </w:p>
        </w:tc>
        <w:tc>
          <w:tcPr>
            <w:cnfStyle w:val="000010000000"/>
            <w:tcW w:w="900" w:type="dxa"/>
            <w:noWrap/>
          </w:tcPr>
          <w:p w:rsidR="009B30E6" w:rsidRPr="00B3382A" w:rsidRDefault="009B30E6" w:rsidP="00D4007C">
            <w:pPr>
              <w:pStyle w:val="PartNumber"/>
            </w:pPr>
          </w:p>
        </w:tc>
        <w:tc>
          <w:tcPr>
            <w:cnfStyle w:val="000001000000"/>
            <w:tcW w:w="810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</w:tr>
      <w:tr w:rsidR="009B30E6" w:rsidRPr="00B3382A" w:rsidTr="00736001">
        <w:tblPrEx>
          <w:tblBorders>
            <w:top w:val="none" w:sz="0" w:space="0" w:color="auto"/>
            <w:insideV w:val="single" w:sz="4" w:space="0" w:color="auto"/>
          </w:tblBorders>
        </w:tblPrEx>
        <w:trPr>
          <w:trHeight w:val="255"/>
        </w:trPr>
        <w:tc>
          <w:tcPr>
            <w:cnfStyle w:val="000010000000"/>
            <w:tcW w:w="450" w:type="dxa"/>
            <w:noWrap/>
          </w:tcPr>
          <w:p w:rsidR="009B30E6" w:rsidRPr="00B3382A" w:rsidRDefault="009B30E6" w:rsidP="00D4007C">
            <w:pPr>
              <w:pStyle w:val="PartNumber"/>
            </w:pPr>
          </w:p>
        </w:tc>
        <w:tc>
          <w:tcPr>
            <w:cnfStyle w:val="000001000000"/>
            <w:tcW w:w="683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  <w:tc>
          <w:tcPr>
            <w:cnfStyle w:val="000010000000"/>
            <w:tcW w:w="1745" w:type="dxa"/>
            <w:noWrap/>
          </w:tcPr>
          <w:p w:rsidR="009B30E6" w:rsidRPr="00B3382A" w:rsidRDefault="009B30E6" w:rsidP="00736001"/>
        </w:tc>
        <w:tc>
          <w:tcPr>
            <w:cnfStyle w:val="000001000000"/>
            <w:tcW w:w="944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  <w:tc>
          <w:tcPr>
            <w:cnfStyle w:val="000010000000"/>
            <w:tcW w:w="4235" w:type="dxa"/>
            <w:noWrap/>
          </w:tcPr>
          <w:p w:rsidR="009B30E6" w:rsidRPr="00B3382A" w:rsidRDefault="009B30E6" w:rsidP="00D4007C">
            <w:pPr>
              <w:pStyle w:val="Description"/>
            </w:pPr>
          </w:p>
        </w:tc>
        <w:tc>
          <w:tcPr>
            <w:cnfStyle w:val="000001000000"/>
            <w:tcW w:w="673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  <w:tc>
          <w:tcPr>
            <w:cnfStyle w:val="000010000000"/>
            <w:tcW w:w="900" w:type="dxa"/>
            <w:noWrap/>
          </w:tcPr>
          <w:p w:rsidR="009B30E6" w:rsidRPr="00B3382A" w:rsidRDefault="009B30E6" w:rsidP="00D4007C">
            <w:pPr>
              <w:pStyle w:val="PartNumber"/>
            </w:pPr>
          </w:p>
        </w:tc>
        <w:tc>
          <w:tcPr>
            <w:cnfStyle w:val="000001000000"/>
            <w:tcW w:w="810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</w:tr>
      <w:tr w:rsidR="009B30E6" w:rsidRPr="00B3382A" w:rsidTr="00736001">
        <w:tblPrEx>
          <w:tblBorders>
            <w:top w:val="none" w:sz="0" w:space="0" w:color="auto"/>
            <w:insideV w:val="single" w:sz="4" w:space="0" w:color="auto"/>
          </w:tblBorders>
        </w:tblPrEx>
        <w:trPr>
          <w:trHeight w:val="255"/>
        </w:trPr>
        <w:tc>
          <w:tcPr>
            <w:cnfStyle w:val="000010000000"/>
            <w:tcW w:w="450" w:type="dxa"/>
            <w:noWrap/>
          </w:tcPr>
          <w:p w:rsidR="009B30E6" w:rsidRPr="00B3382A" w:rsidRDefault="009B30E6" w:rsidP="00D4007C">
            <w:pPr>
              <w:pStyle w:val="PartNumber"/>
            </w:pPr>
          </w:p>
        </w:tc>
        <w:tc>
          <w:tcPr>
            <w:cnfStyle w:val="000001000000"/>
            <w:tcW w:w="683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  <w:tc>
          <w:tcPr>
            <w:cnfStyle w:val="000010000000"/>
            <w:tcW w:w="1745" w:type="dxa"/>
            <w:noWrap/>
          </w:tcPr>
          <w:p w:rsidR="009B30E6" w:rsidRPr="00B3382A" w:rsidRDefault="009B30E6" w:rsidP="00736001"/>
        </w:tc>
        <w:tc>
          <w:tcPr>
            <w:cnfStyle w:val="000001000000"/>
            <w:tcW w:w="944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  <w:tc>
          <w:tcPr>
            <w:cnfStyle w:val="000010000000"/>
            <w:tcW w:w="4235" w:type="dxa"/>
            <w:noWrap/>
          </w:tcPr>
          <w:p w:rsidR="009B30E6" w:rsidRPr="00B3382A" w:rsidRDefault="009B30E6" w:rsidP="00D4007C">
            <w:pPr>
              <w:pStyle w:val="Description"/>
            </w:pPr>
          </w:p>
        </w:tc>
        <w:tc>
          <w:tcPr>
            <w:cnfStyle w:val="000001000000"/>
            <w:tcW w:w="673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  <w:tc>
          <w:tcPr>
            <w:cnfStyle w:val="000010000000"/>
            <w:tcW w:w="900" w:type="dxa"/>
            <w:noWrap/>
          </w:tcPr>
          <w:p w:rsidR="009B30E6" w:rsidRPr="00B3382A" w:rsidRDefault="009B30E6" w:rsidP="00D4007C">
            <w:pPr>
              <w:pStyle w:val="PartNumber"/>
            </w:pPr>
          </w:p>
        </w:tc>
        <w:tc>
          <w:tcPr>
            <w:cnfStyle w:val="000001000000"/>
            <w:tcW w:w="810" w:type="dxa"/>
            <w:noWrap/>
          </w:tcPr>
          <w:p w:rsidR="009B30E6" w:rsidRPr="00B3382A" w:rsidRDefault="009B30E6" w:rsidP="00D4007C">
            <w:pPr>
              <w:pStyle w:val="Index"/>
            </w:pPr>
          </w:p>
        </w:tc>
      </w:tr>
    </w:tbl>
    <w:p w:rsidR="009B30E6" w:rsidRDefault="009B30E6" w:rsidP="00536127">
      <w:pPr>
        <w:rPr>
          <w:caps/>
          <w:szCs w:val="16"/>
        </w:rPr>
        <w:sectPr w:rsidR="009B30E6" w:rsidSect="001370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720" w:footer="720" w:gutter="360"/>
          <w:cols w:space="720"/>
          <w:docGrid w:linePitch="360"/>
        </w:sectPr>
      </w:pPr>
    </w:p>
    <w:p w:rsidR="00D84302" w:rsidRPr="00030251" w:rsidRDefault="00D84302" w:rsidP="00536127">
      <w:pPr>
        <w:rPr>
          <w:caps/>
          <w:szCs w:val="16"/>
        </w:rPr>
      </w:pPr>
    </w:p>
    <w:sectPr w:rsidR="00D84302" w:rsidRPr="00030251" w:rsidSect="0013708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57A" w:rsidRDefault="001B057A" w:rsidP="00972B4A">
      <w:r>
        <w:separator/>
      </w:r>
    </w:p>
    <w:p w:rsidR="001B057A" w:rsidRDefault="001B057A" w:rsidP="00972B4A"/>
    <w:p w:rsidR="001B057A" w:rsidRDefault="001B057A" w:rsidP="00972B4A"/>
    <w:p w:rsidR="001B057A" w:rsidRDefault="001B057A" w:rsidP="00972B4A"/>
  </w:endnote>
  <w:endnote w:type="continuationSeparator" w:id="0">
    <w:p w:rsidR="001B057A" w:rsidRDefault="001B057A" w:rsidP="00972B4A">
      <w:r>
        <w:continuationSeparator/>
      </w:r>
    </w:p>
    <w:p w:rsidR="001B057A" w:rsidRDefault="001B057A" w:rsidP="00972B4A"/>
    <w:p w:rsidR="001B057A" w:rsidRDefault="001B057A" w:rsidP="00972B4A"/>
    <w:p w:rsidR="001B057A" w:rsidRDefault="001B057A" w:rsidP="00972B4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E6" w:rsidRPr="00F91336" w:rsidRDefault="009B30E6" w:rsidP="008B5D88">
    <w:pPr>
      <w:pStyle w:val="AFFootereven"/>
    </w:pPr>
    <w:r w:rsidRPr="00F91336">
      <w:rPr>
        <w:b w:val="0"/>
      </w:rPr>
      <w:fldChar w:fldCharType="begin"/>
    </w:r>
    <w:r w:rsidRPr="00F91336">
      <w:rPr>
        <w:b w:val="0"/>
      </w:rPr>
      <w:instrText xml:space="preserve"> PAGE </w:instrText>
    </w:r>
    <w:r w:rsidRPr="00F91336">
      <w:rPr>
        <w:b w:val="0"/>
      </w:rPr>
      <w:fldChar w:fldCharType="separate"/>
    </w:r>
    <w:r>
      <w:rPr>
        <w:b w:val="0"/>
        <w:noProof/>
      </w:rPr>
      <w:t>3</w:t>
    </w:r>
    <w:r w:rsidRPr="00F91336">
      <w:rPr>
        <w:b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E6" w:rsidRPr="00F91336" w:rsidRDefault="009B30E6" w:rsidP="008B5D88">
    <w:pPr>
      <w:pStyle w:val="AFFooterodd"/>
    </w:pPr>
    <w:r w:rsidRPr="00F91336">
      <w:rPr>
        <w:b w:val="0"/>
      </w:rPr>
      <w:fldChar w:fldCharType="begin"/>
    </w:r>
    <w:r w:rsidRPr="00F91336">
      <w:rPr>
        <w:b w:val="0"/>
      </w:rPr>
      <w:instrText xml:space="preserve"> PAGE </w:instrText>
    </w:r>
    <w:r w:rsidRPr="00F91336">
      <w:rPr>
        <w:b w:val="0"/>
      </w:rPr>
      <w:fldChar w:fldCharType="separate"/>
    </w:r>
    <w:r w:rsidR="007C156D">
      <w:rPr>
        <w:b w:val="0"/>
        <w:noProof/>
      </w:rPr>
      <w:t>1</w:t>
    </w:r>
    <w:r w:rsidRPr="00F91336">
      <w:rPr>
        <w:b w:val="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E6" w:rsidRDefault="009B30E6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F91336" w:rsidRDefault="003077E9" w:rsidP="008B5D88">
    <w:pPr>
      <w:pStyle w:val="AFFootereven"/>
    </w:pPr>
    <w:r w:rsidRPr="00F91336">
      <w:rPr>
        <w:rStyle w:val="PageNumber"/>
        <w:b/>
      </w:rPr>
      <w:fldChar w:fldCharType="begin"/>
    </w:r>
    <w:r w:rsidR="00FB53F3" w:rsidRPr="00F91336">
      <w:rPr>
        <w:rStyle w:val="PageNumber"/>
        <w:b/>
      </w:rPr>
      <w:instrText xml:space="preserve"> PAGE </w:instrText>
    </w:r>
    <w:r w:rsidRPr="00F91336">
      <w:rPr>
        <w:rStyle w:val="PageNumber"/>
        <w:b/>
      </w:rPr>
      <w:fldChar w:fldCharType="separate"/>
    </w:r>
    <w:r w:rsidR="009B30E6">
      <w:rPr>
        <w:rStyle w:val="PageNumber"/>
        <w:b/>
        <w:noProof/>
      </w:rPr>
      <w:t>2</w:t>
    </w:r>
    <w:r w:rsidRPr="00F91336">
      <w:rPr>
        <w:rStyle w:val="PageNumber"/>
        <w:b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F91336" w:rsidRDefault="003077E9" w:rsidP="008B5D88">
    <w:pPr>
      <w:pStyle w:val="AFFooterodd"/>
    </w:pPr>
    <w:r w:rsidRPr="00F91336">
      <w:rPr>
        <w:rStyle w:val="PageNumber"/>
        <w:b/>
      </w:rPr>
      <w:fldChar w:fldCharType="begin"/>
    </w:r>
    <w:r w:rsidR="00FB53F3" w:rsidRPr="00F91336">
      <w:rPr>
        <w:rStyle w:val="PageNumber"/>
        <w:b/>
      </w:rPr>
      <w:instrText xml:space="preserve"> PAGE </w:instrText>
    </w:r>
    <w:r w:rsidRPr="00F91336">
      <w:rPr>
        <w:rStyle w:val="PageNumber"/>
        <w:b/>
      </w:rPr>
      <w:fldChar w:fldCharType="separate"/>
    </w:r>
    <w:r w:rsidR="001D774B">
      <w:rPr>
        <w:rStyle w:val="PageNumber"/>
        <w:b/>
        <w:noProof/>
      </w:rPr>
      <w:t>1</w:t>
    </w:r>
    <w:r w:rsidRPr="00F91336">
      <w:rPr>
        <w:rStyle w:val="PageNumber"/>
        <w:b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F28" w:rsidRDefault="00B66F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57A" w:rsidRDefault="001B057A" w:rsidP="00972B4A">
      <w:r>
        <w:separator/>
      </w:r>
    </w:p>
    <w:p w:rsidR="001B057A" w:rsidRDefault="001B057A" w:rsidP="00972B4A"/>
    <w:p w:rsidR="001B057A" w:rsidRDefault="001B057A" w:rsidP="00972B4A"/>
    <w:p w:rsidR="001B057A" w:rsidRDefault="001B057A" w:rsidP="00972B4A"/>
  </w:footnote>
  <w:footnote w:type="continuationSeparator" w:id="0">
    <w:p w:rsidR="001B057A" w:rsidRDefault="001B057A" w:rsidP="00972B4A">
      <w:r>
        <w:continuationSeparator/>
      </w:r>
    </w:p>
    <w:p w:rsidR="001B057A" w:rsidRDefault="001B057A" w:rsidP="00972B4A"/>
    <w:p w:rsidR="001B057A" w:rsidRDefault="001B057A" w:rsidP="00972B4A"/>
    <w:p w:rsidR="001B057A" w:rsidRDefault="001B057A" w:rsidP="00972B4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E6" w:rsidRPr="001C4FEC" w:rsidRDefault="009B30E6" w:rsidP="008B5D88">
    <w:pPr>
      <w:pStyle w:val="AFHeaderWPeven"/>
    </w:pPr>
    <w:fldSimple w:instr=" DOCPROPERTY  TONumber  \* MERGEFORMAT ">
      <w:r>
        <w:t>TO 35C2-3-474-11</w:t>
      </w:r>
    </w:fldSimple>
    <w:r>
      <w:br/>
      <w:t xml:space="preserve">WP </w:t>
    </w:r>
    <w:fldSimple w:instr=" DOCPROPERTY  WP  \* MERGEFORMAT ">
      <w:r>
        <w:t>001 00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E6" w:rsidRPr="001C4FEC" w:rsidRDefault="009B30E6" w:rsidP="003D60FF">
    <w:pPr>
      <w:pStyle w:val="AFHeaderWP"/>
    </w:pPr>
    <w:fldSimple w:instr=" DOCPROPERTY  TONumber  \* MERGEFORMAT ">
      <w:r>
        <w:t>TO 35C2-3-474-11</w:t>
      </w:r>
    </w:fldSimple>
    <w:r>
      <w:br/>
      <w:t xml:space="preserve">WP </w:t>
    </w:r>
    <w:fldSimple w:instr=" DOCPROPERTY  WP  \* MERGEFORMAT ">
      <w:r>
        <w:t>001 00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E6" w:rsidRDefault="009B30E6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1C4FEC" w:rsidRDefault="003077E9" w:rsidP="008B5D88">
    <w:pPr>
      <w:pStyle w:val="AFHeaderWPeven"/>
    </w:pPr>
    <w:fldSimple w:instr=" DOCPROPERTY  TONumber  \* MERGEFORMAT ">
      <w:r w:rsidR="00A63EB4">
        <w:t>TO 35C2-3-474-11</w:t>
      </w:r>
    </w:fldSimple>
    <w:r w:rsidR="00FB53F3">
      <w:br/>
      <w:t xml:space="preserve">WP </w:t>
    </w:r>
    <w:fldSimple w:instr=" DOCPROPERTY  WP  \* MERGEFORMAT ">
      <w:r w:rsidR="00A63EB4">
        <w:t>001 00</w:t>
      </w:r>
    </w:fldSimple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1C4FEC" w:rsidRDefault="003077E9" w:rsidP="003D60FF">
    <w:pPr>
      <w:pStyle w:val="AFHeaderWP"/>
    </w:pPr>
    <w:fldSimple w:instr=" DOCPROPERTY  TONumber  \* MERGEFORMAT ">
      <w:r w:rsidR="00A63EB4">
        <w:t>TO 35C2-3-474-11</w:t>
      </w:r>
    </w:fldSimple>
    <w:r w:rsidR="00FB53F3">
      <w:br/>
      <w:t xml:space="preserve">WP </w:t>
    </w:r>
    <w:fldSimple w:instr=" DOCPROPERTY  WP  \* MERGEFORMAT ">
      <w:r w:rsidR="00A63EB4">
        <w:t>001 00</w:t>
      </w:r>
    </w:fldSimple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F28" w:rsidRDefault="00B66F2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197"/>
    <w:multiLevelType w:val="multilevel"/>
    <w:tmpl w:val="12CA140A"/>
    <w:lvl w:ilvl="0">
      <w:start w:val="1"/>
      <w:numFmt w:val="decimal"/>
      <w:lvlRestart w:val="0"/>
      <w:pStyle w:val="Table1Format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pStyle w:val="Table1FormatContinued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>
    <w:nsid w:val="028F5172"/>
    <w:multiLevelType w:val="multilevel"/>
    <w:tmpl w:val="A1F0E30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2">
    <w:nsid w:val="065C23FA"/>
    <w:multiLevelType w:val="multilevel"/>
    <w:tmpl w:val="0E788320"/>
    <w:lvl w:ilvl="0">
      <w:start w:val="1"/>
      <w:numFmt w:val="decimal"/>
      <w:lvlText w:val="Figure %1."/>
      <w:lvlJc w:val="center"/>
      <w:pPr>
        <w:tabs>
          <w:tab w:val="num" w:pos="0"/>
        </w:tabs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7D0F51"/>
    <w:multiLevelType w:val="multilevel"/>
    <w:tmpl w:val="117E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dstrike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AB919D2"/>
    <w:multiLevelType w:val="multilevel"/>
    <w:tmpl w:val="9D623B5E"/>
    <w:lvl w:ilvl="0">
      <w:start w:val="1"/>
      <w:numFmt w:val="decimal"/>
      <w:lvlRestart w:val="0"/>
      <w:pStyle w:val="NumberRPST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5">
    <w:nsid w:val="0CE97921"/>
    <w:multiLevelType w:val="multilevel"/>
    <w:tmpl w:val="9DD0DD8C"/>
    <w:lvl w:ilvl="0"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23"/>
      <w:numFmt w:val="decimal"/>
      <w:pStyle w:val="Heading2"/>
      <w:suff w:val="space"/>
      <w:lvlText w:val="%2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/>
        <w:sz w:val="24"/>
        <w:vertAlign w:val="baseline"/>
      </w:rPr>
    </w:lvl>
    <w:lvl w:ilvl="2">
      <w:start w:val="1"/>
      <w:numFmt w:val="decimal"/>
      <w:pStyle w:val="Heading3"/>
      <w:suff w:val="space"/>
      <w:lvlText w:val="%3.0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.%3.%4.%5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 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0D105D30"/>
    <w:multiLevelType w:val="multilevel"/>
    <w:tmpl w:val="F3C2EB76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7">
    <w:nsid w:val="0DF513BA"/>
    <w:multiLevelType w:val="multilevel"/>
    <w:tmpl w:val="DDEAF27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8">
    <w:nsid w:val="0FF4492A"/>
    <w:multiLevelType w:val="hybridMultilevel"/>
    <w:tmpl w:val="6C08F4C0"/>
    <w:lvl w:ilvl="0" w:tplc="E684D4CC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FF4636"/>
    <w:multiLevelType w:val="hybridMultilevel"/>
    <w:tmpl w:val="C3A42026"/>
    <w:lvl w:ilvl="0" w:tplc="2B12C3E2">
      <w:start w:val="1"/>
      <w:numFmt w:val="decimal"/>
      <w:lvlText w:val="%1."/>
      <w:lvlJc w:val="left"/>
      <w:pPr>
        <w:tabs>
          <w:tab w:val="num" w:pos="360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5D04AF"/>
    <w:multiLevelType w:val="multilevel"/>
    <w:tmpl w:val="189C77B4"/>
    <w:lvl w:ilvl="0">
      <w:start w:val="1"/>
      <w:numFmt w:val="none"/>
      <w:lvlRestart w:val="0"/>
      <w:suff w:val="nothing"/>
      <w:lvlText w:val=""/>
      <w:lvlJc w:val="left"/>
      <w:pPr>
        <w:ind w:left="360" w:hanging="36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none"/>
      <w:lvlRestart w:val="0"/>
      <w:suff w:val="nothing"/>
      <w:lvlText w:val="SYMPTOM"/>
      <w:lvlJc w:val="left"/>
      <w:pPr>
        <w:ind w:left="36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suff w:val="nothing"/>
      <w:lvlText w:val="MALFUNCTION"/>
      <w:lvlJc w:val="left"/>
      <w:pPr>
        <w:ind w:left="72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72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suff w:val="nothing"/>
      <w:lvlText w:val="CORRECTIVE ACTION"/>
      <w:lvlJc w:val="left"/>
      <w:pPr>
        <w:ind w:left="108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  <w:rPr>
        <w:rFonts w:hint="default"/>
      </w:rPr>
    </w:lvl>
  </w:abstractNum>
  <w:abstractNum w:abstractNumId="11">
    <w:nsid w:val="21BF66C3"/>
    <w:multiLevelType w:val="multilevel"/>
    <w:tmpl w:val="2738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>
    <w:nsid w:val="27867551"/>
    <w:multiLevelType w:val="multilevel"/>
    <w:tmpl w:val="DB1C7F98"/>
    <w:lvl w:ilvl="0">
      <w:start w:val="58"/>
      <w:numFmt w:val="decimal"/>
      <w:suff w:val="nothing"/>
      <w:lvlText w:val="00%1"/>
      <w:lvlJc w:val="right"/>
      <w:pPr>
        <w:ind w:left="0" w:firstLine="1008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00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4"/>
      </w:rPr>
    </w:lvl>
  </w:abstractNum>
  <w:abstractNum w:abstractNumId="13">
    <w:nsid w:val="2C503B60"/>
    <w:multiLevelType w:val="multilevel"/>
    <w:tmpl w:val="9DA2B82E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3FD1D07"/>
    <w:multiLevelType w:val="multilevel"/>
    <w:tmpl w:val="0B262924"/>
    <w:name w:val="Figure 15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5">
    <w:nsid w:val="39A40FE5"/>
    <w:multiLevelType w:val="multilevel"/>
    <w:tmpl w:val="D520B2D8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411137B"/>
    <w:multiLevelType w:val="multilevel"/>
    <w:tmpl w:val="AEF21ED4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17">
    <w:nsid w:val="47BD6A74"/>
    <w:multiLevelType w:val="multilevel"/>
    <w:tmpl w:val="6E9E1AA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8">
    <w:nsid w:val="4A613DF6"/>
    <w:multiLevelType w:val="multilevel"/>
    <w:tmpl w:val="7646D75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>
    <w:nsid w:val="4B0124AF"/>
    <w:multiLevelType w:val="multilevel"/>
    <w:tmpl w:val="AF32ACB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D02AF7"/>
    <w:multiLevelType w:val="multilevel"/>
    <w:tmpl w:val="0A0A652A"/>
    <w:lvl w:ilvl="0">
      <w:start w:val="1"/>
      <w:numFmt w:val="none"/>
      <w:lvlRestart w:val="0"/>
      <w:pStyle w:val="Fault"/>
      <w:suff w:val="nothing"/>
      <w:lvlText w:val=""/>
      <w:lvlJc w:val="left"/>
      <w:pPr>
        <w:ind w:left="360" w:hanging="36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>
      <w:start w:val="1"/>
      <w:numFmt w:val="none"/>
      <w:lvlRestart w:val="0"/>
      <w:pStyle w:val="SYMPTOM"/>
      <w:suff w:val="nothing"/>
      <w:lvlText w:val="SYMPTOM"/>
      <w:lvlJc w:val="left"/>
      <w:pPr>
        <w:ind w:left="36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pStyle w:val="Symptom1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pStyle w:val="MALFUNCTION"/>
      <w:suff w:val="nothing"/>
      <w:lvlText w:val="MALFUNCTION"/>
      <w:lvlJc w:val="left"/>
      <w:pPr>
        <w:ind w:left="72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pStyle w:val="WHATMALFUNCTION"/>
      <w:suff w:val="nothing"/>
      <w:lvlText w:val=""/>
      <w:lvlJc w:val="left"/>
      <w:pPr>
        <w:ind w:left="72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pStyle w:val="CORRECTIVEACTION"/>
      <w:suff w:val="nothing"/>
      <w:lvlText w:val="CORRECTIVE ACTION"/>
      <w:lvlJc w:val="left"/>
      <w:pPr>
        <w:ind w:left="108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pStyle w:val="STEP1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</w:lvl>
  </w:abstractNum>
  <w:abstractNum w:abstractNumId="21">
    <w:nsid w:val="4D882887"/>
    <w:multiLevelType w:val="hybridMultilevel"/>
    <w:tmpl w:val="09207CF6"/>
    <w:lvl w:ilvl="0" w:tplc="5C9E6C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EFE2F95"/>
    <w:multiLevelType w:val="hybridMultilevel"/>
    <w:tmpl w:val="3CE21AF6"/>
    <w:lvl w:ilvl="0" w:tplc="85AA45DA">
      <w:start w:val="1"/>
      <w:numFmt w:val="decimal"/>
      <w:lvlRestart w:val="0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110B09"/>
    <w:multiLevelType w:val="multilevel"/>
    <w:tmpl w:val="14DA550A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8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44E3EC8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6B61FC1"/>
    <w:multiLevelType w:val="multilevel"/>
    <w:tmpl w:val="B734EDEA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7113821"/>
    <w:multiLevelType w:val="multilevel"/>
    <w:tmpl w:val="BFDE43E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Restart w:val="0"/>
      <w:suff w:val="nothing"/>
      <w:lvlText w:val="Figure %2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Tabl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693B48E7"/>
    <w:multiLevelType w:val="multilevel"/>
    <w:tmpl w:val="9D623B5E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28">
    <w:nsid w:val="6C1D59FC"/>
    <w:multiLevelType w:val="multilevel"/>
    <w:tmpl w:val="488ECB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6F6DC0"/>
    <w:multiLevelType w:val="multilevel"/>
    <w:tmpl w:val="23EC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>
    <w:nsid w:val="777D5562"/>
    <w:multiLevelType w:val="multilevel"/>
    <w:tmpl w:val="C2E2EBF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1">
    <w:nsid w:val="7789119E"/>
    <w:multiLevelType w:val="multilevel"/>
    <w:tmpl w:val="071ADAC8"/>
    <w:lvl w:ilvl="0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32">
    <w:nsid w:val="77CD4657"/>
    <w:multiLevelType w:val="multilevel"/>
    <w:tmpl w:val="63D07C62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  <w:u w:val="no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33">
    <w:nsid w:val="78BD31AE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7A777C03"/>
    <w:multiLevelType w:val="multilevel"/>
    <w:tmpl w:val="1A7A42A4"/>
    <w:lvl w:ilvl="0">
      <w:start w:val="21"/>
      <w:numFmt w:val="decimal"/>
      <w:lvlRestart w:val="0"/>
      <w:suff w:val="nothing"/>
      <w:lvlText w:val="Figure %1.  "/>
      <w:lvlJc w:val="right"/>
      <w:pPr>
        <w:ind w:left="0" w:firstLine="950"/>
      </w:pPr>
      <w:rPr>
        <w:rFonts w:ascii="Arial" w:hAnsi="Arial" w:cs="Arial" w:hint="default"/>
        <w:b/>
        <w:i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>
    <w:nsid w:val="7FDC68FC"/>
    <w:multiLevelType w:val="multilevel"/>
    <w:tmpl w:val="1B18D7B4"/>
    <w:lvl w:ilvl="0">
      <w:numFmt w:val="none"/>
      <w:suff w:val="nothing"/>
      <w:lvlText w:val="Figure 1.  "/>
      <w:lvlJc w:val="right"/>
      <w:pPr>
        <w:ind w:left="95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3470"/>
        </w:tabs>
        <w:ind w:left="347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190"/>
        </w:tabs>
        <w:ind w:left="419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4910"/>
        </w:tabs>
        <w:ind w:left="491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30"/>
        </w:tabs>
        <w:ind w:left="563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350"/>
        </w:tabs>
        <w:ind w:left="635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7070"/>
        </w:tabs>
        <w:ind w:left="7070" w:hanging="173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9"/>
  </w:num>
  <w:num w:numId="5">
    <w:abstractNumId w:val="16"/>
  </w:num>
  <w:num w:numId="6">
    <w:abstractNumId w:val="28"/>
  </w:num>
  <w:num w:numId="7">
    <w:abstractNumId w:val="24"/>
  </w:num>
  <w:num w:numId="8">
    <w:abstractNumId w:val="33"/>
  </w:num>
  <w:num w:numId="9">
    <w:abstractNumId w:val="23"/>
  </w:num>
  <w:num w:numId="10">
    <w:abstractNumId w:val="26"/>
  </w:num>
  <w:num w:numId="11">
    <w:abstractNumId w:val="26"/>
  </w:num>
  <w:num w:numId="12">
    <w:abstractNumId w:val="18"/>
  </w:num>
  <w:num w:numId="13">
    <w:abstractNumId w:val="30"/>
  </w:num>
  <w:num w:numId="14">
    <w:abstractNumId w:val="17"/>
  </w:num>
  <w:num w:numId="15">
    <w:abstractNumId w:val="7"/>
  </w:num>
  <w:num w:numId="16">
    <w:abstractNumId w:val="7"/>
  </w:num>
  <w:num w:numId="17">
    <w:abstractNumId w:val="14"/>
  </w:num>
  <w:num w:numId="18">
    <w:abstractNumId w:val="1"/>
  </w:num>
  <w:num w:numId="19">
    <w:abstractNumId w:val="35"/>
  </w:num>
  <w:num w:numId="20">
    <w:abstractNumId w:val="25"/>
  </w:num>
  <w:num w:numId="21">
    <w:abstractNumId w:val="3"/>
  </w:num>
  <w:num w:numId="22">
    <w:abstractNumId w:val="11"/>
  </w:num>
  <w:num w:numId="23">
    <w:abstractNumId w:val="29"/>
  </w:num>
  <w:num w:numId="24">
    <w:abstractNumId w:val="8"/>
  </w:num>
  <w:num w:numId="25">
    <w:abstractNumId w:val="21"/>
  </w:num>
  <w:num w:numId="26">
    <w:abstractNumId w:val="9"/>
  </w:num>
  <w:num w:numId="27">
    <w:abstractNumId w:val="8"/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31"/>
  </w:num>
  <w:num w:numId="31">
    <w:abstractNumId w:val="8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10"/>
  </w:num>
  <w:num w:numId="36">
    <w:abstractNumId w:val="8"/>
    <w:lvlOverride w:ilvl="0">
      <w:startOverride w:val="1"/>
    </w:lvlOverride>
  </w:num>
  <w:num w:numId="37">
    <w:abstractNumId w:val="15"/>
  </w:num>
  <w:num w:numId="38">
    <w:abstractNumId w:val="22"/>
  </w:num>
  <w:num w:numId="39">
    <w:abstractNumId w:val="13"/>
  </w:num>
  <w:num w:numId="40">
    <w:abstractNumId w:val="0"/>
  </w:num>
  <w:num w:numId="41">
    <w:abstractNumId w:val="20"/>
  </w:num>
  <w:num w:numId="42">
    <w:abstractNumId w:val="5"/>
  </w:num>
  <w:num w:numId="43">
    <w:abstractNumId w:val="4"/>
  </w:num>
  <w:num w:numId="44">
    <w:abstractNumId w:val="34"/>
  </w:num>
  <w:num w:numId="45">
    <w:abstractNumId w:val="32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activeWritingStyle w:appName="MSWord" w:lang="en-US" w:vendorID="64" w:dllVersion="131078" w:nlCheck="1" w:checkStyle="1"/>
  <w:attachedTemplate r:id="rId1"/>
  <w:stylePaneFormatFilter w:val="3F01"/>
  <w:documentProtection w:formatting="1" w:enforcement="1"/>
  <w:defaultTabStop w:val="36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7170"/>
    <w:rsid w:val="000040A9"/>
    <w:rsid w:val="00004FEF"/>
    <w:rsid w:val="00007D8F"/>
    <w:rsid w:val="000146A5"/>
    <w:rsid w:val="00020F80"/>
    <w:rsid w:val="00025683"/>
    <w:rsid w:val="00025795"/>
    <w:rsid w:val="00026ED7"/>
    <w:rsid w:val="0002798C"/>
    <w:rsid w:val="00030251"/>
    <w:rsid w:val="00037F9A"/>
    <w:rsid w:val="00040B30"/>
    <w:rsid w:val="00044506"/>
    <w:rsid w:val="00054757"/>
    <w:rsid w:val="00055B19"/>
    <w:rsid w:val="00064A47"/>
    <w:rsid w:val="00071980"/>
    <w:rsid w:val="000736B3"/>
    <w:rsid w:val="000767A7"/>
    <w:rsid w:val="000810BF"/>
    <w:rsid w:val="000A18DF"/>
    <w:rsid w:val="000B406F"/>
    <w:rsid w:val="000B4C3C"/>
    <w:rsid w:val="000C074E"/>
    <w:rsid w:val="000C0C83"/>
    <w:rsid w:val="000C49A1"/>
    <w:rsid w:val="000D38C4"/>
    <w:rsid w:val="000D67C1"/>
    <w:rsid w:val="000D77EC"/>
    <w:rsid w:val="000D7CA0"/>
    <w:rsid w:val="000E3E64"/>
    <w:rsid w:val="000F0B53"/>
    <w:rsid w:val="000F4F07"/>
    <w:rsid w:val="000F55BF"/>
    <w:rsid w:val="00101367"/>
    <w:rsid w:val="00105FCC"/>
    <w:rsid w:val="001118F8"/>
    <w:rsid w:val="00113546"/>
    <w:rsid w:val="00120256"/>
    <w:rsid w:val="00121295"/>
    <w:rsid w:val="00125A3B"/>
    <w:rsid w:val="00137087"/>
    <w:rsid w:val="001430AA"/>
    <w:rsid w:val="00146E7D"/>
    <w:rsid w:val="00147F3F"/>
    <w:rsid w:val="00151C34"/>
    <w:rsid w:val="0016597D"/>
    <w:rsid w:val="00165ADB"/>
    <w:rsid w:val="00171CE4"/>
    <w:rsid w:val="00194F01"/>
    <w:rsid w:val="001A50FD"/>
    <w:rsid w:val="001A606A"/>
    <w:rsid w:val="001B0273"/>
    <w:rsid w:val="001B057A"/>
    <w:rsid w:val="001B1652"/>
    <w:rsid w:val="001B2C76"/>
    <w:rsid w:val="001B2D4D"/>
    <w:rsid w:val="001B5D7C"/>
    <w:rsid w:val="001B5FA1"/>
    <w:rsid w:val="001B6E44"/>
    <w:rsid w:val="001C43FA"/>
    <w:rsid w:val="001D00C1"/>
    <w:rsid w:val="001D1B5A"/>
    <w:rsid w:val="001D686A"/>
    <w:rsid w:val="001D774B"/>
    <w:rsid w:val="001D785D"/>
    <w:rsid w:val="001E0A31"/>
    <w:rsid w:val="001E16C3"/>
    <w:rsid w:val="001E43CE"/>
    <w:rsid w:val="001E46C0"/>
    <w:rsid w:val="001F4511"/>
    <w:rsid w:val="001F6B72"/>
    <w:rsid w:val="001F76F6"/>
    <w:rsid w:val="0020244D"/>
    <w:rsid w:val="002035B8"/>
    <w:rsid w:val="00206AC3"/>
    <w:rsid w:val="002215DC"/>
    <w:rsid w:val="0022254C"/>
    <w:rsid w:val="00230CEB"/>
    <w:rsid w:val="00236289"/>
    <w:rsid w:val="00240FD6"/>
    <w:rsid w:val="00254639"/>
    <w:rsid w:val="00254CD9"/>
    <w:rsid w:val="00257474"/>
    <w:rsid w:val="00261BA0"/>
    <w:rsid w:val="00264310"/>
    <w:rsid w:val="00285AB8"/>
    <w:rsid w:val="002B2024"/>
    <w:rsid w:val="002B7063"/>
    <w:rsid w:val="002C33C0"/>
    <w:rsid w:val="002D46AD"/>
    <w:rsid w:val="002D5418"/>
    <w:rsid w:val="002E2787"/>
    <w:rsid w:val="002E2A9D"/>
    <w:rsid w:val="002F3045"/>
    <w:rsid w:val="00302541"/>
    <w:rsid w:val="003067FB"/>
    <w:rsid w:val="003077E9"/>
    <w:rsid w:val="00320B3B"/>
    <w:rsid w:val="003225BF"/>
    <w:rsid w:val="00322F4A"/>
    <w:rsid w:val="00322F93"/>
    <w:rsid w:val="003344E2"/>
    <w:rsid w:val="0033644E"/>
    <w:rsid w:val="00336CB9"/>
    <w:rsid w:val="003402DA"/>
    <w:rsid w:val="003433C7"/>
    <w:rsid w:val="00343B8E"/>
    <w:rsid w:val="0034620E"/>
    <w:rsid w:val="0035264B"/>
    <w:rsid w:val="00353159"/>
    <w:rsid w:val="003602F1"/>
    <w:rsid w:val="00365D01"/>
    <w:rsid w:val="00366CC7"/>
    <w:rsid w:val="0038792C"/>
    <w:rsid w:val="00394A7C"/>
    <w:rsid w:val="003A3A4A"/>
    <w:rsid w:val="003A5772"/>
    <w:rsid w:val="003A577C"/>
    <w:rsid w:val="003B1082"/>
    <w:rsid w:val="003B6A55"/>
    <w:rsid w:val="003C09F6"/>
    <w:rsid w:val="003C41EB"/>
    <w:rsid w:val="003C7170"/>
    <w:rsid w:val="003C7237"/>
    <w:rsid w:val="003D26FB"/>
    <w:rsid w:val="003D5A14"/>
    <w:rsid w:val="003D5CF9"/>
    <w:rsid w:val="003D60FF"/>
    <w:rsid w:val="003F5952"/>
    <w:rsid w:val="00403BD6"/>
    <w:rsid w:val="0040533C"/>
    <w:rsid w:val="0041109C"/>
    <w:rsid w:val="004112DA"/>
    <w:rsid w:val="004166B3"/>
    <w:rsid w:val="00416780"/>
    <w:rsid w:val="0041751E"/>
    <w:rsid w:val="004305A0"/>
    <w:rsid w:val="00431C27"/>
    <w:rsid w:val="00433D23"/>
    <w:rsid w:val="00447748"/>
    <w:rsid w:val="004520F7"/>
    <w:rsid w:val="0045353B"/>
    <w:rsid w:val="00456663"/>
    <w:rsid w:val="00456C74"/>
    <w:rsid w:val="004625C0"/>
    <w:rsid w:val="00465095"/>
    <w:rsid w:val="004826FA"/>
    <w:rsid w:val="00494E8A"/>
    <w:rsid w:val="004A116B"/>
    <w:rsid w:val="004A5312"/>
    <w:rsid w:val="004B099E"/>
    <w:rsid w:val="004C1507"/>
    <w:rsid w:val="004C20DB"/>
    <w:rsid w:val="004C486A"/>
    <w:rsid w:val="004C564A"/>
    <w:rsid w:val="004D126A"/>
    <w:rsid w:val="004D3D80"/>
    <w:rsid w:val="004E344B"/>
    <w:rsid w:val="004E3A2D"/>
    <w:rsid w:val="004E6691"/>
    <w:rsid w:val="004E6A2E"/>
    <w:rsid w:val="004E7BED"/>
    <w:rsid w:val="004F38C8"/>
    <w:rsid w:val="0050290B"/>
    <w:rsid w:val="00503004"/>
    <w:rsid w:val="005109C1"/>
    <w:rsid w:val="005115EC"/>
    <w:rsid w:val="005170DF"/>
    <w:rsid w:val="005212A3"/>
    <w:rsid w:val="005228E2"/>
    <w:rsid w:val="00522D4C"/>
    <w:rsid w:val="005319F4"/>
    <w:rsid w:val="00536127"/>
    <w:rsid w:val="005437E5"/>
    <w:rsid w:val="005464BD"/>
    <w:rsid w:val="00555203"/>
    <w:rsid w:val="005575A8"/>
    <w:rsid w:val="0056544D"/>
    <w:rsid w:val="005726D5"/>
    <w:rsid w:val="0058421E"/>
    <w:rsid w:val="00590813"/>
    <w:rsid w:val="0059571A"/>
    <w:rsid w:val="005B07E2"/>
    <w:rsid w:val="005B3199"/>
    <w:rsid w:val="005C32B8"/>
    <w:rsid w:val="005C5B47"/>
    <w:rsid w:val="005D2632"/>
    <w:rsid w:val="005D7949"/>
    <w:rsid w:val="005E04A9"/>
    <w:rsid w:val="005E0924"/>
    <w:rsid w:val="005E309D"/>
    <w:rsid w:val="005F04E0"/>
    <w:rsid w:val="00600E6B"/>
    <w:rsid w:val="00600F11"/>
    <w:rsid w:val="006053EF"/>
    <w:rsid w:val="00613066"/>
    <w:rsid w:val="006255BF"/>
    <w:rsid w:val="00627FEA"/>
    <w:rsid w:val="00634B0A"/>
    <w:rsid w:val="0064655B"/>
    <w:rsid w:val="006467DE"/>
    <w:rsid w:val="0065071E"/>
    <w:rsid w:val="00663B3D"/>
    <w:rsid w:val="00665346"/>
    <w:rsid w:val="0066667C"/>
    <w:rsid w:val="0067131E"/>
    <w:rsid w:val="0067132C"/>
    <w:rsid w:val="00680165"/>
    <w:rsid w:val="00680432"/>
    <w:rsid w:val="006863EB"/>
    <w:rsid w:val="00696DE6"/>
    <w:rsid w:val="006A1021"/>
    <w:rsid w:val="006A1D5A"/>
    <w:rsid w:val="006A22E9"/>
    <w:rsid w:val="006B48E5"/>
    <w:rsid w:val="006C0937"/>
    <w:rsid w:val="006C4383"/>
    <w:rsid w:val="006C6488"/>
    <w:rsid w:val="006D5ED4"/>
    <w:rsid w:val="006F4C1F"/>
    <w:rsid w:val="006F557D"/>
    <w:rsid w:val="006F6D5C"/>
    <w:rsid w:val="00700009"/>
    <w:rsid w:val="00704C7D"/>
    <w:rsid w:val="0070672E"/>
    <w:rsid w:val="007157C9"/>
    <w:rsid w:val="007255E6"/>
    <w:rsid w:val="0073043F"/>
    <w:rsid w:val="00732829"/>
    <w:rsid w:val="00736001"/>
    <w:rsid w:val="00736AA5"/>
    <w:rsid w:val="007443EE"/>
    <w:rsid w:val="00746E04"/>
    <w:rsid w:val="00747F4A"/>
    <w:rsid w:val="00752817"/>
    <w:rsid w:val="0076447D"/>
    <w:rsid w:val="007667FD"/>
    <w:rsid w:val="007673A2"/>
    <w:rsid w:val="0077182B"/>
    <w:rsid w:val="00771C9A"/>
    <w:rsid w:val="00793984"/>
    <w:rsid w:val="007A346B"/>
    <w:rsid w:val="007A6149"/>
    <w:rsid w:val="007C156D"/>
    <w:rsid w:val="007C6F4F"/>
    <w:rsid w:val="007C772F"/>
    <w:rsid w:val="007D2C09"/>
    <w:rsid w:val="007D2E35"/>
    <w:rsid w:val="007D4CE4"/>
    <w:rsid w:val="007E061E"/>
    <w:rsid w:val="007E198A"/>
    <w:rsid w:val="007F3A11"/>
    <w:rsid w:val="008236BA"/>
    <w:rsid w:val="00826972"/>
    <w:rsid w:val="00837403"/>
    <w:rsid w:val="00842EE9"/>
    <w:rsid w:val="0084709B"/>
    <w:rsid w:val="0086260A"/>
    <w:rsid w:val="00863763"/>
    <w:rsid w:val="008658F3"/>
    <w:rsid w:val="00866922"/>
    <w:rsid w:val="00872400"/>
    <w:rsid w:val="0088429A"/>
    <w:rsid w:val="008960DA"/>
    <w:rsid w:val="008B27B1"/>
    <w:rsid w:val="008B5D88"/>
    <w:rsid w:val="008C07AF"/>
    <w:rsid w:val="008C140B"/>
    <w:rsid w:val="008C6AC6"/>
    <w:rsid w:val="008E0CC8"/>
    <w:rsid w:val="008E1008"/>
    <w:rsid w:val="008E6D30"/>
    <w:rsid w:val="009004BC"/>
    <w:rsid w:val="00904858"/>
    <w:rsid w:val="009105C8"/>
    <w:rsid w:val="00916C39"/>
    <w:rsid w:val="00917670"/>
    <w:rsid w:val="0092359A"/>
    <w:rsid w:val="00930A04"/>
    <w:rsid w:val="00932051"/>
    <w:rsid w:val="00932E35"/>
    <w:rsid w:val="009379D7"/>
    <w:rsid w:val="009449BB"/>
    <w:rsid w:val="00944B82"/>
    <w:rsid w:val="0094532D"/>
    <w:rsid w:val="00945B73"/>
    <w:rsid w:val="0095079E"/>
    <w:rsid w:val="0095207A"/>
    <w:rsid w:val="00952570"/>
    <w:rsid w:val="00952902"/>
    <w:rsid w:val="00957C71"/>
    <w:rsid w:val="00970846"/>
    <w:rsid w:val="00972B4A"/>
    <w:rsid w:val="0097334A"/>
    <w:rsid w:val="00980FEA"/>
    <w:rsid w:val="009846F0"/>
    <w:rsid w:val="009913A0"/>
    <w:rsid w:val="00995B12"/>
    <w:rsid w:val="00996284"/>
    <w:rsid w:val="009965B1"/>
    <w:rsid w:val="009A1166"/>
    <w:rsid w:val="009A2192"/>
    <w:rsid w:val="009B30E6"/>
    <w:rsid w:val="009B5509"/>
    <w:rsid w:val="009C32BD"/>
    <w:rsid w:val="009D274F"/>
    <w:rsid w:val="009D7568"/>
    <w:rsid w:val="009E35CB"/>
    <w:rsid w:val="009E5F78"/>
    <w:rsid w:val="009F26BC"/>
    <w:rsid w:val="009F44B5"/>
    <w:rsid w:val="009F5723"/>
    <w:rsid w:val="00A01EB7"/>
    <w:rsid w:val="00A26FCB"/>
    <w:rsid w:val="00A2758E"/>
    <w:rsid w:val="00A328C0"/>
    <w:rsid w:val="00A36A50"/>
    <w:rsid w:val="00A36F2A"/>
    <w:rsid w:val="00A4632A"/>
    <w:rsid w:val="00A4645E"/>
    <w:rsid w:val="00A63161"/>
    <w:rsid w:val="00A63EB4"/>
    <w:rsid w:val="00A670E0"/>
    <w:rsid w:val="00A70176"/>
    <w:rsid w:val="00A745B4"/>
    <w:rsid w:val="00A852E1"/>
    <w:rsid w:val="00A91E6B"/>
    <w:rsid w:val="00A93068"/>
    <w:rsid w:val="00A956A8"/>
    <w:rsid w:val="00A96564"/>
    <w:rsid w:val="00A966DD"/>
    <w:rsid w:val="00AA047B"/>
    <w:rsid w:val="00AB7F31"/>
    <w:rsid w:val="00AC4C7D"/>
    <w:rsid w:val="00AD571F"/>
    <w:rsid w:val="00AE51B8"/>
    <w:rsid w:val="00B0203D"/>
    <w:rsid w:val="00B0550B"/>
    <w:rsid w:val="00B1394A"/>
    <w:rsid w:val="00B14CB4"/>
    <w:rsid w:val="00B15373"/>
    <w:rsid w:val="00B275D7"/>
    <w:rsid w:val="00B35284"/>
    <w:rsid w:val="00B476C9"/>
    <w:rsid w:val="00B5200A"/>
    <w:rsid w:val="00B52236"/>
    <w:rsid w:val="00B526C4"/>
    <w:rsid w:val="00B55F63"/>
    <w:rsid w:val="00B5701E"/>
    <w:rsid w:val="00B66F28"/>
    <w:rsid w:val="00B70183"/>
    <w:rsid w:val="00B75069"/>
    <w:rsid w:val="00B8013F"/>
    <w:rsid w:val="00B80C9E"/>
    <w:rsid w:val="00B83382"/>
    <w:rsid w:val="00B95A08"/>
    <w:rsid w:val="00B96FC4"/>
    <w:rsid w:val="00BA0AE1"/>
    <w:rsid w:val="00BA3763"/>
    <w:rsid w:val="00BB5F01"/>
    <w:rsid w:val="00BB7257"/>
    <w:rsid w:val="00BC2568"/>
    <w:rsid w:val="00BD22E8"/>
    <w:rsid w:val="00BE4DD7"/>
    <w:rsid w:val="00BF711A"/>
    <w:rsid w:val="00C11462"/>
    <w:rsid w:val="00C14535"/>
    <w:rsid w:val="00C179A1"/>
    <w:rsid w:val="00C20AFA"/>
    <w:rsid w:val="00C22E26"/>
    <w:rsid w:val="00C23479"/>
    <w:rsid w:val="00C23D5D"/>
    <w:rsid w:val="00C30872"/>
    <w:rsid w:val="00C31653"/>
    <w:rsid w:val="00C35EBE"/>
    <w:rsid w:val="00C47620"/>
    <w:rsid w:val="00C47C54"/>
    <w:rsid w:val="00C53C31"/>
    <w:rsid w:val="00C622FB"/>
    <w:rsid w:val="00C6605E"/>
    <w:rsid w:val="00C7091D"/>
    <w:rsid w:val="00C73940"/>
    <w:rsid w:val="00C837CB"/>
    <w:rsid w:val="00C91206"/>
    <w:rsid w:val="00C916FE"/>
    <w:rsid w:val="00C979E7"/>
    <w:rsid w:val="00CA1FB5"/>
    <w:rsid w:val="00CA4AA3"/>
    <w:rsid w:val="00CA666F"/>
    <w:rsid w:val="00CB23C7"/>
    <w:rsid w:val="00CB3FA9"/>
    <w:rsid w:val="00CB44AC"/>
    <w:rsid w:val="00CC31B7"/>
    <w:rsid w:val="00CC5151"/>
    <w:rsid w:val="00CD4E40"/>
    <w:rsid w:val="00CE7D10"/>
    <w:rsid w:val="00CF767C"/>
    <w:rsid w:val="00D00E4C"/>
    <w:rsid w:val="00D016B2"/>
    <w:rsid w:val="00D02A07"/>
    <w:rsid w:val="00D07CA0"/>
    <w:rsid w:val="00D11731"/>
    <w:rsid w:val="00D120C5"/>
    <w:rsid w:val="00D12CD6"/>
    <w:rsid w:val="00D33E98"/>
    <w:rsid w:val="00D37949"/>
    <w:rsid w:val="00D4007C"/>
    <w:rsid w:val="00D441ED"/>
    <w:rsid w:val="00D47A6E"/>
    <w:rsid w:val="00D5156D"/>
    <w:rsid w:val="00D55091"/>
    <w:rsid w:val="00D5535C"/>
    <w:rsid w:val="00D629DB"/>
    <w:rsid w:val="00D66530"/>
    <w:rsid w:val="00D67A49"/>
    <w:rsid w:val="00D76F2D"/>
    <w:rsid w:val="00D771BA"/>
    <w:rsid w:val="00D84302"/>
    <w:rsid w:val="00D92FD9"/>
    <w:rsid w:val="00D931B0"/>
    <w:rsid w:val="00DA0F71"/>
    <w:rsid w:val="00DA4158"/>
    <w:rsid w:val="00DB4F81"/>
    <w:rsid w:val="00DB6D2A"/>
    <w:rsid w:val="00DC6426"/>
    <w:rsid w:val="00DC7028"/>
    <w:rsid w:val="00DD4C9C"/>
    <w:rsid w:val="00DD64C7"/>
    <w:rsid w:val="00DF222B"/>
    <w:rsid w:val="00DF2497"/>
    <w:rsid w:val="00DF75DE"/>
    <w:rsid w:val="00E0012D"/>
    <w:rsid w:val="00E04748"/>
    <w:rsid w:val="00E0781F"/>
    <w:rsid w:val="00E1360F"/>
    <w:rsid w:val="00E14706"/>
    <w:rsid w:val="00E14F1D"/>
    <w:rsid w:val="00E1559E"/>
    <w:rsid w:val="00E211B6"/>
    <w:rsid w:val="00E24A2C"/>
    <w:rsid w:val="00E25F0D"/>
    <w:rsid w:val="00E30CD4"/>
    <w:rsid w:val="00E316AE"/>
    <w:rsid w:val="00E42989"/>
    <w:rsid w:val="00E4329C"/>
    <w:rsid w:val="00E464DC"/>
    <w:rsid w:val="00E47226"/>
    <w:rsid w:val="00E52F63"/>
    <w:rsid w:val="00E538C5"/>
    <w:rsid w:val="00E5728F"/>
    <w:rsid w:val="00E61239"/>
    <w:rsid w:val="00E62D07"/>
    <w:rsid w:val="00E77B9D"/>
    <w:rsid w:val="00E77BA2"/>
    <w:rsid w:val="00E81CD2"/>
    <w:rsid w:val="00E85547"/>
    <w:rsid w:val="00E903FF"/>
    <w:rsid w:val="00E949ED"/>
    <w:rsid w:val="00EA2090"/>
    <w:rsid w:val="00EA343B"/>
    <w:rsid w:val="00EA452A"/>
    <w:rsid w:val="00EA5E85"/>
    <w:rsid w:val="00EB4363"/>
    <w:rsid w:val="00EB5236"/>
    <w:rsid w:val="00EB747F"/>
    <w:rsid w:val="00ED3097"/>
    <w:rsid w:val="00ED51A6"/>
    <w:rsid w:val="00EE0187"/>
    <w:rsid w:val="00EF3CF2"/>
    <w:rsid w:val="00EF7923"/>
    <w:rsid w:val="00F06018"/>
    <w:rsid w:val="00F06240"/>
    <w:rsid w:val="00F06B68"/>
    <w:rsid w:val="00F1158D"/>
    <w:rsid w:val="00F2170A"/>
    <w:rsid w:val="00F327F2"/>
    <w:rsid w:val="00F346BC"/>
    <w:rsid w:val="00F409A4"/>
    <w:rsid w:val="00F53520"/>
    <w:rsid w:val="00F74398"/>
    <w:rsid w:val="00F83933"/>
    <w:rsid w:val="00F85AF4"/>
    <w:rsid w:val="00FA17D2"/>
    <w:rsid w:val="00FA3964"/>
    <w:rsid w:val="00FB2800"/>
    <w:rsid w:val="00FB53F3"/>
    <w:rsid w:val="00FB5D72"/>
    <w:rsid w:val="00FB5E20"/>
    <w:rsid w:val="00FC0E7D"/>
    <w:rsid w:val="00FC462D"/>
    <w:rsid w:val="00FC5E69"/>
    <w:rsid w:val="00FD034E"/>
    <w:rsid w:val="00FD1659"/>
    <w:rsid w:val="00FD5366"/>
    <w:rsid w:val="00FE0725"/>
    <w:rsid w:val="00FE11D5"/>
    <w:rsid w:val="00FE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footer" w:locked="0"/>
    <w:lsdException w:name="caption" w:locked="0" w:qFormat="1"/>
    <w:lsdException w:name="page number" w:locked="0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B5200A"/>
    <w:pPr>
      <w:tabs>
        <w:tab w:val="left" w:pos="360"/>
        <w:tab w:val="center" w:pos="5040"/>
        <w:tab w:val="right" w:pos="10080"/>
      </w:tabs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locked/>
    <w:rsid w:val="0097334A"/>
    <w:pPr>
      <w:keepNext/>
      <w:numPr>
        <w:numId w:val="42"/>
      </w:numPr>
      <w:tabs>
        <w:tab w:val="clear" w:pos="360"/>
        <w:tab w:val="clear" w:pos="5040"/>
        <w:tab w:val="clear" w:pos="10080"/>
      </w:tabs>
      <w:spacing w:before="240" w:after="60"/>
      <w:outlineLvl w:val="0"/>
    </w:pPr>
    <w:rPr>
      <w:rFonts w:ascii="Times New Roman" w:hAnsi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locked/>
    <w:rsid w:val="0097334A"/>
    <w:pPr>
      <w:keepNext/>
      <w:numPr>
        <w:ilvl w:val="1"/>
        <w:numId w:val="42"/>
      </w:numPr>
      <w:pBdr>
        <w:bottom w:val="single" w:sz="6" w:space="1" w:color="auto"/>
      </w:pBdr>
      <w:tabs>
        <w:tab w:val="clear" w:pos="360"/>
        <w:tab w:val="clear" w:pos="5040"/>
        <w:tab w:val="clear" w:pos="10080"/>
      </w:tabs>
      <w:spacing w:before="60" w:after="240"/>
      <w:jc w:val="center"/>
      <w:outlineLvl w:val="1"/>
    </w:pPr>
    <w:rPr>
      <w:rFonts w:ascii="Times New Roman" w:hAnsi="Times New Roman" w:cs="Times New Roman"/>
      <w:b/>
      <w:bCs/>
      <w:caps/>
      <w:szCs w:val="28"/>
    </w:rPr>
  </w:style>
  <w:style w:type="paragraph" w:styleId="Heading3">
    <w:name w:val="heading 3"/>
    <w:basedOn w:val="Normal"/>
    <w:next w:val="Normal"/>
    <w:qFormat/>
    <w:locked/>
    <w:rsid w:val="0097334A"/>
    <w:pPr>
      <w:keepNext/>
      <w:numPr>
        <w:ilvl w:val="2"/>
        <w:numId w:val="42"/>
      </w:numPr>
      <w:tabs>
        <w:tab w:val="clear" w:pos="360"/>
        <w:tab w:val="clear" w:pos="5040"/>
        <w:tab w:val="clear" w:pos="10080"/>
      </w:tabs>
      <w:spacing w:before="120" w:after="120"/>
      <w:outlineLvl w:val="2"/>
    </w:pPr>
    <w:rPr>
      <w:rFonts w:ascii="Times New Roman" w:hAnsi="Times New Roman" w:cs="Times New Roman"/>
      <w:b/>
      <w:bCs/>
      <w:caps/>
      <w:szCs w:val="26"/>
    </w:rPr>
  </w:style>
  <w:style w:type="paragraph" w:styleId="Heading4">
    <w:name w:val="heading 4"/>
    <w:basedOn w:val="Normal"/>
    <w:next w:val="Normal"/>
    <w:autoRedefine/>
    <w:qFormat/>
    <w:locked/>
    <w:rsid w:val="0097334A"/>
    <w:pPr>
      <w:keepNext/>
      <w:numPr>
        <w:ilvl w:val="3"/>
        <w:numId w:val="42"/>
      </w:numPr>
      <w:tabs>
        <w:tab w:val="clear" w:pos="360"/>
        <w:tab w:val="clear" w:pos="5040"/>
        <w:tab w:val="clear" w:pos="10080"/>
      </w:tabs>
      <w:spacing w:before="120" w:after="12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locked/>
    <w:rsid w:val="0097334A"/>
    <w:pPr>
      <w:keepNext/>
      <w:numPr>
        <w:ilvl w:val="4"/>
        <w:numId w:val="42"/>
      </w:numPr>
      <w:tabs>
        <w:tab w:val="clear" w:pos="360"/>
        <w:tab w:val="clear" w:pos="5040"/>
        <w:tab w:val="clear" w:pos="10080"/>
      </w:tabs>
      <w:spacing w:after="240"/>
      <w:outlineLvl w:val="4"/>
    </w:pPr>
    <w:rPr>
      <w:rFonts w:ascii="Times New Roman" w:hAnsi="Times New Roman" w:cs="Times New Roman"/>
      <w:b/>
      <w:bCs/>
      <w:caps/>
    </w:rPr>
  </w:style>
  <w:style w:type="paragraph" w:styleId="Heading6">
    <w:name w:val="heading 6"/>
    <w:basedOn w:val="Normal"/>
    <w:next w:val="Normal"/>
    <w:qFormat/>
    <w:locked/>
    <w:rsid w:val="0097334A"/>
    <w:pPr>
      <w:numPr>
        <w:ilvl w:val="5"/>
        <w:numId w:val="42"/>
      </w:numPr>
      <w:tabs>
        <w:tab w:val="clear" w:pos="360"/>
        <w:tab w:val="clear" w:pos="5040"/>
        <w:tab w:val="clear" w:pos="10080"/>
      </w:tabs>
      <w:spacing w:after="240"/>
      <w:outlineLvl w:val="5"/>
    </w:pPr>
    <w:rPr>
      <w:rFonts w:ascii="Times New Roman" w:hAnsi="Times New Roman" w:cs="Times New Roman"/>
      <w:b/>
      <w:bCs/>
      <w:caps/>
      <w:szCs w:val="22"/>
    </w:rPr>
  </w:style>
  <w:style w:type="paragraph" w:styleId="Heading7">
    <w:name w:val="heading 7"/>
    <w:basedOn w:val="Normal"/>
    <w:next w:val="Normal"/>
    <w:qFormat/>
    <w:locked/>
    <w:rsid w:val="0097334A"/>
    <w:pPr>
      <w:numPr>
        <w:ilvl w:val="6"/>
        <w:numId w:val="42"/>
      </w:numPr>
      <w:tabs>
        <w:tab w:val="clear" w:pos="360"/>
        <w:tab w:val="clear" w:pos="5040"/>
        <w:tab w:val="clear" w:pos="10080"/>
      </w:tabs>
      <w:spacing w:after="240"/>
      <w:outlineLvl w:val="6"/>
    </w:pPr>
    <w:rPr>
      <w:rFonts w:ascii="Times New Roman" w:hAnsi="Times New Roman" w:cs="Times New Roman"/>
      <w:b/>
      <w:bCs/>
      <w:caps/>
      <w:szCs w:val="24"/>
    </w:rPr>
  </w:style>
  <w:style w:type="paragraph" w:styleId="Heading8">
    <w:name w:val="heading 8"/>
    <w:basedOn w:val="Normal"/>
    <w:next w:val="Normal"/>
    <w:qFormat/>
    <w:locked/>
    <w:rsid w:val="0097334A"/>
    <w:pPr>
      <w:numPr>
        <w:ilvl w:val="7"/>
        <w:numId w:val="42"/>
      </w:numPr>
      <w:tabs>
        <w:tab w:val="clear" w:pos="360"/>
        <w:tab w:val="clear" w:pos="5040"/>
        <w:tab w:val="clear" w:pos="10080"/>
      </w:tabs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locked/>
    <w:rsid w:val="0097334A"/>
    <w:pPr>
      <w:numPr>
        <w:ilvl w:val="8"/>
        <w:numId w:val="42"/>
      </w:numPr>
      <w:tabs>
        <w:tab w:val="clear" w:pos="360"/>
        <w:tab w:val="clear" w:pos="5040"/>
        <w:tab w:val="clear" w:pos="1008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autoRedefine/>
    <w:rsid w:val="00996284"/>
    <w:pPr>
      <w:numPr>
        <w:numId w:val="38"/>
      </w:numPr>
      <w:spacing w:before="120" w:after="120"/>
      <w:outlineLvl w:val="4"/>
    </w:pPr>
    <w:rPr>
      <w:sz w:val="20"/>
    </w:rPr>
  </w:style>
  <w:style w:type="paragraph" w:customStyle="1" w:styleId="FollowRPSTL">
    <w:name w:val="Follow RPSTL"/>
    <w:basedOn w:val="Normal"/>
    <w:next w:val="Normal"/>
    <w:autoRedefine/>
    <w:rsid w:val="00E316AE"/>
    <w:pPr>
      <w:spacing w:before="120" w:after="120"/>
    </w:pPr>
    <w:rPr>
      <w:b/>
      <w:bCs/>
      <w:caps/>
      <w:sz w:val="20"/>
    </w:rPr>
  </w:style>
  <w:style w:type="paragraph" w:styleId="Footer">
    <w:name w:val="footer"/>
    <w:basedOn w:val="Normal"/>
    <w:locked/>
    <w:rsid w:val="00996284"/>
    <w:pPr>
      <w:tabs>
        <w:tab w:val="clear" w:pos="360"/>
        <w:tab w:val="clear" w:pos="5040"/>
        <w:tab w:val="clear" w:pos="10080"/>
        <w:tab w:val="center" w:pos="4320"/>
        <w:tab w:val="right" w:pos="8640"/>
      </w:tabs>
    </w:pPr>
  </w:style>
  <w:style w:type="paragraph" w:customStyle="1" w:styleId="ILSHeader">
    <w:name w:val="ILS Header"/>
    <w:basedOn w:val="Normal"/>
    <w:autoRedefine/>
    <w:rsid w:val="00932E35"/>
    <w:pPr>
      <w:pBdr>
        <w:bottom w:val="single" w:sz="4" w:space="18" w:color="auto"/>
      </w:pBdr>
      <w:tabs>
        <w:tab w:val="clear" w:pos="360"/>
      </w:tabs>
      <w:spacing w:after="360"/>
    </w:pPr>
    <w:rPr>
      <w:rFonts w:ascii="Arial Bold" w:hAnsi="Arial Bold"/>
      <w:b/>
      <w:caps/>
      <w:sz w:val="20"/>
    </w:rPr>
  </w:style>
  <w:style w:type="paragraph" w:customStyle="1" w:styleId="ILSFooter">
    <w:name w:val="ILS Footer"/>
    <w:basedOn w:val="Footer"/>
    <w:autoRedefine/>
    <w:rsid w:val="00932E35"/>
    <w:pPr>
      <w:tabs>
        <w:tab w:val="clear" w:pos="4320"/>
        <w:tab w:val="clear" w:pos="8640"/>
        <w:tab w:val="center" w:pos="5040"/>
      </w:tabs>
      <w:spacing w:before="120"/>
    </w:pPr>
    <w:rPr>
      <w:rFonts w:ascii="Arial Bold" w:hAnsi="Arial Bold"/>
      <w:b/>
      <w:sz w:val="20"/>
    </w:rPr>
  </w:style>
  <w:style w:type="paragraph" w:customStyle="1" w:styleId="BottomHeaderTitle">
    <w:name w:val="Bottom Header Title"/>
    <w:basedOn w:val="Normal"/>
    <w:next w:val="Normal"/>
    <w:autoRedefine/>
    <w:rsid w:val="00996284"/>
    <w:pPr>
      <w:pBdr>
        <w:bottom w:val="single" w:sz="4" w:space="8" w:color="auto"/>
      </w:pBdr>
      <w:spacing w:after="160"/>
      <w:jc w:val="center"/>
    </w:pPr>
    <w:rPr>
      <w:rFonts w:ascii="Arial Bold" w:hAnsi="Arial Bold"/>
      <w:b/>
      <w:caps/>
      <w:sz w:val="20"/>
    </w:rPr>
  </w:style>
  <w:style w:type="paragraph" w:customStyle="1" w:styleId="MidHeaderTitle">
    <w:name w:val="Mid Header Title"/>
    <w:basedOn w:val="Normal"/>
    <w:next w:val="BottomHeaderTitle"/>
    <w:autoRedefine/>
    <w:rsid w:val="00996284"/>
    <w:pPr>
      <w:spacing w:before="120" w:after="120"/>
      <w:jc w:val="center"/>
    </w:pPr>
    <w:rPr>
      <w:rFonts w:ascii="Arial Bold" w:hAnsi="Arial Bold"/>
      <w:b/>
      <w:caps/>
      <w:sz w:val="20"/>
    </w:rPr>
  </w:style>
  <w:style w:type="paragraph" w:customStyle="1" w:styleId="TopHeaderTitle">
    <w:name w:val="Top Header Title"/>
    <w:basedOn w:val="Normal"/>
    <w:next w:val="MidHeaderTitle"/>
    <w:autoRedefine/>
    <w:rsid w:val="005E309D"/>
    <w:pPr>
      <w:spacing w:before="160" w:after="120"/>
      <w:jc w:val="center"/>
    </w:pPr>
    <w:rPr>
      <w:rFonts w:ascii="Arial Bold" w:hAnsi="Arial Bold"/>
      <w:b/>
      <w:caps/>
      <w:sz w:val="20"/>
    </w:rPr>
  </w:style>
  <w:style w:type="paragraph" w:customStyle="1" w:styleId="InitialSetup">
    <w:name w:val="Initial Setup"/>
    <w:basedOn w:val="Normal"/>
    <w:next w:val="Normal"/>
    <w:autoRedefine/>
    <w:locked/>
    <w:rsid w:val="00996284"/>
    <w:pPr>
      <w:spacing w:before="360" w:after="120"/>
    </w:pPr>
    <w:rPr>
      <w:rFonts w:ascii="Arial Bold" w:hAnsi="Arial Bold"/>
      <w:b/>
      <w:caps/>
      <w:sz w:val="20"/>
    </w:rPr>
  </w:style>
  <w:style w:type="table" w:styleId="TableGrid">
    <w:name w:val="Table Grid"/>
    <w:basedOn w:val="TableNormal"/>
    <w:locked/>
    <w:rsid w:val="000B4C3C"/>
    <w:pPr>
      <w:tabs>
        <w:tab w:val="left" w:pos="360"/>
        <w:tab w:val="left" w:pos="720"/>
        <w:tab w:val="center" w:pos="5040"/>
        <w:tab w:val="right" w:pos="10080"/>
      </w:tabs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indented">
    <w:name w:val="Table indented"/>
    <w:basedOn w:val="Normal"/>
    <w:autoRedefine/>
    <w:locked/>
    <w:rsid w:val="00996284"/>
    <w:pPr>
      <w:tabs>
        <w:tab w:val="clear" w:pos="5040"/>
        <w:tab w:val="clear" w:pos="10080"/>
      </w:tabs>
      <w:spacing w:after="120"/>
      <w:ind w:left="360"/>
    </w:pPr>
    <w:rPr>
      <w:sz w:val="20"/>
    </w:rPr>
  </w:style>
  <w:style w:type="paragraph" w:customStyle="1" w:styleId="SubHeader">
    <w:name w:val="Sub Header"/>
    <w:basedOn w:val="Normal"/>
    <w:next w:val="Tableindented"/>
    <w:autoRedefine/>
    <w:rsid w:val="00996284"/>
    <w:pPr>
      <w:tabs>
        <w:tab w:val="clear" w:pos="5040"/>
        <w:tab w:val="clear" w:pos="10080"/>
      </w:tabs>
    </w:pPr>
    <w:rPr>
      <w:b/>
      <w:sz w:val="20"/>
    </w:rPr>
  </w:style>
  <w:style w:type="paragraph" w:customStyle="1" w:styleId="FollowGeneral">
    <w:name w:val="Follow General"/>
    <w:basedOn w:val="Normal"/>
    <w:autoRedefine/>
    <w:rsid w:val="009A1166"/>
    <w:pPr>
      <w:spacing w:before="120" w:after="120"/>
    </w:pPr>
    <w:rPr>
      <w:sz w:val="20"/>
    </w:rPr>
  </w:style>
  <w:style w:type="paragraph" w:customStyle="1" w:styleId="GENERAL">
    <w:name w:val="GENERAL"/>
    <w:basedOn w:val="Normal"/>
    <w:next w:val="Normal"/>
    <w:autoRedefine/>
    <w:rsid w:val="00996284"/>
    <w:pPr>
      <w:spacing w:before="360" w:after="240"/>
    </w:pPr>
    <w:rPr>
      <w:rFonts w:ascii="Arial Bold" w:hAnsi="Arial Bold"/>
      <w:b/>
      <w:caps/>
      <w:sz w:val="20"/>
    </w:rPr>
  </w:style>
  <w:style w:type="character" w:styleId="CommentReference">
    <w:name w:val="annotation reference"/>
    <w:basedOn w:val="DefaultParagraphFont"/>
    <w:semiHidden/>
    <w:locked/>
    <w:rsid w:val="003225BF"/>
    <w:rPr>
      <w:sz w:val="16"/>
      <w:szCs w:val="16"/>
    </w:rPr>
  </w:style>
  <w:style w:type="paragraph" w:customStyle="1" w:styleId="Picture">
    <w:name w:val="Picture"/>
    <w:basedOn w:val="Normal"/>
    <w:next w:val="FigureRef"/>
    <w:autoRedefine/>
    <w:rsid w:val="00365D01"/>
    <w:pPr>
      <w:spacing w:before="120" w:after="120"/>
      <w:jc w:val="center"/>
    </w:pPr>
    <w:rPr>
      <w:sz w:val="20"/>
    </w:rPr>
  </w:style>
  <w:style w:type="paragraph" w:customStyle="1" w:styleId="HeaderOther">
    <w:name w:val="Header Other"/>
    <w:basedOn w:val="Normal"/>
    <w:autoRedefine/>
    <w:rsid w:val="00996284"/>
    <w:pPr>
      <w:spacing w:before="240" w:after="240"/>
    </w:pPr>
    <w:rPr>
      <w:rFonts w:ascii="Arial Bold" w:hAnsi="Arial Bold"/>
      <w:b/>
      <w:caps/>
      <w:sz w:val="20"/>
    </w:rPr>
  </w:style>
  <w:style w:type="paragraph" w:customStyle="1" w:styleId="HeaderLowercase">
    <w:name w:val="Header Lowercase"/>
    <w:basedOn w:val="Normal"/>
    <w:autoRedefine/>
    <w:rsid w:val="00996284"/>
    <w:pPr>
      <w:spacing w:before="240" w:after="240"/>
    </w:pPr>
    <w:rPr>
      <w:rFonts w:ascii="Arial Bold" w:hAnsi="Arial Bold"/>
      <w:b/>
      <w:sz w:val="20"/>
    </w:rPr>
  </w:style>
  <w:style w:type="paragraph" w:customStyle="1" w:styleId="FollowWarn">
    <w:name w:val="Follow Warn"/>
    <w:basedOn w:val="FollowGeneral"/>
    <w:locked/>
    <w:rsid w:val="009A1166"/>
    <w:pPr>
      <w:spacing w:before="240"/>
      <w:ind w:left="720" w:right="720"/>
      <w:jc w:val="both"/>
    </w:pPr>
  </w:style>
  <w:style w:type="paragraph" w:customStyle="1" w:styleId="Warnings">
    <w:name w:val="Warnings"/>
    <w:basedOn w:val="FollowGeneral"/>
    <w:next w:val="FollowWarn"/>
    <w:autoRedefine/>
    <w:locked/>
    <w:rsid w:val="009A1166"/>
    <w:pPr>
      <w:spacing w:before="240"/>
      <w:ind w:left="720" w:right="720"/>
      <w:jc w:val="center"/>
    </w:pPr>
    <w:rPr>
      <w:rFonts w:ascii="Arial Bold" w:hAnsi="Arial Bold"/>
      <w:b/>
      <w:caps/>
      <w:sz w:val="24"/>
    </w:rPr>
  </w:style>
  <w:style w:type="paragraph" w:customStyle="1" w:styleId="Table1Format">
    <w:name w:val="Table 1. Format"/>
    <w:basedOn w:val="Normal"/>
    <w:next w:val="Normal"/>
    <w:autoRedefine/>
    <w:locked/>
    <w:rsid w:val="00996284"/>
    <w:pPr>
      <w:numPr>
        <w:numId w:val="40"/>
      </w:numPr>
      <w:tabs>
        <w:tab w:val="clear" w:pos="360"/>
      </w:tabs>
      <w:spacing w:before="240" w:after="120"/>
      <w:ind w:left="850"/>
      <w:jc w:val="center"/>
    </w:pPr>
    <w:rPr>
      <w:rFonts w:ascii="Arial Bold" w:hAnsi="Arial Bold"/>
      <w:b/>
      <w:sz w:val="20"/>
    </w:rPr>
  </w:style>
  <w:style w:type="paragraph" w:customStyle="1" w:styleId="Table1FormatContinued">
    <w:name w:val="Table 1. Format Continued"/>
    <w:basedOn w:val="Table1Format"/>
    <w:next w:val="Normal"/>
    <w:locked/>
    <w:rsid w:val="00996284"/>
    <w:pPr>
      <w:numPr>
        <w:ilvl w:val="8"/>
      </w:numPr>
      <w:ind w:left="850"/>
    </w:pPr>
  </w:style>
  <w:style w:type="paragraph" w:customStyle="1" w:styleId="Fault">
    <w:name w:val="Fault"/>
    <w:basedOn w:val="Normal"/>
    <w:locked/>
    <w:rsid w:val="00996284"/>
    <w:pPr>
      <w:numPr>
        <w:numId w:val="41"/>
      </w:numPr>
      <w:tabs>
        <w:tab w:val="clear" w:pos="360"/>
        <w:tab w:val="clear" w:pos="5040"/>
        <w:tab w:val="clear" w:pos="10080"/>
      </w:tabs>
      <w:spacing w:before="240" w:after="240"/>
    </w:pPr>
    <w:rPr>
      <w:rFonts w:ascii="Arial Bold" w:hAnsi="Arial Bold"/>
      <w:b/>
      <w:caps/>
      <w:sz w:val="20"/>
    </w:rPr>
  </w:style>
  <w:style w:type="paragraph" w:customStyle="1" w:styleId="SYMPTOM">
    <w:name w:val="SYMPTOM"/>
    <w:basedOn w:val="Normal"/>
    <w:autoRedefine/>
    <w:locked/>
    <w:rsid w:val="00996284"/>
    <w:pPr>
      <w:numPr>
        <w:ilvl w:val="1"/>
        <w:numId w:val="41"/>
      </w:numPr>
      <w:spacing w:before="120" w:after="120"/>
    </w:pPr>
    <w:rPr>
      <w:rFonts w:ascii="Arial Bold" w:hAnsi="Arial Bold"/>
      <w:b/>
      <w:caps/>
      <w:sz w:val="20"/>
    </w:rPr>
  </w:style>
  <w:style w:type="paragraph" w:customStyle="1" w:styleId="Symptom1">
    <w:name w:val="Symptom 1."/>
    <w:basedOn w:val="Normal"/>
    <w:autoRedefine/>
    <w:locked/>
    <w:rsid w:val="00996284"/>
    <w:pPr>
      <w:numPr>
        <w:ilvl w:val="2"/>
        <w:numId w:val="41"/>
      </w:numPr>
      <w:tabs>
        <w:tab w:val="clear" w:pos="5040"/>
        <w:tab w:val="clear" w:pos="10080"/>
        <w:tab w:val="left" w:pos="1080"/>
      </w:tabs>
      <w:spacing w:before="120" w:after="120"/>
    </w:pPr>
    <w:rPr>
      <w:sz w:val="20"/>
    </w:rPr>
  </w:style>
  <w:style w:type="paragraph" w:customStyle="1" w:styleId="MALFUNCTION">
    <w:name w:val="MALFUNCTION"/>
    <w:basedOn w:val="Normal"/>
    <w:autoRedefine/>
    <w:locked/>
    <w:rsid w:val="00996284"/>
    <w:pPr>
      <w:numPr>
        <w:ilvl w:val="3"/>
        <w:numId w:val="41"/>
      </w:numPr>
      <w:spacing w:before="120" w:after="120"/>
    </w:pPr>
    <w:rPr>
      <w:rFonts w:ascii="Arial Bold" w:hAnsi="Arial Bold"/>
      <w:b/>
      <w:caps/>
      <w:sz w:val="20"/>
    </w:rPr>
  </w:style>
  <w:style w:type="paragraph" w:customStyle="1" w:styleId="WHATMALFUNCTION">
    <w:name w:val="WHAT MALFUNCTION"/>
    <w:basedOn w:val="Normal"/>
    <w:autoRedefine/>
    <w:locked/>
    <w:rsid w:val="00996284"/>
    <w:pPr>
      <w:numPr>
        <w:ilvl w:val="4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  <w:spacing w:before="120" w:after="120"/>
    </w:pPr>
    <w:rPr>
      <w:caps/>
      <w:sz w:val="20"/>
    </w:rPr>
  </w:style>
  <w:style w:type="paragraph" w:customStyle="1" w:styleId="CORRECTIVEACTION">
    <w:name w:val="CORRECTIVE ACTION"/>
    <w:basedOn w:val="Normal"/>
    <w:autoRedefine/>
    <w:locked/>
    <w:rsid w:val="00996284"/>
    <w:pPr>
      <w:numPr>
        <w:ilvl w:val="5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  <w:spacing w:before="120" w:after="120"/>
    </w:pPr>
    <w:rPr>
      <w:rFonts w:ascii="Arial Bold" w:hAnsi="Arial Bold"/>
      <w:b/>
      <w:caps/>
      <w:sz w:val="20"/>
    </w:rPr>
  </w:style>
  <w:style w:type="paragraph" w:customStyle="1" w:styleId="STEP1">
    <w:name w:val="STEP 1."/>
    <w:basedOn w:val="Normal"/>
    <w:autoRedefine/>
    <w:locked/>
    <w:rsid w:val="00996284"/>
    <w:pPr>
      <w:numPr>
        <w:ilvl w:val="6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</w:tabs>
      <w:spacing w:before="120" w:after="120"/>
    </w:pPr>
    <w:rPr>
      <w:sz w:val="20"/>
    </w:rPr>
  </w:style>
  <w:style w:type="paragraph" w:customStyle="1" w:styleId="MACTableHeader">
    <w:name w:val="MAC Table Header"/>
    <w:basedOn w:val="Normal"/>
    <w:autoRedefine/>
    <w:rsid w:val="00B52236"/>
    <w:pPr>
      <w:jc w:val="center"/>
    </w:pPr>
    <w:rPr>
      <w:b/>
      <w:sz w:val="16"/>
      <w:szCs w:val="16"/>
    </w:rPr>
  </w:style>
  <w:style w:type="paragraph" w:customStyle="1" w:styleId="MACTable">
    <w:name w:val="MAC Table"/>
    <w:basedOn w:val="Normal"/>
    <w:autoRedefine/>
    <w:rsid w:val="00B52236"/>
    <w:pPr>
      <w:spacing w:before="60"/>
    </w:pPr>
    <w:rPr>
      <w:sz w:val="16"/>
      <w:szCs w:val="16"/>
    </w:rPr>
  </w:style>
  <w:style w:type="paragraph" w:customStyle="1" w:styleId="FigureRef">
    <w:name w:val="Figure Ref"/>
    <w:basedOn w:val="Normal"/>
    <w:next w:val="Normal"/>
    <w:autoRedefine/>
    <w:rsid w:val="00F327F2"/>
    <w:pPr>
      <w:spacing w:before="360" w:after="240"/>
      <w:jc w:val="center"/>
    </w:pPr>
    <w:rPr>
      <w:rFonts w:ascii="Arial Bold" w:hAnsi="Arial Bold"/>
      <w:b/>
      <w:bCs/>
      <w:sz w:val="20"/>
    </w:rPr>
  </w:style>
  <w:style w:type="paragraph" w:customStyle="1" w:styleId="Table1Ref">
    <w:name w:val="Table 1 Ref"/>
    <w:basedOn w:val="Normal"/>
    <w:next w:val="Normal"/>
    <w:autoRedefine/>
    <w:rsid w:val="00EA2090"/>
    <w:pPr>
      <w:spacing w:before="240" w:after="120"/>
      <w:jc w:val="center"/>
    </w:pPr>
    <w:rPr>
      <w:rFonts w:ascii="Arial Bold" w:hAnsi="Arial Bold"/>
      <w:b/>
      <w:sz w:val="20"/>
    </w:rPr>
  </w:style>
  <w:style w:type="paragraph" w:customStyle="1" w:styleId="FollowFollowRPSTLheading">
    <w:name w:val="Follow Follow RPSTL heading"/>
    <w:basedOn w:val="Normal"/>
    <w:next w:val="Normal"/>
    <w:autoRedefine/>
    <w:rsid w:val="000C074E"/>
    <w:pPr>
      <w:tabs>
        <w:tab w:val="clear" w:pos="360"/>
        <w:tab w:val="clear" w:pos="5040"/>
        <w:tab w:val="clear" w:pos="10080"/>
        <w:tab w:val="right" w:leader="dot" w:pos="4176"/>
      </w:tabs>
      <w:spacing w:before="60" w:after="60"/>
      <w:ind w:left="360" w:hanging="360"/>
      <w:jc w:val="center"/>
    </w:pPr>
    <w:rPr>
      <w:bCs/>
      <w:caps/>
      <w:sz w:val="16"/>
    </w:rPr>
  </w:style>
  <w:style w:type="paragraph" w:customStyle="1" w:styleId="NumberRPSTL">
    <w:name w:val="Number RPSTL"/>
    <w:basedOn w:val="Normal"/>
    <w:autoRedefine/>
    <w:rsid w:val="00254639"/>
    <w:pPr>
      <w:numPr>
        <w:numId w:val="43"/>
      </w:numPr>
      <w:tabs>
        <w:tab w:val="clear" w:pos="360"/>
        <w:tab w:val="clear" w:pos="5040"/>
        <w:tab w:val="clear" w:pos="10080"/>
      </w:tabs>
    </w:pPr>
    <w:rPr>
      <w:bCs/>
      <w:caps/>
      <w:sz w:val="20"/>
    </w:rPr>
  </w:style>
  <w:style w:type="paragraph" w:customStyle="1" w:styleId="endRPSTL">
    <w:name w:val="end RPSTL"/>
    <w:basedOn w:val="Normal"/>
    <w:autoRedefine/>
    <w:rsid w:val="001C43FA"/>
    <w:pPr>
      <w:spacing w:before="120" w:after="120"/>
    </w:pPr>
    <w:rPr>
      <w:b/>
      <w:caps/>
      <w:sz w:val="20"/>
    </w:rPr>
  </w:style>
  <w:style w:type="paragraph" w:styleId="Caption">
    <w:name w:val="caption"/>
    <w:basedOn w:val="Normal"/>
    <w:next w:val="Normal"/>
    <w:qFormat/>
    <w:locked/>
    <w:rsid w:val="00E316AE"/>
    <w:rPr>
      <w:b/>
      <w:bCs/>
      <w:sz w:val="20"/>
    </w:rPr>
  </w:style>
  <w:style w:type="paragraph" w:customStyle="1" w:styleId="RPSTLheading">
    <w:name w:val="RPSTL heading"/>
    <w:basedOn w:val="Normal"/>
    <w:rsid w:val="00D629DB"/>
    <w:pPr>
      <w:spacing w:before="20" w:after="20"/>
      <w:jc w:val="center"/>
    </w:pPr>
    <w:rPr>
      <w:rFonts w:ascii="Arial Bold" w:hAnsi="Arial Bold"/>
      <w:b/>
      <w:bCs/>
      <w:caps/>
      <w:sz w:val="20"/>
    </w:rPr>
  </w:style>
  <w:style w:type="paragraph" w:styleId="Header">
    <w:name w:val="header"/>
    <w:basedOn w:val="Normal"/>
    <w:locked/>
    <w:rsid w:val="00264310"/>
    <w:pPr>
      <w:tabs>
        <w:tab w:val="clear" w:pos="360"/>
        <w:tab w:val="clear" w:pos="5040"/>
        <w:tab w:val="clear" w:pos="10080"/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206AC3"/>
    <w:rPr>
      <w:rFonts w:ascii="Arial Bold" w:hAnsi="Arial Bold"/>
      <w:b/>
      <w:color w:val="auto"/>
      <w:sz w:val="20"/>
      <w:u w:val="none"/>
    </w:rPr>
  </w:style>
  <w:style w:type="table" w:customStyle="1" w:styleId="RPSTLTABLE">
    <w:name w:val="RPSTL TABLE"/>
    <w:basedOn w:val="TableNormal"/>
    <w:rsid w:val="001F6B72"/>
    <w:pPr>
      <w:tabs>
        <w:tab w:val="right" w:leader="dot" w:pos="4176"/>
        <w:tab w:val="right" w:leader="dot" w:pos="10080"/>
      </w:tabs>
      <w:spacing w:before="60" w:after="60"/>
      <w:jc w:val="center"/>
    </w:pPr>
    <w:rPr>
      <w:rFonts w:ascii="Arial" w:hAnsi="Arial"/>
      <w:sz w:val="16"/>
    </w:rPr>
    <w:tblPr>
      <w:tblStyleColBandSize w:val="1"/>
      <w:jc w:val="center"/>
      <w:tblInd w:w="0" w:type="dxa"/>
      <w:tblBorders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cPr>
      <w:tcMar>
        <w:left w:w="115" w:type="dxa"/>
        <w:right w:w="115" w:type="dxa"/>
      </w:tcMar>
    </w:tcPr>
    <w:tblStylePr w:type="firstRow">
      <w:pPr>
        <w:wordWrap/>
        <w:spacing w:beforeLines="0" w:beforeAutospacing="0" w:afterLines="0" w:afterAutospacing="0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u w:val="none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bottom"/>
      </w:tcPr>
    </w:tblStylePr>
    <w:tblStylePr w:type="band1Vert">
      <w:pPr>
        <w:wordWrap/>
        <w:spacing w:beforeLines="0" w:beforeAutospacing="0" w:afterLines="0" w:afterAutospacing="0"/>
        <w:ind w:leftChars="0" w:left="360" w:rightChars="0" w:right="0" w:firstLineChars="0" w:hanging="360"/>
        <w:jc w:val="left"/>
        <w:outlineLvl w:val="9"/>
      </w:pPr>
    </w:tblStylePr>
    <w:tblStylePr w:type="band2Vert">
      <w:pPr>
        <w:wordWrap/>
        <w:jc w:val="right"/>
        <w:outlineLvl w:val="9"/>
      </w:pPr>
      <w:rPr>
        <w:rFonts w:ascii="Arial" w:hAnsi="Arial"/>
        <w:b w:val="0"/>
        <w:i w:val="0"/>
        <w:sz w:val="16"/>
      </w:rPr>
    </w:tblStylePr>
  </w:style>
  <w:style w:type="paragraph" w:styleId="CommentText">
    <w:name w:val="annotation text"/>
    <w:basedOn w:val="Normal"/>
    <w:semiHidden/>
    <w:locked/>
    <w:rsid w:val="003225BF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3225BF"/>
    <w:rPr>
      <w:b/>
      <w:bCs/>
    </w:rPr>
  </w:style>
  <w:style w:type="paragraph" w:styleId="BalloonText">
    <w:name w:val="Balloon Text"/>
    <w:basedOn w:val="Normal"/>
    <w:semiHidden/>
    <w:locked/>
    <w:rsid w:val="003225BF"/>
    <w:rPr>
      <w:rFonts w:ascii="Tahoma" w:hAnsi="Tahoma" w:cs="Tahoma"/>
      <w:sz w:val="16"/>
      <w:szCs w:val="16"/>
    </w:rPr>
  </w:style>
  <w:style w:type="paragraph" w:customStyle="1" w:styleId="AFHeaderWP">
    <w:name w:val="AF Header WP"/>
    <w:basedOn w:val="Normal"/>
    <w:autoRedefine/>
    <w:rsid w:val="008B5D88"/>
    <w:pPr>
      <w:tabs>
        <w:tab w:val="clear" w:pos="360"/>
        <w:tab w:val="clear" w:pos="5040"/>
      </w:tabs>
      <w:spacing w:before="360" w:after="360"/>
      <w:jc w:val="right"/>
    </w:pPr>
    <w:rPr>
      <w:rFonts w:ascii="Arial Bold" w:hAnsi="Arial Bold"/>
      <w:b/>
      <w:caps/>
      <w:sz w:val="20"/>
    </w:rPr>
  </w:style>
  <w:style w:type="paragraph" w:customStyle="1" w:styleId="AFFooterodd">
    <w:name w:val="AF Footer odd"/>
    <w:basedOn w:val="Normal"/>
    <w:autoRedefine/>
    <w:rsid w:val="008B5D88"/>
    <w:pPr>
      <w:tabs>
        <w:tab w:val="clear" w:pos="360"/>
        <w:tab w:val="clear" w:pos="5040"/>
        <w:tab w:val="clear" w:pos="10080"/>
        <w:tab w:val="left" w:pos="1440"/>
      </w:tabs>
      <w:jc w:val="right"/>
    </w:pPr>
    <w:rPr>
      <w:b/>
      <w:sz w:val="20"/>
    </w:rPr>
  </w:style>
  <w:style w:type="paragraph" w:customStyle="1" w:styleId="AFHeaderWPeven">
    <w:name w:val="AF Header WP even"/>
    <w:basedOn w:val="AFHeaderWP"/>
    <w:rsid w:val="008B5D88"/>
    <w:pPr>
      <w:jc w:val="left"/>
    </w:pPr>
  </w:style>
  <w:style w:type="paragraph" w:customStyle="1" w:styleId="AFFootereven">
    <w:name w:val="AF Footer even"/>
    <w:basedOn w:val="AFFooterodd"/>
    <w:rsid w:val="008B5D88"/>
    <w:pPr>
      <w:jc w:val="left"/>
    </w:pPr>
  </w:style>
  <w:style w:type="paragraph" w:customStyle="1" w:styleId="RPSTLHeading8font">
    <w:name w:val="RPSTL Heading 8 font"/>
    <w:basedOn w:val="RPSTLheading"/>
    <w:rsid w:val="000B4C3C"/>
    <w:rPr>
      <w:b w:val="0"/>
      <w:caps w:val="0"/>
      <w:sz w:val="16"/>
      <w:szCs w:val="16"/>
    </w:rPr>
  </w:style>
  <w:style w:type="paragraph" w:customStyle="1" w:styleId="Description">
    <w:name w:val="Description"/>
    <w:basedOn w:val="FollowFollowRPSTLheading"/>
    <w:autoRedefine/>
    <w:rsid w:val="00D02A07"/>
    <w:pPr>
      <w:jc w:val="left"/>
    </w:pPr>
    <w:rPr>
      <w:caps w:val="0"/>
    </w:rPr>
  </w:style>
  <w:style w:type="paragraph" w:customStyle="1" w:styleId="PartNumber">
    <w:name w:val="Part Number"/>
    <w:basedOn w:val="FollowFollowRPSTLheading"/>
    <w:autoRedefine/>
    <w:rsid w:val="000C074E"/>
    <w:pPr>
      <w:jc w:val="left"/>
    </w:pPr>
  </w:style>
  <w:style w:type="paragraph" w:customStyle="1" w:styleId="IPBHeading8fontleft">
    <w:name w:val="IPB Heading 8 font left"/>
    <w:basedOn w:val="RPSTLHeading8font"/>
    <w:rsid w:val="001D1B5A"/>
    <w:pPr>
      <w:jc w:val="left"/>
    </w:pPr>
  </w:style>
  <w:style w:type="paragraph" w:customStyle="1" w:styleId="Index">
    <w:name w:val="Index"/>
    <w:basedOn w:val="Normal"/>
    <w:rsid w:val="00D4007C"/>
    <w:pPr>
      <w:tabs>
        <w:tab w:val="right" w:leader="dot" w:pos="4176"/>
      </w:tabs>
      <w:spacing w:before="60" w:after="60"/>
      <w:jc w:val="right"/>
    </w:pPr>
    <w:rPr>
      <w:caps/>
      <w:sz w:val="16"/>
    </w:rPr>
  </w:style>
  <w:style w:type="table" w:styleId="TableGrid1">
    <w:name w:val="Table Grid 1"/>
    <w:basedOn w:val="TableNormal"/>
    <w:locked/>
    <w:rsid w:val="000B4C3C"/>
    <w:pPr>
      <w:tabs>
        <w:tab w:val="left" w:pos="360"/>
        <w:tab w:val="center" w:pos="5040"/>
        <w:tab w:val="right" w:pos="10080"/>
      </w:tabs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llespie\Documents\GitHub\All_Parts_Report_Editor\Export\Word\ILS%20IPB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ILS IPB Template</Template>
  <TotalTime>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IAA RPSTL Template</vt:lpstr>
    </vt:vector>
  </TitlesOfParts>
  <Company> International Logistics Systems, Inc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IAA RPSTL Template</dc:title>
  <dc:subject>Template for an IAA RPSTL</dc:subject>
  <dc:creator>dgillespie</dc:creator>
  <cp:keywords>IAA RPSTL</cp:keywords>
  <dc:description/>
  <cp:lastModifiedBy>dgillespie</cp:lastModifiedBy>
  <cp:revision>4</cp:revision>
  <cp:lastPrinted>2013-11-19T13:42:00Z</cp:lastPrinted>
  <dcterms:created xsi:type="dcterms:W3CDTF">2013-11-19T13:49:00Z</dcterms:created>
  <dcterms:modified xsi:type="dcterms:W3CDTF">2013-11-19T13:50:00Z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Number">
    <vt:lpwstr>00</vt:lpwstr>
  </property>
  <property fmtid="{D5CDD505-2E9C-101B-9397-08002B2CF9AE}" pid="3" name="FigureNumber">
    <vt:lpwstr>1</vt:lpwstr>
  </property>
  <property fmtid="{D5CDD505-2E9C-101B-9397-08002B2CF9AE}" pid="4" name="ItemDisplayed">
    <vt:lpwstr>Item Displayed</vt:lpwstr>
  </property>
  <property fmtid="{D5CDD505-2E9C-101B-9397-08002B2CF9AE}" pid="5" name="Information">
    <vt:lpwstr> </vt:lpwstr>
  </property>
  <property fmtid="{D5CDD505-2E9C-101B-9397-08002B2CF9AE}" pid="6" name="TONumber">
    <vt:lpwstr>TO 35C2-3-474-11</vt:lpwstr>
  </property>
  <property fmtid="{D5CDD505-2E9C-101B-9397-08002B2CF9AE}" pid="7" name="Group_Name">
    <vt:lpwstr>GROUP, Name</vt:lpwstr>
  </property>
  <property fmtid="{D5CDD505-2E9C-101B-9397-08002B2CF9AE}" pid="8" name="Chapter_Section">
    <vt:lpwstr/>
  </property>
  <property fmtid="{D5CDD505-2E9C-101B-9397-08002B2CF9AE}" pid="9" name="WP">
    <vt:lpwstr>001 00</vt:lpwstr>
  </property>
</Properties>
</file>