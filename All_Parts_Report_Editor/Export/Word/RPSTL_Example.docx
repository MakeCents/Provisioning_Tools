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81" w:rsidRPr="0097334A" w:rsidRDefault="00641A81" w:rsidP="00AC4C7D">
      <w:pPr>
        <w:pStyle w:val="TopHeaderTitle"/>
      </w:pPr>
      <w:r>
        <w:t>OPERATOR AND FIELD MAINTENANCE</w:t>
      </w:r>
    </w:p>
    <w:p w:rsidR="00641A81" w:rsidRDefault="00641A81" w:rsidP="00AC4C7D">
      <w:pPr>
        <w:pStyle w:val="BottomHeaderTitle"/>
      </w:pPr>
      <w:r>
        <w:t xml:space="preserve">group </w:t>
      </w:r>
      <w:fldSimple w:instr=" DOCPROPERTY  GroupNumber  \* MERGEFORMAT ">
        <w:r>
          <w:t>00</w:t>
        </w:r>
      </w:fldSimple>
      <w:r>
        <w:t xml:space="preserve"> </w:t>
      </w:r>
      <w:fldSimple w:instr=" DOCPROPERTY  ItemDisplayed  \* MERGEFORMAT ">
        <w:r>
          <w:t>Item Name</w:t>
        </w:r>
      </w:fldSimple>
    </w:p>
    <w:p w:rsidR="00641A81" w:rsidRDefault="00641A81" w:rsidP="00AC4C7D">
      <w:pPr>
        <w:pStyle w:val="Picture"/>
      </w:pPr>
      <w:r>
        <w:br w:type="page"/>
      </w:r>
      <w:r>
        <w:rPr>
          <w:noProof/>
        </w:rPr>
        <w:drawing>
          <wp:inline distT="0" distB="0" distL="0" distR="0">
            <wp:extent cx="266065" cy="6347460"/>
            <wp:effectExtent l="19050" t="0" r="635" b="0"/>
            <wp:docPr id="2" name="Picture 1" descr="3-4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4 P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63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81" w:rsidRPr="005B3199" w:rsidRDefault="00641A81" w:rsidP="00AC4C7D">
      <w:pPr>
        <w:pStyle w:val="FigureRef"/>
      </w:pPr>
      <w:r>
        <w:t xml:space="preserve">Figure </w:t>
      </w:r>
      <w:fldSimple w:instr=" DOCPROPERTY  FigureNumber  \* MERGEFORMAT ">
        <w:r>
          <w:t>2</w:t>
        </w:r>
      </w:fldSimple>
      <w:r>
        <w:t xml:space="preserve">.  </w:t>
      </w:r>
      <w:fldSimple w:instr=" DOCPROPERTY  ItemDisplayed  \* MERGEFORMAT ">
        <w:r>
          <w:t>Item Name</w:t>
        </w:r>
      </w:fldSimple>
      <w:r>
        <w:t>.</w:t>
      </w:r>
    </w:p>
    <w:p w:rsidR="00641A81" w:rsidRDefault="00641A81" w:rsidP="00BB16FC">
      <w:pPr>
        <w:sectPr w:rsidR="00641A81" w:rsidSect="00BB16FC">
          <w:headerReference w:type="even" r:id="rId6"/>
          <w:headerReference w:type="default" r:id="rId7"/>
          <w:footerReference w:type="even" r:id="rId8"/>
          <w:footerReference w:type="default" r:id="rId9"/>
          <w:pgSz w:w="12240" w:h="15840"/>
          <w:pgMar w:top="720" w:right="720" w:bottom="720" w:left="720" w:header="720" w:footer="720" w:gutter="720"/>
          <w:cols w:space="720"/>
          <w:docGrid w:linePitch="360"/>
        </w:sectPr>
      </w:pPr>
      <w:r>
        <w:br w:type="page"/>
      </w:r>
    </w:p>
    <w:p w:rsidR="00641A81" w:rsidRPr="00932E35" w:rsidRDefault="00641A81" w:rsidP="00AC4C7D">
      <w:subDoc r:id="rId10"/>
    </w:p>
    <w:sectPr w:rsidR="00641A81" w:rsidRPr="00932E35" w:rsidSect="00BB16FC">
      <w:headerReference w:type="even" r:id="rId11"/>
      <w:headerReference w:type="default" r:id="rId12"/>
      <w:type w:val="continuous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E0" w:rsidRPr="0020147F" w:rsidRDefault="005F04E0" w:rsidP="00AC4C7D">
    <w:pPr>
      <w:pStyle w:val="ILSFooter"/>
    </w:pPr>
    <w:r w:rsidRPr="0020147F">
      <w:tab/>
    </w:r>
    <w:fldSimple w:instr=" DOCPROPERTY  ThisWP  \* MERGEFORMAT ">
      <w:r w:rsidR="00C514DC">
        <w:t>0010</w:t>
      </w:r>
    </w:fldSimple>
    <w:r w:rsidRPr="0020147F">
      <w:t>-</w:t>
    </w:r>
    <w:r w:rsidR="00D87FA6" w:rsidRPr="0020147F">
      <w:rPr>
        <w:rStyle w:val="PageNumber"/>
      </w:rPr>
      <w:fldChar w:fldCharType="begin"/>
    </w:r>
    <w:r w:rsidRPr="0020147F">
      <w:rPr>
        <w:rStyle w:val="PageNumber"/>
      </w:rPr>
      <w:instrText xml:space="preserve"> PAGE </w:instrText>
    </w:r>
    <w:r w:rsidR="00D87FA6" w:rsidRPr="0020147F">
      <w:rPr>
        <w:rStyle w:val="PageNumber"/>
      </w:rPr>
      <w:fldChar w:fldCharType="separate"/>
    </w:r>
    <w:r w:rsidR="00641A81">
      <w:rPr>
        <w:rStyle w:val="PageNumber"/>
        <w:noProof/>
      </w:rPr>
      <w:t>2</w:t>
    </w:r>
    <w:r w:rsidR="00D87FA6" w:rsidRPr="0020147F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E0" w:rsidRPr="0020147F" w:rsidRDefault="005F04E0" w:rsidP="00AC4C7D">
    <w:pPr>
      <w:pStyle w:val="ILSFooter"/>
    </w:pPr>
    <w:r w:rsidRPr="0020147F">
      <w:tab/>
    </w:r>
    <w:fldSimple w:instr=" DOCPROPERTY  ThisWP  \* MERGEFORMAT ">
      <w:r w:rsidR="00C514DC">
        <w:t>0010</w:t>
      </w:r>
    </w:fldSimple>
    <w:r w:rsidRPr="0020147F">
      <w:t>-</w:t>
    </w:r>
    <w:r w:rsidR="00D87FA6" w:rsidRPr="0020147F">
      <w:rPr>
        <w:rStyle w:val="PageNumber"/>
      </w:rPr>
      <w:fldChar w:fldCharType="begin"/>
    </w:r>
    <w:r w:rsidRPr="0020147F">
      <w:rPr>
        <w:rStyle w:val="PageNumber"/>
      </w:rPr>
      <w:instrText xml:space="preserve"> PAGE </w:instrText>
    </w:r>
    <w:r w:rsidR="00D87FA6" w:rsidRPr="0020147F">
      <w:rPr>
        <w:rStyle w:val="PageNumber"/>
      </w:rPr>
      <w:fldChar w:fldCharType="separate"/>
    </w:r>
    <w:r w:rsidR="00641A81">
      <w:rPr>
        <w:rStyle w:val="PageNumber"/>
        <w:noProof/>
      </w:rPr>
      <w:t>3</w:t>
    </w:r>
    <w:r w:rsidR="00D87FA6" w:rsidRPr="0020147F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E0" w:rsidRPr="001C4FEC" w:rsidRDefault="00D87FA6" w:rsidP="00AC4C7D">
    <w:pPr>
      <w:pStyle w:val="ILSHeader"/>
    </w:pPr>
    <w:fldSimple w:instr=" DOCPROPERTY  ThisWP  \* MERGEFORMAT ">
      <w:r w:rsidR="00C514DC">
        <w:t>0010</w:t>
      </w:r>
    </w:fldSimple>
    <w:r w:rsidR="005F04E0" w:rsidRPr="001C4FEC">
      <w:tab/>
    </w:r>
    <w:fldSimple w:instr=" DOCPROPERTY  ManualNumber  \* MERGEFORMAT ">
      <w:r w:rsidR="00C514DC">
        <w:t>TM 00000000000</w:t>
      </w:r>
    </w:fldSimple>
    <w:r w:rsidR="005F04E0" w:rsidRPr="001C4FEC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E0" w:rsidRPr="001C4FEC" w:rsidRDefault="005F04E0" w:rsidP="00AC4C7D">
    <w:pPr>
      <w:pStyle w:val="ILSHeader"/>
    </w:pPr>
    <w:r w:rsidRPr="001C4FEC">
      <w:tab/>
    </w:r>
    <w:fldSimple w:instr=" DOCPROPERTY  ManualNumber  \* MERGEFORMAT ">
      <w:r w:rsidR="00C514DC">
        <w:t>TM 00000000000</w:t>
      </w:r>
    </w:fldSimple>
    <w:r w:rsidRPr="001C4FEC">
      <w:tab/>
    </w:r>
    <w:fldSimple w:instr=" DOCPROPERTY  ThisWP  \* MERGEFORMAT ">
      <w:r w:rsidR="00C514DC">
        <w:t>0010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6FC" w:rsidRPr="001C4FEC" w:rsidRDefault="00D87FA6" w:rsidP="00C95175">
    <w:pPr>
      <w:pStyle w:val="ILSHeader"/>
    </w:pPr>
    <w:fldSimple w:instr=" DOCPROPERTY  ThisWP  \* MERGEFORMAT ">
      <w:r w:rsidR="00C514DC">
        <w:t>0010</w:t>
      </w:r>
    </w:fldSimple>
    <w:r w:rsidR="00BB16FC" w:rsidRPr="001C4FEC">
      <w:tab/>
    </w:r>
    <w:fldSimple w:instr=" DOCPROPERTY  ManualNumber  \* MERGEFORMAT ">
      <w:r w:rsidR="00C514DC">
        <w:t>TM 00000000000</w:t>
      </w:r>
    </w:fldSimple>
    <w:r w:rsidR="00BB16FC" w:rsidRPr="001C4FEC">
      <w:tab/>
    </w:r>
    <w:r w:rsidR="00BB16FC">
      <w:t>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6FC" w:rsidRPr="001C4FEC" w:rsidRDefault="00BB16FC" w:rsidP="00C95175">
    <w:pPr>
      <w:pStyle w:val="ILSHeader"/>
    </w:pPr>
    <w:r w:rsidRPr="001C4FEC">
      <w:tab/>
    </w:r>
    <w:fldSimple w:instr=" DOCPROPERTY  ManualNumber  \* MERGEFORMAT ">
      <w:r w:rsidR="00C514DC">
        <w:t>TM 00000000000</w:t>
      </w:r>
    </w:fldSimple>
    <w:r w:rsidRPr="001C4FEC">
      <w:tab/>
    </w:r>
    <w:fldSimple w:instr=" DOCPROPERTY  ThisWP  \* MERGEFORMAT ">
      <w:r w:rsidR="00C514DC">
        <w:t>0010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activeWritingStyle w:appName="MSWord" w:lang="en-US" w:vendorID="64" w:dllVersion="131078" w:nlCheck="1" w:checkStyle="1"/>
  <w:proofState w:spelling="clean"/>
  <w:attachedTemplate r:id="rId1"/>
  <w:stylePaneFormatFilter w:val="3F01"/>
  <w:documentProtection w:formatting="1" w:enforcement="0"/>
  <w:defaultTabStop w:val="720"/>
  <w:evenAndOddHeaders/>
  <w:drawingGridHorizontalSpacing w:val="120"/>
  <w:displayHorizontalDrawingGridEvery w:val="2"/>
  <w:characterSpacingControl w:val="doNotCompress"/>
  <w:compat/>
  <w:rsids>
    <w:rsidRoot w:val="00C514DC"/>
    <w:rsid w:val="00004FEF"/>
    <w:rsid w:val="000146A5"/>
    <w:rsid w:val="00020F80"/>
    <w:rsid w:val="00025683"/>
    <w:rsid w:val="00025795"/>
    <w:rsid w:val="0002798C"/>
    <w:rsid w:val="00040B30"/>
    <w:rsid w:val="0005293A"/>
    <w:rsid w:val="00054757"/>
    <w:rsid w:val="00055B19"/>
    <w:rsid w:val="00064A47"/>
    <w:rsid w:val="00071980"/>
    <w:rsid w:val="000736B3"/>
    <w:rsid w:val="000810BF"/>
    <w:rsid w:val="000A18DF"/>
    <w:rsid w:val="000B406F"/>
    <w:rsid w:val="000C0C83"/>
    <w:rsid w:val="000C49A1"/>
    <w:rsid w:val="000D38C4"/>
    <w:rsid w:val="000D67C1"/>
    <w:rsid w:val="000D77EC"/>
    <w:rsid w:val="000E3E64"/>
    <w:rsid w:val="000F0B53"/>
    <w:rsid w:val="000F4F07"/>
    <w:rsid w:val="000F55BF"/>
    <w:rsid w:val="00101367"/>
    <w:rsid w:val="00105FCC"/>
    <w:rsid w:val="001118F8"/>
    <w:rsid w:val="00113546"/>
    <w:rsid w:val="00120256"/>
    <w:rsid w:val="00121295"/>
    <w:rsid w:val="001430AA"/>
    <w:rsid w:val="00147F3F"/>
    <w:rsid w:val="00151C34"/>
    <w:rsid w:val="00165ADB"/>
    <w:rsid w:val="00171CE4"/>
    <w:rsid w:val="001A50FD"/>
    <w:rsid w:val="001A6CEA"/>
    <w:rsid w:val="001B0273"/>
    <w:rsid w:val="001B2D4D"/>
    <w:rsid w:val="001B5D7C"/>
    <w:rsid w:val="001B5FA1"/>
    <w:rsid w:val="001C43FA"/>
    <w:rsid w:val="001E0A31"/>
    <w:rsid w:val="001E16C3"/>
    <w:rsid w:val="001E43CE"/>
    <w:rsid w:val="001F4511"/>
    <w:rsid w:val="001F76F6"/>
    <w:rsid w:val="002035B8"/>
    <w:rsid w:val="00206AC3"/>
    <w:rsid w:val="00214408"/>
    <w:rsid w:val="002215DC"/>
    <w:rsid w:val="0022254C"/>
    <w:rsid w:val="00230CEB"/>
    <w:rsid w:val="00254639"/>
    <w:rsid w:val="00254CD9"/>
    <w:rsid w:val="00264310"/>
    <w:rsid w:val="00285AB8"/>
    <w:rsid w:val="002B2024"/>
    <w:rsid w:val="002B7063"/>
    <w:rsid w:val="002C33C0"/>
    <w:rsid w:val="002D46AD"/>
    <w:rsid w:val="002E2787"/>
    <w:rsid w:val="002F3045"/>
    <w:rsid w:val="00302541"/>
    <w:rsid w:val="003067FB"/>
    <w:rsid w:val="00322F93"/>
    <w:rsid w:val="003344E2"/>
    <w:rsid w:val="0033644E"/>
    <w:rsid w:val="00336CB9"/>
    <w:rsid w:val="003402DA"/>
    <w:rsid w:val="003433C7"/>
    <w:rsid w:val="0034620E"/>
    <w:rsid w:val="0035264B"/>
    <w:rsid w:val="00353159"/>
    <w:rsid w:val="003602F1"/>
    <w:rsid w:val="00365D01"/>
    <w:rsid w:val="0038792C"/>
    <w:rsid w:val="003A3A4A"/>
    <w:rsid w:val="003B5117"/>
    <w:rsid w:val="003B6A55"/>
    <w:rsid w:val="003C09F6"/>
    <w:rsid w:val="003D5A14"/>
    <w:rsid w:val="00403BD6"/>
    <w:rsid w:val="0040533C"/>
    <w:rsid w:val="004112DA"/>
    <w:rsid w:val="004166B3"/>
    <w:rsid w:val="00416780"/>
    <w:rsid w:val="0041751E"/>
    <w:rsid w:val="004520F7"/>
    <w:rsid w:val="0045353B"/>
    <w:rsid w:val="00456663"/>
    <w:rsid w:val="00456C74"/>
    <w:rsid w:val="004625C0"/>
    <w:rsid w:val="004826FA"/>
    <w:rsid w:val="00494E8A"/>
    <w:rsid w:val="004A116B"/>
    <w:rsid w:val="004A5312"/>
    <w:rsid w:val="004B099E"/>
    <w:rsid w:val="004C486A"/>
    <w:rsid w:val="004C564A"/>
    <w:rsid w:val="004D3D80"/>
    <w:rsid w:val="004E344B"/>
    <w:rsid w:val="004E3A2D"/>
    <w:rsid w:val="004E6A2E"/>
    <w:rsid w:val="004E7BED"/>
    <w:rsid w:val="00503004"/>
    <w:rsid w:val="005109C1"/>
    <w:rsid w:val="005115EC"/>
    <w:rsid w:val="005212A3"/>
    <w:rsid w:val="005228E2"/>
    <w:rsid w:val="00522D4C"/>
    <w:rsid w:val="005319F4"/>
    <w:rsid w:val="005464BD"/>
    <w:rsid w:val="00555203"/>
    <w:rsid w:val="005726D5"/>
    <w:rsid w:val="0058421E"/>
    <w:rsid w:val="005B3199"/>
    <w:rsid w:val="005D7949"/>
    <w:rsid w:val="005E0924"/>
    <w:rsid w:val="005E309D"/>
    <w:rsid w:val="005F04E0"/>
    <w:rsid w:val="00600E6B"/>
    <w:rsid w:val="00600F11"/>
    <w:rsid w:val="006053EF"/>
    <w:rsid w:val="006255BF"/>
    <w:rsid w:val="00627FEA"/>
    <w:rsid w:val="00634B0A"/>
    <w:rsid w:val="00641A81"/>
    <w:rsid w:val="0064655B"/>
    <w:rsid w:val="006467DE"/>
    <w:rsid w:val="00655DEF"/>
    <w:rsid w:val="00663B3D"/>
    <w:rsid w:val="00665346"/>
    <w:rsid w:val="0066667C"/>
    <w:rsid w:val="00680165"/>
    <w:rsid w:val="006855D5"/>
    <w:rsid w:val="006863EB"/>
    <w:rsid w:val="006A1D5A"/>
    <w:rsid w:val="006A22E9"/>
    <w:rsid w:val="006B48E5"/>
    <w:rsid w:val="006C0937"/>
    <w:rsid w:val="006C6488"/>
    <w:rsid w:val="006D5ED4"/>
    <w:rsid w:val="006F4C1F"/>
    <w:rsid w:val="006F557D"/>
    <w:rsid w:val="006F6D5C"/>
    <w:rsid w:val="00700009"/>
    <w:rsid w:val="0070672E"/>
    <w:rsid w:val="007255E6"/>
    <w:rsid w:val="0073043F"/>
    <w:rsid w:val="00732829"/>
    <w:rsid w:val="007443EE"/>
    <w:rsid w:val="00746E04"/>
    <w:rsid w:val="00747259"/>
    <w:rsid w:val="00747F4A"/>
    <w:rsid w:val="00751313"/>
    <w:rsid w:val="00752817"/>
    <w:rsid w:val="0076447D"/>
    <w:rsid w:val="007667FD"/>
    <w:rsid w:val="007673A2"/>
    <w:rsid w:val="0077182B"/>
    <w:rsid w:val="007A346B"/>
    <w:rsid w:val="007C6F4F"/>
    <w:rsid w:val="007D2C09"/>
    <w:rsid w:val="007D2E35"/>
    <w:rsid w:val="007D4CE4"/>
    <w:rsid w:val="007E061E"/>
    <w:rsid w:val="007E198A"/>
    <w:rsid w:val="008236BA"/>
    <w:rsid w:val="00826972"/>
    <w:rsid w:val="00837403"/>
    <w:rsid w:val="00842EE9"/>
    <w:rsid w:val="0086260A"/>
    <w:rsid w:val="00863763"/>
    <w:rsid w:val="008658F3"/>
    <w:rsid w:val="00866922"/>
    <w:rsid w:val="0088429A"/>
    <w:rsid w:val="00895F09"/>
    <w:rsid w:val="008C140B"/>
    <w:rsid w:val="008C6AC6"/>
    <w:rsid w:val="008E1008"/>
    <w:rsid w:val="008E6D30"/>
    <w:rsid w:val="009004BC"/>
    <w:rsid w:val="00904858"/>
    <w:rsid w:val="009105C8"/>
    <w:rsid w:val="00916C39"/>
    <w:rsid w:val="0092359A"/>
    <w:rsid w:val="00932051"/>
    <w:rsid w:val="00932E35"/>
    <w:rsid w:val="009379D7"/>
    <w:rsid w:val="009449BB"/>
    <w:rsid w:val="0095079E"/>
    <w:rsid w:val="0095207A"/>
    <w:rsid w:val="00952902"/>
    <w:rsid w:val="00957C71"/>
    <w:rsid w:val="00970846"/>
    <w:rsid w:val="0097334A"/>
    <w:rsid w:val="00980FEA"/>
    <w:rsid w:val="0098310F"/>
    <w:rsid w:val="00991BBF"/>
    <w:rsid w:val="00995B12"/>
    <w:rsid w:val="00996284"/>
    <w:rsid w:val="009A1166"/>
    <w:rsid w:val="009A2192"/>
    <w:rsid w:val="009A2281"/>
    <w:rsid w:val="009B5509"/>
    <w:rsid w:val="009D274F"/>
    <w:rsid w:val="009D7568"/>
    <w:rsid w:val="009E5F78"/>
    <w:rsid w:val="009F26BC"/>
    <w:rsid w:val="009F44B5"/>
    <w:rsid w:val="009F5723"/>
    <w:rsid w:val="00A26FCB"/>
    <w:rsid w:val="00A2758E"/>
    <w:rsid w:val="00A46AD6"/>
    <w:rsid w:val="00A670E0"/>
    <w:rsid w:val="00A70176"/>
    <w:rsid w:val="00A852E1"/>
    <w:rsid w:val="00A85B8B"/>
    <w:rsid w:val="00A91E6B"/>
    <w:rsid w:val="00A956A8"/>
    <w:rsid w:val="00A96564"/>
    <w:rsid w:val="00AC4C7D"/>
    <w:rsid w:val="00AD31DF"/>
    <w:rsid w:val="00AD571F"/>
    <w:rsid w:val="00B0203D"/>
    <w:rsid w:val="00B0550B"/>
    <w:rsid w:val="00B14CB4"/>
    <w:rsid w:val="00B15373"/>
    <w:rsid w:val="00B275D7"/>
    <w:rsid w:val="00B35284"/>
    <w:rsid w:val="00B52236"/>
    <w:rsid w:val="00B55F63"/>
    <w:rsid w:val="00B5701E"/>
    <w:rsid w:val="00B70183"/>
    <w:rsid w:val="00B75069"/>
    <w:rsid w:val="00B8013F"/>
    <w:rsid w:val="00B83382"/>
    <w:rsid w:val="00B95A08"/>
    <w:rsid w:val="00B96FC4"/>
    <w:rsid w:val="00BA0AE1"/>
    <w:rsid w:val="00BB16FC"/>
    <w:rsid w:val="00BB5F01"/>
    <w:rsid w:val="00BB7257"/>
    <w:rsid w:val="00BC2568"/>
    <w:rsid w:val="00BE4DD7"/>
    <w:rsid w:val="00BF711A"/>
    <w:rsid w:val="00C11462"/>
    <w:rsid w:val="00C179A1"/>
    <w:rsid w:val="00C20AFA"/>
    <w:rsid w:val="00C23D5D"/>
    <w:rsid w:val="00C30872"/>
    <w:rsid w:val="00C31653"/>
    <w:rsid w:val="00C47620"/>
    <w:rsid w:val="00C47C54"/>
    <w:rsid w:val="00C514DC"/>
    <w:rsid w:val="00C53C31"/>
    <w:rsid w:val="00C622FB"/>
    <w:rsid w:val="00C6605E"/>
    <w:rsid w:val="00C7091D"/>
    <w:rsid w:val="00C7371E"/>
    <w:rsid w:val="00C837CB"/>
    <w:rsid w:val="00C91206"/>
    <w:rsid w:val="00C979E7"/>
    <w:rsid w:val="00CA1FB5"/>
    <w:rsid w:val="00CB23C7"/>
    <w:rsid w:val="00CB3FA9"/>
    <w:rsid w:val="00CB44AC"/>
    <w:rsid w:val="00CC5151"/>
    <w:rsid w:val="00CE7D10"/>
    <w:rsid w:val="00CF767C"/>
    <w:rsid w:val="00D016B2"/>
    <w:rsid w:val="00D11731"/>
    <w:rsid w:val="00D120C5"/>
    <w:rsid w:val="00D12CD6"/>
    <w:rsid w:val="00D33E98"/>
    <w:rsid w:val="00D441ED"/>
    <w:rsid w:val="00D5156D"/>
    <w:rsid w:val="00D5535C"/>
    <w:rsid w:val="00D66530"/>
    <w:rsid w:val="00D67A49"/>
    <w:rsid w:val="00D76F2D"/>
    <w:rsid w:val="00D771BA"/>
    <w:rsid w:val="00D86829"/>
    <w:rsid w:val="00D87FA6"/>
    <w:rsid w:val="00D92FD9"/>
    <w:rsid w:val="00D931B0"/>
    <w:rsid w:val="00DA0F71"/>
    <w:rsid w:val="00DB6D2A"/>
    <w:rsid w:val="00DC6426"/>
    <w:rsid w:val="00DD4C9C"/>
    <w:rsid w:val="00DD64C7"/>
    <w:rsid w:val="00DF222B"/>
    <w:rsid w:val="00DF75DE"/>
    <w:rsid w:val="00E0012D"/>
    <w:rsid w:val="00E04748"/>
    <w:rsid w:val="00E0781F"/>
    <w:rsid w:val="00E1360F"/>
    <w:rsid w:val="00E14F1D"/>
    <w:rsid w:val="00E1559E"/>
    <w:rsid w:val="00E25F0D"/>
    <w:rsid w:val="00E316AE"/>
    <w:rsid w:val="00E42989"/>
    <w:rsid w:val="00E4329C"/>
    <w:rsid w:val="00E464DC"/>
    <w:rsid w:val="00E52F63"/>
    <w:rsid w:val="00E538C5"/>
    <w:rsid w:val="00E5728F"/>
    <w:rsid w:val="00E62D07"/>
    <w:rsid w:val="00E77BA2"/>
    <w:rsid w:val="00E81CD2"/>
    <w:rsid w:val="00E85547"/>
    <w:rsid w:val="00E903FF"/>
    <w:rsid w:val="00E9761A"/>
    <w:rsid w:val="00EA2090"/>
    <w:rsid w:val="00EA343B"/>
    <w:rsid w:val="00EA5E85"/>
    <w:rsid w:val="00EB4363"/>
    <w:rsid w:val="00EB5236"/>
    <w:rsid w:val="00EB747F"/>
    <w:rsid w:val="00ED51A6"/>
    <w:rsid w:val="00EE0187"/>
    <w:rsid w:val="00EF3CF2"/>
    <w:rsid w:val="00EF7923"/>
    <w:rsid w:val="00F06018"/>
    <w:rsid w:val="00F06240"/>
    <w:rsid w:val="00F1158D"/>
    <w:rsid w:val="00F2170A"/>
    <w:rsid w:val="00F327F2"/>
    <w:rsid w:val="00F346BC"/>
    <w:rsid w:val="00F409A4"/>
    <w:rsid w:val="00F53520"/>
    <w:rsid w:val="00F74398"/>
    <w:rsid w:val="00F83933"/>
    <w:rsid w:val="00F85AF4"/>
    <w:rsid w:val="00FA17D2"/>
    <w:rsid w:val="00FA3964"/>
    <w:rsid w:val="00FB5E20"/>
    <w:rsid w:val="00FC0E7D"/>
    <w:rsid w:val="00FC462D"/>
    <w:rsid w:val="00FC5E69"/>
    <w:rsid w:val="00FD034E"/>
    <w:rsid w:val="00FD5366"/>
    <w:rsid w:val="00FE05CD"/>
    <w:rsid w:val="00FE0725"/>
    <w:rsid w:val="00FE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footer" w:locked="0"/>
    <w:lsdException w:name="caption" w:locked="0" w:qFormat="1"/>
    <w:lsdException w:name="page number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AC4C7D"/>
    <w:pPr>
      <w:tabs>
        <w:tab w:val="left" w:pos="360"/>
        <w:tab w:val="left" w:pos="720"/>
        <w:tab w:val="center" w:pos="5040"/>
        <w:tab w:val="right" w:pos="10080"/>
      </w:tabs>
      <w:spacing w:before="120"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97334A"/>
    <w:pPr>
      <w:keepNext/>
      <w:numPr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97334A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72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97334A"/>
    <w:pPr>
      <w:keepNext/>
      <w:numPr>
        <w:ilvl w:val="2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97334A"/>
    <w:pPr>
      <w:keepNext/>
      <w:numPr>
        <w:ilvl w:val="3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97334A"/>
    <w:pPr>
      <w:keepNext/>
      <w:numPr>
        <w:ilvl w:val="4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97334A"/>
    <w:pPr>
      <w:numPr>
        <w:ilvl w:val="5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97334A"/>
    <w:pPr>
      <w:numPr>
        <w:ilvl w:val="6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97334A"/>
    <w:pPr>
      <w:numPr>
        <w:ilvl w:val="7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97334A"/>
    <w:pPr>
      <w:numPr>
        <w:ilvl w:val="8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autoRedefine/>
    <w:rsid w:val="00996284"/>
    <w:pPr>
      <w:numPr>
        <w:numId w:val="38"/>
      </w:numPr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655DEF"/>
    <w:rPr>
      <w:b/>
      <w:bCs/>
      <w:caps/>
      <w:sz w:val="20"/>
    </w:rPr>
  </w:style>
  <w:style w:type="paragraph" w:styleId="Footer">
    <w:name w:val="footer"/>
    <w:basedOn w:val="Normal"/>
    <w:locked/>
    <w:rsid w:val="00996284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932E35"/>
    <w:pPr>
      <w:pBdr>
        <w:bottom w:val="single" w:sz="4" w:space="18" w:color="auto"/>
      </w:pBdr>
      <w:tabs>
        <w:tab w:val="clear" w:pos="360"/>
        <w:tab w:val="clear" w:pos="72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932E35"/>
    <w:pPr>
      <w:tabs>
        <w:tab w:val="clear" w:pos="4320"/>
        <w:tab w:val="clear" w:pos="8640"/>
        <w:tab w:val="center" w:pos="5040"/>
      </w:tabs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996284"/>
    <w:pPr>
      <w:pBdr>
        <w:bottom w:val="single" w:sz="4" w:space="8" w:color="auto"/>
      </w:pBdr>
      <w:tabs>
        <w:tab w:val="clear" w:pos="720"/>
      </w:tabs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996284"/>
    <w:pPr>
      <w:tabs>
        <w:tab w:val="clear" w:pos="720"/>
      </w:tabs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E309D"/>
    <w:pPr>
      <w:tabs>
        <w:tab w:val="clear" w:pos="720"/>
      </w:tabs>
      <w:spacing w:before="16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996284"/>
    <w:pPr>
      <w:tabs>
        <w:tab w:val="clear" w:pos="720"/>
      </w:tabs>
      <w:spacing w:before="36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996284"/>
    <w:pPr>
      <w:tabs>
        <w:tab w:val="left" w:pos="360"/>
        <w:tab w:val="left" w:pos="720"/>
        <w:tab w:val="center" w:pos="5040"/>
        <w:tab w:val="right" w:pos="10080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996284"/>
    <w:pPr>
      <w:tabs>
        <w:tab w:val="clear" w:pos="720"/>
        <w:tab w:val="clear" w:pos="5040"/>
        <w:tab w:val="clear" w:pos="10080"/>
      </w:tabs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996284"/>
    <w:pPr>
      <w:tabs>
        <w:tab w:val="clear" w:pos="720"/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9A1166"/>
    <w:pPr>
      <w:tabs>
        <w:tab w:val="clear" w:pos="720"/>
      </w:tabs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996284"/>
    <w:pPr>
      <w:tabs>
        <w:tab w:val="clear" w:pos="720"/>
      </w:tabs>
      <w:spacing w:before="360" w:after="240"/>
    </w:pPr>
    <w:rPr>
      <w:rFonts w:ascii="Arial Bold" w:hAnsi="Arial Bold"/>
      <w:b/>
      <w:caps/>
      <w:sz w:val="20"/>
    </w:rPr>
  </w:style>
  <w:style w:type="paragraph" w:customStyle="1" w:styleId="Picture">
    <w:name w:val="Picture"/>
    <w:basedOn w:val="Normal"/>
    <w:next w:val="FigureRef"/>
    <w:autoRedefine/>
    <w:rsid w:val="00365D01"/>
    <w:pPr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996284"/>
    <w:pPr>
      <w:tabs>
        <w:tab w:val="clear" w:pos="72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996284"/>
    <w:pPr>
      <w:tabs>
        <w:tab w:val="clear" w:pos="720"/>
      </w:tabs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9A1166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9A1166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996284"/>
    <w:pPr>
      <w:numPr>
        <w:numId w:val="40"/>
      </w:numPr>
      <w:tabs>
        <w:tab w:val="clear" w:pos="360"/>
        <w:tab w:val="clear" w:pos="720"/>
      </w:tabs>
      <w:spacing w:before="24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996284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996284"/>
    <w:pPr>
      <w:numPr>
        <w:numId w:val="41"/>
      </w:numPr>
      <w:tabs>
        <w:tab w:val="clear" w:pos="360"/>
        <w:tab w:val="clear" w:pos="72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996284"/>
    <w:pPr>
      <w:numPr>
        <w:ilvl w:val="1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996284"/>
    <w:pPr>
      <w:numPr>
        <w:ilvl w:val="2"/>
        <w:numId w:val="41"/>
      </w:numPr>
      <w:tabs>
        <w:tab w:val="clear" w:pos="5040"/>
        <w:tab w:val="clear" w:pos="10080"/>
        <w:tab w:val="left" w:pos="1080"/>
      </w:tabs>
    </w:pPr>
    <w:rPr>
      <w:sz w:val="20"/>
    </w:rPr>
  </w:style>
  <w:style w:type="paragraph" w:customStyle="1" w:styleId="MALFUNCTION">
    <w:name w:val="MALFUNCTION"/>
    <w:basedOn w:val="Normal"/>
    <w:autoRedefine/>
    <w:locked/>
    <w:rsid w:val="00996284"/>
    <w:pPr>
      <w:numPr>
        <w:ilvl w:val="3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996284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996284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996284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</w:pPr>
    <w:rPr>
      <w:sz w:val="20"/>
    </w:rPr>
  </w:style>
  <w:style w:type="paragraph" w:customStyle="1" w:styleId="MACTableHeader">
    <w:name w:val="MAC Table Header"/>
    <w:basedOn w:val="Normal"/>
    <w:autoRedefine/>
    <w:rsid w:val="00B52236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B52236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F327F2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EA2090"/>
    <w:pPr>
      <w:spacing w:before="24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DC6426"/>
    <w:pPr>
      <w:tabs>
        <w:tab w:val="clear" w:pos="360"/>
        <w:tab w:val="clear" w:pos="720"/>
        <w:tab w:val="clear" w:pos="5040"/>
        <w:tab w:val="clear" w:pos="10080"/>
        <w:tab w:val="right" w:leader="dot" w:pos="2376"/>
      </w:tabs>
    </w:pPr>
    <w:rPr>
      <w:bCs/>
      <w:caps/>
      <w:sz w:val="20"/>
    </w:rPr>
  </w:style>
  <w:style w:type="paragraph" w:customStyle="1" w:styleId="NumberRPSTL">
    <w:name w:val="Number RPSTL"/>
    <w:basedOn w:val="Normal"/>
    <w:autoRedefine/>
    <w:rsid w:val="00254639"/>
    <w:pPr>
      <w:numPr>
        <w:numId w:val="43"/>
      </w:numPr>
      <w:tabs>
        <w:tab w:val="clear" w:pos="360"/>
        <w:tab w:val="clear" w:pos="72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1C43FA"/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E316AE"/>
    <w:rPr>
      <w:b/>
      <w:bCs/>
      <w:sz w:val="20"/>
    </w:rPr>
  </w:style>
  <w:style w:type="paragraph" w:customStyle="1" w:styleId="RPSTLheading">
    <w:name w:val="RPSTL heading"/>
    <w:basedOn w:val="Normal"/>
    <w:autoRedefine/>
    <w:rsid w:val="00AC4C7D"/>
    <w:pPr>
      <w:spacing w:before="0" w:after="0"/>
      <w:jc w:val="center"/>
    </w:pPr>
    <w:rPr>
      <w:bCs/>
      <w:sz w:val="20"/>
    </w:rPr>
  </w:style>
  <w:style w:type="paragraph" w:styleId="Header">
    <w:name w:val="header"/>
    <w:basedOn w:val="Normal"/>
    <w:locked/>
    <w:rsid w:val="00264310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206AC3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AC4C7D"/>
    <w:pPr>
      <w:tabs>
        <w:tab w:val="right" w:leader="dot" w:pos="10080"/>
      </w:tabs>
      <w:spacing w:before="120" w:after="120"/>
    </w:pPr>
    <w:rPr>
      <w:rFonts w:ascii="Arial" w:hAnsi="Arial"/>
    </w:rPr>
    <w:tblPr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Cambria" w:hAnsi="Cambria"/>
        <w:b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tblStylePr>
  </w:style>
  <w:style w:type="paragraph" w:styleId="BalloonText">
    <w:name w:val="Balloon Text"/>
    <w:basedOn w:val="Normal"/>
    <w:link w:val="BalloonTextChar"/>
    <w:locked/>
    <w:rsid w:val="00BB16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16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locked/>
    <w:rsid w:val="00214408"/>
    <w:rPr>
      <w:color w:val="0000FF" w:themeColor="hyperlink"/>
      <w:u w:val="single"/>
    </w:rPr>
  </w:style>
  <w:style w:type="paragraph" w:customStyle="1" w:styleId="FollowRPSTL1">
    <w:name w:val="Follow RPSTL1"/>
    <w:basedOn w:val="Normal"/>
    <w:next w:val="Normal"/>
    <w:autoRedefine/>
    <w:rsid w:val="00641A81"/>
    <w:rPr>
      <w:b/>
      <w:bCs/>
      <w:caps/>
      <w:sz w:val="20"/>
    </w:rPr>
  </w:style>
  <w:style w:type="paragraph" w:customStyle="1" w:styleId="ILSHeader1">
    <w:name w:val="ILS Header1"/>
    <w:basedOn w:val="Normal"/>
    <w:autoRedefine/>
    <w:rsid w:val="00641A81"/>
    <w:pPr>
      <w:pBdr>
        <w:bottom w:val="single" w:sz="4" w:space="18" w:color="auto"/>
      </w:pBdr>
      <w:tabs>
        <w:tab w:val="clear" w:pos="360"/>
        <w:tab w:val="clear" w:pos="720"/>
      </w:tabs>
      <w:spacing w:after="360"/>
    </w:pPr>
    <w:rPr>
      <w:rFonts w:ascii="Arial Bold" w:hAnsi="Arial Bold"/>
      <w:b/>
      <w:caps/>
      <w:sz w:val="20"/>
    </w:rPr>
  </w:style>
  <w:style w:type="paragraph" w:customStyle="1" w:styleId="FollowFollowRPSTLheading1">
    <w:name w:val="Follow Follow RPSTL heading1"/>
    <w:basedOn w:val="Normal"/>
    <w:next w:val="Normal"/>
    <w:autoRedefine/>
    <w:rsid w:val="00641A81"/>
    <w:pPr>
      <w:tabs>
        <w:tab w:val="clear" w:pos="360"/>
        <w:tab w:val="clear" w:pos="720"/>
        <w:tab w:val="clear" w:pos="5040"/>
        <w:tab w:val="clear" w:pos="10080"/>
        <w:tab w:val="right" w:leader="dot" w:pos="2376"/>
      </w:tabs>
    </w:pPr>
    <w:rPr>
      <w:bCs/>
      <w:caps/>
      <w:sz w:val="20"/>
    </w:rPr>
  </w:style>
  <w:style w:type="paragraph" w:customStyle="1" w:styleId="endRPSTL1">
    <w:name w:val="end RPSTL1"/>
    <w:basedOn w:val="Normal"/>
    <w:autoRedefine/>
    <w:rsid w:val="00641A81"/>
    <w:rPr>
      <w:b/>
      <w:cap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subDocument" Target="Figures\RPSTL\002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RPSTL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RPSTL Template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4</cp:revision>
  <cp:lastPrinted>2013-11-11T14:39:00Z</cp:lastPrinted>
  <dcterms:created xsi:type="dcterms:W3CDTF">2013-11-11T14:52:00Z</dcterms:created>
  <dcterms:modified xsi:type="dcterms:W3CDTF">2013-11-19T13:47:00Z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ThisWP">
    <vt:lpwstr>0010</vt:lpwstr>
  </property>
  <property fmtid="{D5CDD505-2E9C-101B-9397-08002B2CF9AE}" pid="4" name="FigureNumber">
    <vt:lpwstr>2</vt:lpwstr>
  </property>
  <property fmtid="{D5CDD505-2E9C-101B-9397-08002B2CF9AE}" pid="5" name="ItemDisplayed">
    <vt:lpwstr>Item Name</vt:lpwstr>
  </property>
  <property fmtid="{D5CDD505-2E9C-101B-9397-08002B2CF9AE}" pid="6" name="ManualNumber">
    <vt:lpwstr>TM 00000000000</vt:lpwstr>
  </property>
  <property fmtid="{D5CDD505-2E9C-101B-9397-08002B2CF9AE}" pid="7" name="Information">
    <vt:lpwstr> </vt:lpwstr>
  </property>
</Properties>
</file>