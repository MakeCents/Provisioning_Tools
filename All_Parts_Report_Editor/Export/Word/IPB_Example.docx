
<file path=[Content_Types].xml><?xml version="1.0" encoding="utf-8"?>
<Types xmlns="http://schemas.openxmlformats.org/package/2006/content-types">
  <Default Extension="png" ContentType="image/pn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943" w:rsidRDefault="00A13943" w:rsidP="00CA666F">
      <w:pPr>
        <w:pStyle w:val="Picture"/>
      </w:pPr>
      <w:r>
        <w:br w:type="page"/>
      </w:r>
      <w:r>
        <w:rPr>
          <w:noProof/>
        </w:rPr>
        <w:drawing>
          <wp:inline distT="0" distB="0" distL="0" distR="0">
            <wp:extent cx="266700" cy="6343650"/>
            <wp:effectExtent l="19050" t="0" r="0" b="0"/>
            <wp:docPr id="2" name="Picture 1" descr="3-4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-4 P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43" w:rsidRDefault="00A13943" w:rsidP="00972B4A">
      <w:pPr>
        <w:pStyle w:val="FigureRef"/>
      </w:pPr>
      <w:r>
        <w:t xml:space="preserve">Figure </w:t>
      </w:r>
      <w:fldSimple w:instr=" DOCPROPERTY  FigureNumber  \* MERGEFORMAT ">
        <w:r>
          <w:t>2</w:t>
        </w:r>
      </w:fldSimple>
      <w:r>
        <w:t xml:space="preserve">.  </w:t>
      </w:r>
      <w:fldSimple w:instr=" DOCPROPERTY  ItemDisplayed  \* MERGEFORMAT ">
        <w:r>
          <w:t>Item Displayed</w:t>
        </w:r>
      </w:fldSimple>
      <w:r>
        <w:t>.</w:t>
      </w:r>
    </w:p>
    <w:p w:rsidR="00A13943" w:rsidRDefault="00A13943" w:rsidP="0059571A">
      <w:r>
        <w:br w:type="page"/>
      </w:r>
    </w:p>
    <w:p w:rsidR="00A13943" w:rsidRDefault="00A13943" w:rsidP="00DA69EF">
      <w:pPr>
        <w:sectPr w:rsidR="00A13943" w:rsidSect="00DA69E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720" w:bottom="720" w:left="720" w:header="720" w:footer="720" w:gutter="360"/>
          <w:cols w:space="720"/>
          <w:docGrid w:linePitch="360"/>
        </w:sectPr>
      </w:pPr>
    </w:p>
    <w:p w:rsidR="00A13943" w:rsidRPr="00030251" w:rsidRDefault="00A13943" w:rsidP="00536127">
      <w:pPr>
        <w:rPr>
          <w:caps/>
          <w:szCs w:val="16"/>
        </w:rPr>
      </w:pPr>
      <w:subDoc r:id="rId12"/>
    </w:p>
    <w:sectPr w:rsidR="00A13943" w:rsidRPr="00030251" w:rsidSect="00DA69E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720" w:right="720" w:bottom="720" w:left="720" w:header="720" w:footer="720" w:gutter="36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F3" w:rsidRPr="00F91336" w:rsidRDefault="00100214" w:rsidP="008B5D88">
    <w:pPr>
      <w:pStyle w:val="AFFootereven"/>
    </w:pPr>
    <w:r w:rsidRPr="00F91336">
      <w:rPr>
        <w:rStyle w:val="PageNumber"/>
        <w:b/>
      </w:rPr>
      <w:fldChar w:fldCharType="begin"/>
    </w:r>
    <w:r w:rsidR="00FB53F3" w:rsidRPr="00F91336">
      <w:rPr>
        <w:rStyle w:val="PageNumber"/>
        <w:b/>
      </w:rPr>
      <w:instrText xml:space="preserve"> PAGE </w:instrText>
    </w:r>
    <w:r w:rsidRPr="00F91336">
      <w:rPr>
        <w:rStyle w:val="PageNumber"/>
        <w:b/>
      </w:rPr>
      <w:fldChar w:fldCharType="separate"/>
    </w:r>
    <w:r w:rsidR="00485AA7">
      <w:rPr>
        <w:rStyle w:val="PageNumber"/>
        <w:b/>
        <w:noProof/>
      </w:rPr>
      <w:t>2</w:t>
    </w:r>
    <w:r w:rsidRPr="00F91336">
      <w:rPr>
        <w:rStyle w:val="PageNumber"/>
        <w:b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F3" w:rsidRPr="00F91336" w:rsidRDefault="00100214" w:rsidP="008B5D88">
    <w:pPr>
      <w:pStyle w:val="AFFooterodd"/>
    </w:pPr>
    <w:r w:rsidRPr="00F91336">
      <w:rPr>
        <w:rStyle w:val="PageNumber"/>
        <w:b/>
      </w:rPr>
      <w:fldChar w:fldCharType="begin"/>
    </w:r>
    <w:r w:rsidR="00FB53F3" w:rsidRPr="00F91336">
      <w:rPr>
        <w:rStyle w:val="PageNumber"/>
        <w:b/>
      </w:rPr>
      <w:instrText xml:space="preserve"> PAGE </w:instrText>
    </w:r>
    <w:r w:rsidRPr="00F91336">
      <w:rPr>
        <w:rStyle w:val="PageNumber"/>
        <w:b/>
      </w:rPr>
      <w:fldChar w:fldCharType="separate"/>
    </w:r>
    <w:r w:rsidR="00485AA7">
      <w:rPr>
        <w:rStyle w:val="PageNumber"/>
        <w:b/>
        <w:noProof/>
      </w:rPr>
      <w:t>1</w:t>
    </w:r>
    <w:r w:rsidRPr="00F91336">
      <w:rPr>
        <w:rStyle w:val="PageNumber"/>
        <w:b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9EF" w:rsidRDefault="00DA69EF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9EF" w:rsidRPr="00F91336" w:rsidRDefault="00DA69EF" w:rsidP="008B5D88">
    <w:pPr>
      <w:pStyle w:val="AFFootereven"/>
    </w:pPr>
    <w:r w:rsidRPr="00F91336">
      <w:rPr>
        <w:b w:val="0"/>
      </w:rPr>
      <w:fldChar w:fldCharType="begin"/>
    </w:r>
    <w:r w:rsidRPr="00F91336">
      <w:rPr>
        <w:b w:val="0"/>
      </w:rPr>
      <w:instrText xml:space="preserve"> PAGE </w:instrText>
    </w:r>
    <w:r w:rsidRPr="00F91336">
      <w:rPr>
        <w:b w:val="0"/>
      </w:rPr>
      <w:fldChar w:fldCharType="separate"/>
    </w:r>
    <w:r>
      <w:rPr>
        <w:b w:val="0"/>
        <w:noProof/>
      </w:rPr>
      <w:t>3</w:t>
    </w:r>
    <w:r w:rsidRPr="00F91336">
      <w:rPr>
        <w:b w:val="0"/>
      </w:rPr>
      <w:fldChar w:fldCharType="end"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9EF" w:rsidRPr="00F91336" w:rsidRDefault="00DA69EF" w:rsidP="008B5D88">
    <w:pPr>
      <w:pStyle w:val="AFFooterodd"/>
    </w:pPr>
    <w:r w:rsidRPr="00F91336">
      <w:rPr>
        <w:b w:val="0"/>
      </w:rPr>
      <w:fldChar w:fldCharType="begin"/>
    </w:r>
    <w:r w:rsidRPr="00F91336">
      <w:rPr>
        <w:b w:val="0"/>
      </w:rPr>
      <w:instrText xml:space="preserve"> PAGE </w:instrText>
    </w:r>
    <w:r w:rsidRPr="00F91336">
      <w:rPr>
        <w:b w:val="0"/>
      </w:rPr>
      <w:fldChar w:fldCharType="separate"/>
    </w:r>
    <w:r>
      <w:rPr>
        <w:b w:val="0"/>
        <w:noProof/>
      </w:rPr>
      <w:t>3</w:t>
    </w:r>
    <w:r w:rsidRPr="00F91336">
      <w:rPr>
        <w:b w:val="0"/>
      </w:rPr>
      <w:fldChar w:fldCharType="end"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9EF" w:rsidRDefault="00DA69EF"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F3" w:rsidRPr="001C4FEC" w:rsidRDefault="00100214" w:rsidP="008B5D88">
    <w:pPr>
      <w:pStyle w:val="AFHeaderWPeven"/>
    </w:pPr>
    <w:fldSimple w:instr=" DOCPROPERTY  TONumber  \* MERGEFORMAT ">
      <w:r w:rsidR="00DA69EF">
        <w:t>TO 35C2-3-474-11</w:t>
      </w:r>
    </w:fldSimple>
    <w:r w:rsidR="00FB53F3">
      <w:br/>
      <w:t xml:space="preserve">WP </w:t>
    </w:r>
    <w:fldSimple w:instr=" DOCPROPERTY  WP  \* MERGEFORMAT ">
      <w:r w:rsidR="00DA69EF">
        <w:t>001 00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53F3" w:rsidRPr="001C4FEC" w:rsidRDefault="00100214" w:rsidP="003D60FF">
    <w:pPr>
      <w:pStyle w:val="AFHeaderWP"/>
    </w:pPr>
    <w:fldSimple w:instr=" DOCPROPERTY  TONumber  \* MERGEFORMAT ">
      <w:r w:rsidR="00DA69EF">
        <w:t>TO 35C2-3-474-11</w:t>
      </w:r>
    </w:fldSimple>
    <w:r w:rsidR="00FB53F3">
      <w:br/>
      <w:t xml:space="preserve">WP </w:t>
    </w:r>
    <w:fldSimple w:instr=" DOCPROPERTY  WP  \* MERGEFORMAT ">
      <w:r w:rsidR="00DA69EF">
        <w:t>001 00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9EF" w:rsidRDefault="00DA69EF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9EF" w:rsidRPr="001C4FEC" w:rsidRDefault="00DA69EF" w:rsidP="008B5D88">
    <w:pPr>
      <w:pStyle w:val="AFHeaderWPeven"/>
    </w:pPr>
    <w:fldSimple w:instr=" DOCPROPERTY  TONumber  \* MERGEFORMAT ">
      <w:r>
        <w:t>TO 35C2-3-474-11</w:t>
      </w:r>
    </w:fldSimple>
    <w:r>
      <w:br/>
      <w:t xml:space="preserve">WP </w:t>
    </w:r>
    <w:fldSimple w:instr=" DOCPROPERTY  WP  \* MERGEFORMAT ">
      <w:r>
        <w:t>001 00</w:t>
      </w:r>
    </w:fldSimple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9EF" w:rsidRPr="001C4FEC" w:rsidRDefault="00DA69EF" w:rsidP="003D60FF">
    <w:pPr>
      <w:pStyle w:val="AFHeaderWP"/>
    </w:pPr>
    <w:fldSimple w:instr=" DOCPROPERTY  TONumber  \* MERGEFORMAT ">
      <w:r>
        <w:t>TO 35C2-3-474-11</w:t>
      </w:r>
    </w:fldSimple>
    <w:r>
      <w:br/>
      <w:t xml:space="preserve">WP </w:t>
    </w:r>
    <w:fldSimple w:instr=" DOCPROPERTY  WP  \* MERGEFORMAT ">
      <w:r>
        <w:t>001 00</w:t>
      </w:r>
    </w:fldSimple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9EF" w:rsidRDefault="00DA69E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197"/>
    <w:multiLevelType w:val="multilevel"/>
    <w:tmpl w:val="12CA140A"/>
    <w:lvl w:ilvl="0">
      <w:start w:val="1"/>
      <w:numFmt w:val="decimal"/>
      <w:lvlRestart w:val="0"/>
      <w:pStyle w:val="Table1Format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4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5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6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7">
      <w:start w:val="1"/>
      <w:numFmt w:val="decimal"/>
      <w:lvlRestart w:val="0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8">
      <w:start w:val="1"/>
      <w:numFmt w:val="decimal"/>
      <w:lvlRestart w:val="0"/>
      <w:pStyle w:val="Table1FormatContinued"/>
      <w:suff w:val="nothing"/>
      <w:lvlText w:val="Table %1.  "/>
      <w:lvlJc w:val="right"/>
      <w:pPr>
        <w:ind w:left="170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">
    <w:nsid w:val="028F5172"/>
    <w:multiLevelType w:val="multilevel"/>
    <w:tmpl w:val="A1F0E30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2">
    <w:nsid w:val="065C23FA"/>
    <w:multiLevelType w:val="multilevel"/>
    <w:tmpl w:val="0E788320"/>
    <w:lvl w:ilvl="0">
      <w:start w:val="1"/>
      <w:numFmt w:val="decimal"/>
      <w:lvlText w:val="Figure %1."/>
      <w:lvlJc w:val="center"/>
      <w:pPr>
        <w:tabs>
          <w:tab w:val="num" w:pos="0"/>
        </w:tabs>
        <w:ind w:left="0" w:firstLine="288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7D0F51"/>
    <w:multiLevelType w:val="multilevel"/>
    <w:tmpl w:val="117E8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dstrike w:val="0"/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0AB919D2"/>
    <w:multiLevelType w:val="multilevel"/>
    <w:tmpl w:val="9D623B5E"/>
    <w:lvl w:ilvl="0">
      <w:start w:val="1"/>
      <w:numFmt w:val="decimal"/>
      <w:lvlRestart w:val="0"/>
      <w:pStyle w:val="NumberRPST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73"/>
      </w:pPr>
      <w:rPr>
        <w:rFonts w:hint="default"/>
      </w:rPr>
    </w:lvl>
  </w:abstractNum>
  <w:abstractNum w:abstractNumId="5">
    <w:nsid w:val="0CE97921"/>
    <w:multiLevelType w:val="multilevel"/>
    <w:tmpl w:val="9DD0DD8C"/>
    <w:lvl w:ilvl="0"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23"/>
      <w:numFmt w:val="decimal"/>
      <w:pStyle w:val="Heading2"/>
      <w:suff w:val="space"/>
      <w:lvlText w:val="%2 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/>
        <w:sz w:val="24"/>
        <w:vertAlign w:val="baseline"/>
      </w:rPr>
    </w:lvl>
    <w:lvl w:ilvl="2">
      <w:start w:val="1"/>
      <w:numFmt w:val="decimal"/>
      <w:pStyle w:val="Heading3"/>
      <w:suff w:val="space"/>
      <w:lvlText w:val="%3.0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.%3.%4.%5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 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0D105D30"/>
    <w:multiLevelType w:val="multilevel"/>
    <w:tmpl w:val="F3C2EB76"/>
    <w:lvl w:ilvl="0">
      <w:start w:val="1"/>
      <w:numFmt w:val="decimal"/>
      <w:suff w:val="nothing"/>
      <w:lvlText w:val="Figure %1.  "/>
      <w:lvlJc w:val="left"/>
      <w:pPr>
        <w:ind w:left="0" w:firstLine="288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  <w:rPr>
        <w:rFonts w:hint="default"/>
      </w:rPr>
    </w:lvl>
  </w:abstractNum>
  <w:abstractNum w:abstractNumId="7">
    <w:nsid w:val="0DF513BA"/>
    <w:multiLevelType w:val="multilevel"/>
    <w:tmpl w:val="DDEAF27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  <w:sz w:val="20"/>
        <w:szCs w:val="20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8">
    <w:nsid w:val="0FF4492A"/>
    <w:multiLevelType w:val="hybridMultilevel"/>
    <w:tmpl w:val="6C08F4C0"/>
    <w:lvl w:ilvl="0" w:tplc="E684D4CC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7FF4636"/>
    <w:multiLevelType w:val="hybridMultilevel"/>
    <w:tmpl w:val="C3A42026"/>
    <w:lvl w:ilvl="0" w:tplc="2B12C3E2">
      <w:start w:val="1"/>
      <w:numFmt w:val="decimal"/>
      <w:lvlText w:val="%1."/>
      <w:lvlJc w:val="left"/>
      <w:pPr>
        <w:tabs>
          <w:tab w:val="num" w:pos="360"/>
        </w:tabs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B5D04AF"/>
    <w:multiLevelType w:val="multilevel"/>
    <w:tmpl w:val="189C77B4"/>
    <w:lvl w:ilvl="0">
      <w:start w:val="1"/>
      <w:numFmt w:val="none"/>
      <w:lvlRestart w:val="0"/>
      <w:suff w:val="nothing"/>
      <w:lvlText w:val=""/>
      <w:lvlJc w:val="left"/>
      <w:pPr>
        <w:ind w:left="360" w:hanging="36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none"/>
      <w:lvlRestart w:val="0"/>
      <w:suff w:val="nothing"/>
      <w:lvlText w:val="SYMPTOM"/>
      <w:lvlJc w:val="left"/>
      <w:pPr>
        <w:ind w:left="360" w:firstLine="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2">
      <w:start w:val="1"/>
      <w:numFmt w:val="decimal"/>
      <w:lvlRestart w:val="0"/>
      <w:lvlText w:val="%3."/>
      <w:lvlJc w:val="left"/>
      <w:pPr>
        <w:tabs>
          <w:tab w:val="num" w:pos="360"/>
        </w:tabs>
        <w:ind w:left="720" w:firstLine="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none"/>
      <w:suff w:val="nothing"/>
      <w:lvlText w:val="MALFUNCTION"/>
      <w:lvlJc w:val="left"/>
      <w:pPr>
        <w:ind w:left="720" w:firstLine="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720" w:firstLine="0"/>
      </w:pPr>
      <w:rPr>
        <w:rFonts w:ascii="Arial" w:hAnsi="Arial" w:cs="Arial" w:hint="default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5">
      <w:start w:val="1"/>
      <w:numFmt w:val="none"/>
      <w:suff w:val="nothing"/>
      <w:lvlText w:val="CORRECTIVE ACTION"/>
      <w:lvlJc w:val="left"/>
      <w:pPr>
        <w:ind w:left="1080" w:firstLine="0"/>
      </w:pPr>
      <w:rPr>
        <w:rFonts w:ascii="Arial Bold" w:hAnsi="Arial Bold" w:hint="default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lvlText w:val="STEP %7."/>
      <w:lvlJc w:val="left"/>
      <w:pPr>
        <w:tabs>
          <w:tab w:val="num" w:pos="2160"/>
        </w:tabs>
        <w:ind w:left="1080" w:firstLine="0"/>
      </w:pPr>
      <w:rPr>
        <w:rFonts w:ascii="Arial" w:hAnsi="Arial" w:cs="Arial" w:hint="default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7">
      <w:start w:val="1"/>
      <w:numFmt w:val="none"/>
      <w:lvlText w:val="Press shift + tab to go back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Press shift + tab to go back."/>
      <w:lvlJc w:val="right"/>
      <w:pPr>
        <w:tabs>
          <w:tab w:val="num" w:pos="0"/>
        </w:tabs>
        <w:ind w:left="0" w:firstLine="4320"/>
      </w:pPr>
      <w:rPr>
        <w:rFonts w:hint="default"/>
      </w:rPr>
    </w:lvl>
  </w:abstractNum>
  <w:abstractNum w:abstractNumId="11">
    <w:nsid w:val="21BF66C3"/>
    <w:multiLevelType w:val="multilevel"/>
    <w:tmpl w:val="2738F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2">
    <w:nsid w:val="27867551"/>
    <w:multiLevelType w:val="multilevel"/>
    <w:tmpl w:val="DB1C7F98"/>
    <w:lvl w:ilvl="0">
      <w:start w:val="58"/>
      <w:numFmt w:val="decimal"/>
      <w:suff w:val="nothing"/>
      <w:lvlText w:val="00%1"/>
      <w:lvlJc w:val="right"/>
      <w:pPr>
        <w:ind w:left="0" w:firstLine="1008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lvlText w:val="00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  <w:sz w:val="24"/>
      </w:rPr>
    </w:lvl>
  </w:abstractNum>
  <w:abstractNum w:abstractNumId="13">
    <w:nsid w:val="2C503B60"/>
    <w:multiLevelType w:val="multilevel"/>
    <w:tmpl w:val="9DA2B82E"/>
    <w:lvl w:ilvl="0">
      <w:start w:val="1"/>
      <w:numFmt w:val="decimal"/>
      <w:lvlRestart w:val="0"/>
      <w:suff w:val="nothing"/>
      <w:lvlText w:val="Figure %1.  "/>
      <w:lvlJc w:val="right"/>
      <w:pPr>
        <w:ind w:left="9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Press shift + tab to go back."/>
      <w:lvlJc w:val="right"/>
      <w:pPr>
        <w:ind w:left="950" w:firstLine="0"/>
      </w:pPr>
      <w:rPr>
        <w:rFonts w:ascii="Arial" w:hAnsi="Arial" w:cs="Arial"/>
        <w:b/>
        <w:i w:val="0"/>
        <w:sz w:val="20"/>
      </w:rPr>
    </w:lvl>
    <w:lvl w:ilvl="3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sz w:val="20"/>
      </w:rPr>
    </w:lvl>
    <w:lvl w:ilvl="4">
      <w:start w:val="1"/>
      <w:numFmt w:val="decimal"/>
      <w:lvlRestart w:val="0"/>
      <w:lvlText w:val="Press shift + tab to go back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Restart w:val="0"/>
      <w:lvlText w:val="Press shift + tab to go back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Restart w:val="0"/>
      <w:lvlText w:val="Press shift + tab to go back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Restart w:val="0"/>
      <w:lvlText w:val="Press shift + tab to go back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Restart w:val="0"/>
      <w:lvlText w:val="Press shift + tab to go back."/>
      <w:lvlJc w:val="left"/>
      <w:pPr>
        <w:tabs>
          <w:tab w:val="num" w:pos="4680"/>
        </w:tabs>
        <w:ind w:left="4320" w:hanging="1440"/>
      </w:pPr>
    </w:lvl>
  </w:abstractNum>
  <w:abstractNum w:abstractNumId="14">
    <w:nsid w:val="33FD1D07"/>
    <w:multiLevelType w:val="multilevel"/>
    <w:tmpl w:val="0B262924"/>
    <w:name w:val="Figure 15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15">
    <w:nsid w:val="39A40FE5"/>
    <w:multiLevelType w:val="multilevel"/>
    <w:tmpl w:val="D520B2D8"/>
    <w:lvl w:ilvl="0">
      <w:start w:val="1"/>
      <w:numFmt w:val="decimal"/>
      <w:lvlRestart w:val="0"/>
      <w:suff w:val="nothing"/>
      <w:lvlText w:val="Figure %1.  "/>
      <w:lvlJc w:val="right"/>
      <w:pPr>
        <w:ind w:left="9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Press shift + tab to go back."/>
      <w:lvlJc w:val="right"/>
      <w:pPr>
        <w:ind w:left="950" w:firstLine="0"/>
      </w:pPr>
      <w:rPr>
        <w:rFonts w:ascii="Arial" w:hAnsi="Arial" w:cs="Arial"/>
        <w:b/>
        <w:i w:val="0"/>
        <w:sz w:val="20"/>
      </w:rPr>
    </w:lvl>
    <w:lvl w:ilvl="3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/>
        <w:b/>
        <w:i w:val="0"/>
        <w:sz w:val="20"/>
      </w:rPr>
    </w:lvl>
    <w:lvl w:ilvl="4">
      <w:start w:val="1"/>
      <w:numFmt w:val="decimal"/>
      <w:lvlRestart w:val="0"/>
      <w:lvlText w:val="Press shift + tab to go back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Restart w:val="0"/>
      <w:lvlText w:val="Press shift + tab to go back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Restart w:val="0"/>
      <w:lvlText w:val="Press shift + tab to go back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Restart w:val="0"/>
      <w:lvlText w:val="Press shift + tab to go back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Restart w:val="0"/>
      <w:lvlText w:val="Press shift + tab to go back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4411137B"/>
    <w:multiLevelType w:val="multilevel"/>
    <w:tmpl w:val="AEF21ED4"/>
    <w:lvl w:ilvl="0">
      <w:start w:val="1"/>
      <w:numFmt w:val="decimal"/>
      <w:suff w:val="nothing"/>
      <w:lvlText w:val="Figure %1.  "/>
      <w:lvlJc w:val="left"/>
      <w:pPr>
        <w:ind w:left="0" w:firstLine="288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  <w:rPr>
        <w:rFonts w:hint="default"/>
      </w:rPr>
    </w:lvl>
  </w:abstractNum>
  <w:abstractNum w:abstractNumId="17">
    <w:nsid w:val="47BD6A74"/>
    <w:multiLevelType w:val="multilevel"/>
    <w:tmpl w:val="6E9E1AA6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73"/>
      </w:pPr>
      <w:rPr>
        <w:rFonts w:hint="default"/>
      </w:rPr>
    </w:lvl>
  </w:abstractNum>
  <w:abstractNum w:abstractNumId="18">
    <w:nsid w:val="4A613DF6"/>
    <w:multiLevelType w:val="multilevel"/>
    <w:tmpl w:val="7646D75E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9">
    <w:nsid w:val="4B0124AF"/>
    <w:multiLevelType w:val="multilevel"/>
    <w:tmpl w:val="AF32ACB2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BD02AF7"/>
    <w:multiLevelType w:val="multilevel"/>
    <w:tmpl w:val="0A0A652A"/>
    <w:lvl w:ilvl="0">
      <w:start w:val="1"/>
      <w:numFmt w:val="none"/>
      <w:lvlRestart w:val="0"/>
      <w:pStyle w:val="Fault"/>
      <w:suff w:val="nothing"/>
      <w:lvlText w:val=""/>
      <w:lvlJc w:val="left"/>
      <w:pPr>
        <w:ind w:left="360" w:hanging="36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1">
      <w:start w:val="1"/>
      <w:numFmt w:val="none"/>
      <w:lvlRestart w:val="0"/>
      <w:pStyle w:val="SYMPTOM"/>
      <w:suff w:val="nothing"/>
      <w:lvlText w:val="SYMPTOM"/>
      <w:lvlJc w:val="left"/>
      <w:pPr>
        <w:ind w:left="360" w:firstLine="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2">
      <w:start w:val="1"/>
      <w:numFmt w:val="decimal"/>
      <w:lvlRestart w:val="0"/>
      <w:pStyle w:val="Symptom1"/>
      <w:lvlText w:val="%3."/>
      <w:lvlJc w:val="left"/>
      <w:pPr>
        <w:tabs>
          <w:tab w:val="num" w:pos="360"/>
        </w:tabs>
        <w:ind w:left="720" w:firstLine="0"/>
      </w:pPr>
      <w:rPr>
        <w:rFonts w:ascii="Arial" w:hAnsi="Arial" w:cs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none"/>
      <w:pStyle w:val="MALFUNCTION"/>
      <w:suff w:val="nothing"/>
      <w:lvlText w:val="MALFUNCTION"/>
      <w:lvlJc w:val="left"/>
      <w:pPr>
        <w:ind w:left="720" w:firstLine="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4">
      <w:start w:val="1"/>
      <w:numFmt w:val="none"/>
      <w:pStyle w:val="WHATMALFUNCTION"/>
      <w:suff w:val="nothing"/>
      <w:lvlText w:val=""/>
      <w:lvlJc w:val="left"/>
      <w:pPr>
        <w:ind w:left="720" w:firstLine="0"/>
      </w:pPr>
      <w:rPr>
        <w:rFonts w:ascii="Arial" w:hAnsi="Arial" w:cs="Arial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5">
      <w:start w:val="1"/>
      <w:numFmt w:val="none"/>
      <w:pStyle w:val="CORRECTIVEACTION"/>
      <w:suff w:val="nothing"/>
      <w:lvlText w:val="CORRECTIVE ACTION"/>
      <w:lvlJc w:val="left"/>
      <w:pPr>
        <w:ind w:left="1080" w:firstLine="0"/>
      </w:pPr>
      <w:rPr>
        <w:rFonts w:ascii="Arial Bold" w:hAnsi="Arial Bold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6">
      <w:start w:val="1"/>
      <w:numFmt w:val="decimal"/>
      <w:pStyle w:val="STEP1"/>
      <w:lvlText w:val="STEP %7."/>
      <w:lvlJc w:val="left"/>
      <w:pPr>
        <w:tabs>
          <w:tab w:val="num" w:pos="2160"/>
        </w:tabs>
        <w:ind w:left="1080" w:firstLine="0"/>
      </w:pPr>
      <w:rPr>
        <w:rFonts w:ascii="Arial" w:hAnsi="Arial" w:cs="Arial"/>
        <w:b w:val="0"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7">
      <w:start w:val="1"/>
      <w:numFmt w:val="none"/>
      <w:lvlText w:val="Press shift + tab to go back.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Press shift + tab to go back."/>
      <w:lvlJc w:val="right"/>
      <w:pPr>
        <w:tabs>
          <w:tab w:val="num" w:pos="0"/>
        </w:tabs>
        <w:ind w:left="0" w:firstLine="4320"/>
      </w:pPr>
    </w:lvl>
  </w:abstractNum>
  <w:abstractNum w:abstractNumId="21">
    <w:nsid w:val="4D882887"/>
    <w:multiLevelType w:val="hybridMultilevel"/>
    <w:tmpl w:val="09207CF6"/>
    <w:lvl w:ilvl="0" w:tplc="5C9E6C7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EFE2F95"/>
    <w:multiLevelType w:val="hybridMultilevel"/>
    <w:tmpl w:val="3CE21AF6"/>
    <w:lvl w:ilvl="0" w:tplc="85AA45DA">
      <w:start w:val="1"/>
      <w:numFmt w:val="decimal"/>
      <w:lvlRestart w:val="0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6110B09"/>
    <w:multiLevelType w:val="multilevel"/>
    <w:tmpl w:val="14DA550A"/>
    <w:lvl w:ilvl="0">
      <w:start w:val="1"/>
      <w:numFmt w:val="none"/>
      <w:suff w:val="nothing"/>
      <w:lvlText w:val="GENERAL"/>
      <w:lvlJc w:val="left"/>
      <w:pPr>
        <w:ind w:left="-32767" w:firstLine="32767"/>
      </w:pPr>
      <w:rPr>
        <w:rFonts w:ascii="Arial Bold" w:hAnsi="Arial Bold" w:hint="default"/>
        <w:b/>
        <w:i w:val="0"/>
        <w:sz w:val="20"/>
        <w:szCs w:val="20"/>
      </w:rPr>
    </w:lvl>
    <w:lvl w:ilvl="1">
      <w:start w:val="1"/>
      <w:numFmt w:val="decimal"/>
      <w:lvlRestart w:val="0"/>
      <w:lvlText w:val="%1%2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%1Figur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%1Table %4.  "/>
      <w:lvlJc w:val="right"/>
      <w:pPr>
        <w:ind w:left="850" w:firstLine="0"/>
      </w:pPr>
      <w:rPr>
        <w:rFonts w:ascii="Arial Bold" w:hAnsi="Arial Bold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44E3EC8"/>
    <w:multiLevelType w:val="multilevel"/>
    <w:tmpl w:val="225EC3E6"/>
    <w:lvl w:ilvl="0">
      <w:start w:val="1"/>
      <w:numFmt w:val="none"/>
      <w:suff w:val="nothing"/>
      <w:lvlText w:val="GENERAL"/>
      <w:lvlJc w:val="left"/>
      <w:pPr>
        <w:ind w:left="-32767" w:firstLine="32767"/>
      </w:pPr>
      <w:rPr>
        <w:rFonts w:ascii="Arial Bold" w:hAnsi="Arial Bold" w:hint="default"/>
        <w:b/>
        <w:i w:val="0"/>
        <w:sz w:val="20"/>
        <w:szCs w:val="20"/>
      </w:rPr>
    </w:lvl>
    <w:lvl w:ilvl="1">
      <w:start w:val="1"/>
      <w:numFmt w:val="decimal"/>
      <w:lvlRestart w:val="0"/>
      <w:lvlText w:val="%1%2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%1Figur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%1Table %4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6B61FC1"/>
    <w:multiLevelType w:val="multilevel"/>
    <w:tmpl w:val="B734EDEA"/>
    <w:lvl w:ilvl="0">
      <w:start w:val="1"/>
      <w:numFmt w:val="decimal"/>
      <w:lvlRestart w:val="0"/>
      <w:suff w:val="nothing"/>
      <w:lvlText w:val="Figure %1.  "/>
      <w:lvlJc w:val="right"/>
      <w:pPr>
        <w:ind w:left="9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lvlRestart w:val="0"/>
      <w:suff w:val="nothing"/>
      <w:lvlText w:val="Press shift + tab to go back."/>
      <w:lvlJc w:val="right"/>
      <w:pPr>
        <w:ind w:left="950" w:firstLine="0"/>
      </w:pPr>
      <w:rPr>
        <w:rFonts w:ascii="Arial" w:hAnsi="Arial" w:cs="Arial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Press shift + tab to go back."/>
      <w:lvlJc w:val="right"/>
      <w:pPr>
        <w:ind w:left="850" w:firstLine="0"/>
      </w:pPr>
      <w:rPr>
        <w:rFonts w:ascii="Arial" w:hAnsi="Arial" w:cs="Arial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Press shift + tab to go back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Press shift + tab to go back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Press shift + tab to go back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Press shift + tab to go back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Press shift + tab to go back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7113821"/>
    <w:multiLevelType w:val="multilevel"/>
    <w:tmpl w:val="BFDE43E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decimal"/>
      <w:lvlRestart w:val="0"/>
      <w:suff w:val="nothing"/>
      <w:lvlText w:val="Figure %2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Tabl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>
    <w:nsid w:val="693B48E7"/>
    <w:multiLevelType w:val="multilevel"/>
    <w:tmpl w:val="9D623B5E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73"/>
      </w:pPr>
      <w:rPr>
        <w:rFonts w:hint="default"/>
      </w:rPr>
    </w:lvl>
  </w:abstractNum>
  <w:abstractNum w:abstractNumId="28">
    <w:nsid w:val="6C1D59FC"/>
    <w:multiLevelType w:val="multilevel"/>
    <w:tmpl w:val="488ECB9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6F6DC0"/>
    <w:multiLevelType w:val="multilevel"/>
    <w:tmpl w:val="23EC8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0">
    <w:nsid w:val="777D5562"/>
    <w:multiLevelType w:val="multilevel"/>
    <w:tmpl w:val="C2E2EBF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59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1">
    <w:nsid w:val="7789119E"/>
    <w:multiLevelType w:val="multilevel"/>
    <w:tmpl w:val="071ADAC8"/>
    <w:lvl w:ilvl="0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2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3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4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5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6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7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8">
      <w:start w:val="1"/>
      <w:numFmt w:val="decimal"/>
      <w:lvlRestart w:val="0"/>
      <w:suff w:val="nothing"/>
      <w:lvlText w:val="Table %1.  "/>
      <w:lvlJc w:val="right"/>
      <w:pPr>
        <w:ind w:left="850" w:firstLine="0"/>
      </w:pPr>
      <w:rPr>
        <w:rFonts w:ascii="Arial" w:hAnsi="Arial" w:cs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32">
    <w:nsid w:val="77CD4657"/>
    <w:multiLevelType w:val="multilevel"/>
    <w:tmpl w:val="63D07C62"/>
    <w:lvl w:ilvl="0">
      <w:start w:val="1"/>
      <w:numFmt w:val="decimal"/>
      <w:lvlRestart w:val="0"/>
      <w:suff w:val="nothing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0"/>
        <w:szCs w:val="20"/>
        <w:u w:val="none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7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7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73"/>
      </w:pPr>
      <w:rPr>
        <w:rFonts w:hint="default"/>
      </w:rPr>
    </w:lvl>
  </w:abstractNum>
  <w:abstractNum w:abstractNumId="33">
    <w:nsid w:val="78BD31AE"/>
    <w:multiLevelType w:val="multilevel"/>
    <w:tmpl w:val="225EC3E6"/>
    <w:lvl w:ilvl="0">
      <w:start w:val="1"/>
      <w:numFmt w:val="none"/>
      <w:suff w:val="nothing"/>
      <w:lvlText w:val="GENERAL"/>
      <w:lvlJc w:val="left"/>
      <w:pPr>
        <w:ind w:left="-32767" w:firstLine="32767"/>
      </w:pPr>
      <w:rPr>
        <w:rFonts w:ascii="Arial Bold" w:hAnsi="Arial Bold" w:hint="default"/>
        <w:b/>
        <w:i w:val="0"/>
        <w:sz w:val="20"/>
        <w:szCs w:val="20"/>
      </w:rPr>
    </w:lvl>
    <w:lvl w:ilvl="1">
      <w:start w:val="1"/>
      <w:numFmt w:val="decimal"/>
      <w:lvlRestart w:val="0"/>
      <w:lvlText w:val="%1%2."/>
      <w:lvlJc w:val="left"/>
      <w:pPr>
        <w:tabs>
          <w:tab w:val="num" w:pos="360"/>
        </w:tabs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decimal"/>
      <w:lvlRestart w:val="0"/>
      <w:suff w:val="nothing"/>
      <w:lvlText w:val="%1Figure %3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3">
      <w:start w:val="1"/>
      <w:numFmt w:val="decimal"/>
      <w:lvlRestart w:val="0"/>
      <w:suff w:val="nothing"/>
      <w:lvlText w:val="%1Table %4.  "/>
      <w:lvlJc w:val="right"/>
      <w:pPr>
        <w:ind w:left="950" w:firstLine="0"/>
      </w:pPr>
      <w:rPr>
        <w:rFonts w:ascii="Arial Bold" w:hAnsi="Arial Bold" w:hint="default"/>
        <w:b/>
        <w:i w:val="0"/>
        <w:sz w:val="20"/>
        <w:szCs w:val="20"/>
      </w:rPr>
    </w:lvl>
    <w:lvl w:ilvl="4">
      <w:start w:val="1"/>
      <w:numFmt w:val="decimal"/>
      <w:lvlRestart w:val="0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Restart w:val="0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Restart w:val="0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Restart w:val="0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4">
    <w:nsid w:val="7A777C03"/>
    <w:multiLevelType w:val="multilevel"/>
    <w:tmpl w:val="1A7A42A4"/>
    <w:lvl w:ilvl="0">
      <w:start w:val="21"/>
      <w:numFmt w:val="decimal"/>
      <w:lvlRestart w:val="0"/>
      <w:suff w:val="nothing"/>
      <w:lvlText w:val="Figure %1.  "/>
      <w:lvlJc w:val="right"/>
      <w:pPr>
        <w:ind w:left="0" w:firstLine="950"/>
      </w:pPr>
      <w:rPr>
        <w:rFonts w:ascii="Arial" w:hAnsi="Arial" w:cs="Arial" w:hint="default"/>
        <w:b/>
        <w:i w:val="0"/>
        <w:color w:val="auto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5">
    <w:nsid w:val="7FDC68FC"/>
    <w:multiLevelType w:val="multilevel"/>
    <w:tmpl w:val="1B18D7B4"/>
    <w:lvl w:ilvl="0">
      <w:numFmt w:val="none"/>
      <w:suff w:val="nothing"/>
      <w:lvlText w:val="Figure 1.  "/>
      <w:lvlJc w:val="right"/>
      <w:pPr>
        <w:ind w:left="950" w:firstLine="0"/>
      </w:pPr>
      <w:rPr>
        <w:rFonts w:ascii="Arial Bold" w:hAnsi="Arial Bold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none"/>
      <w:lvlRestart w:val="0"/>
      <w:suff w:val="nothing"/>
      <w:lvlText w:val=""/>
      <w:lvlJc w:val="right"/>
      <w:pPr>
        <w:ind w:left="154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2">
      <w:start w:val="1"/>
      <w:numFmt w:val="none"/>
      <w:lvlRestart w:val="0"/>
      <w:suff w:val="nothing"/>
      <w:lvlText w:val=""/>
      <w:lvlJc w:val="right"/>
      <w:pPr>
        <w:ind w:left="1540" w:firstLine="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3">
      <w:start w:val="1"/>
      <w:numFmt w:val="none"/>
      <w:lvlText w:val=""/>
      <w:lvlJc w:val="left"/>
      <w:pPr>
        <w:tabs>
          <w:tab w:val="num" w:pos="3470"/>
        </w:tabs>
        <w:ind w:left="347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4190"/>
        </w:tabs>
        <w:ind w:left="419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4910"/>
        </w:tabs>
        <w:ind w:left="4910" w:hanging="173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630"/>
        </w:tabs>
        <w:ind w:left="563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6350"/>
        </w:tabs>
        <w:ind w:left="635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7070"/>
        </w:tabs>
        <w:ind w:left="7070" w:hanging="173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19"/>
  </w:num>
  <w:num w:numId="5">
    <w:abstractNumId w:val="16"/>
  </w:num>
  <w:num w:numId="6">
    <w:abstractNumId w:val="28"/>
  </w:num>
  <w:num w:numId="7">
    <w:abstractNumId w:val="24"/>
  </w:num>
  <w:num w:numId="8">
    <w:abstractNumId w:val="33"/>
  </w:num>
  <w:num w:numId="9">
    <w:abstractNumId w:val="23"/>
  </w:num>
  <w:num w:numId="10">
    <w:abstractNumId w:val="26"/>
  </w:num>
  <w:num w:numId="11">
    <w:abstractNumId w:val="26"/>
  </w:num>
  <w:num w:numId="12">
    <w:abstractNumId w:val="18"/>
  </w:num>
  <w:num w:numId="13">
    <w:abstractNumId w:val="30"/>
  </w:num>
  <w:num w:numId="14">
    <w:abstractNumId w:val="17"/>
  </w:num>
  <w:num w:numId="15">
    <w:abstractNumId w:val="7"/>
  </w:num>
  <w:num w:numId="16">
    <w:abstractNumId w:val="7"/>
  </w:num>
  <w:num w:numId="17">
    <w:abstractNumId w:val="14"/>
  </w:num>
  <w:num w:numId="18">
    <w:abstractNumId w:val="1"/>
  </w:num>
  <w:num w:numId="19">
    <w:abstractNumId w:val="35"/>
  </w:num>
  <w:num w:numId="20">
    <w:abstractNumId w:val="25"/>
  </w:num>
  <w:num w:numId="21">
    <w:abstractNumId w:val="3"/>
  </w:num>
  <w:num w:numId="22">
    <w:abstractNumId w:val="11"/>
  </w:num>
  <w:num w:numId="23">
    <w:abstractNumId w:val="29"/>
  </w:num>
  <w:num w:numId="24">
    <w:abstractNumId w:val="8"/>
  </w:num>
  <w:num w:numId="25">
    <w:abstractNumId w:val="21"/>
  </w:num>
  <w:num w:numId="26">
    <w:abstractNumId w:val="9"/>
  </w:num>
  <w:num w:numId="27">
    <w:abstractNumId w:val="8"/>
  </w:num>
  <w:num w:numId="28">
    <w:abstractNumId w:val="8"/>
    <w:lvlOverride w:ilvl="0">
      <w:startOverride w:val="1"/>
    </w:lvlOverride>
  </w:num>
  <w:num w:numId="29">
    <w:abstractNumId w:val="8"/>
    <w:lvlOverride w:ilvl="0">
      <w:startOverride w:val="1"/>
    </w:lvlOverride>
  </w:num>
  <w:num w:numId="30">
    <w:abstractNumId w:val="31"/>
  </w:num>
  <w:num w:numId="31">
    <w:abstractNumId w:val="8"/>
  </w:num>
  <w:num w:numId="32">
    <w:abstractNumId w:val="8"/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10"/>
  </w:num>
  <w:num w:numId="36">
    <w:abstractNumId w:val="8"/>
    <w:lvlOverride w:ilvl="0">
      <w:startOverride w:val="1"/>
    </w:lvlOverride>
  </w:num>
  <w:num w:numId="37">
    <w:abstractNumId w:val="15"/>
  </w:num>
  <w:num w:numId="38">
    <w:abstractNumId w:val="22"/>
  </w:num>
  <w:num w:numId="39">
    <w:abstractNumId w:val="13"/>
  </w:num>
  <w:num w:numId="40">
    <w:abstractNumId w:val="0"/>
  </w:num>
  <w:num w:numId="41">
    <w:abstractNumId w:val="20"/>
  </w:num>
  <w:num w:numId="42">
    <w:abstractNumId w:val="5"/>
  </w:num>
  <w:num w:numId="43">
    <w:abstractNumId w:val="4"/>
  </w:num>
  <w:num w:numId="44">
    <w:abstractNumId w:val="34"/>
  </w:num>
  <w:num w:numId="45">
    <w:abstractNumId w:val="32"/>
  </w:num>
  <w:num w:numId="4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activeWritingStyle w:appName="MSWord" w:lang="en-US" w:vendorID="64" w:dllVersion="131078" w:nlCheck="1" w:checkStyle="1"/>
  <w:proofState w:spelling="clean"/>
  <w:attachedTemplate r:id="rId1"/>
  <w:stylePaneFormatFilter w:val="3F01"/>
  <w:documentProtection w:formatting="1" w:enforcement="1"/>
  <w:defaultTabStop w:val="360"/>
  <w:evenAndOddHeaders/>
  <w:drawingGridHorizontalSpacing w:val="120"/>
  <w:displayHorizontalDrawingGridEvery w:val="2"/>
  <w:characterSpacingControl w:val="doNotCompress"/>
  <w:compat/>
  <w:rsids>
    <w:rsidRoot w:val="003C7170"/>
    <w:rsid w:val="000040A9"/>
    <w:rsid w:val="00004FEF"/>
    <w:rsid w:val="00007D8F"/>
    <w:rsid w:val="000146A5"/>
    <w:rsid w:val="00020F80"/>
    <w:rsid w:val="00025683"/>
    <w:rsid w:val="00025795"/>
    <w:rsid w:val="00026ED7"/>
    <w:rsid w:val="0002798C"/>
    <w:rsid w:val="00030251"/>
    <w:rsid w:val="00037F9A"/>
    <w:rsid w:val="00040B30"/>
    <w:rsid w:val="00044506"/>
    <w:rsid w:val="00054757"/>
    <w:rsid w:val="00055B19"/>
    <w:rsid w:val="00064A47"/>
    <w:rsid w:val="00071980"/>
    <w:rsid w:val="000736B3"/>
    <w:rsid w:val="000767A7"/>
    <w:rsid w:val="000810BF"/>
    <w:rsid w:val="000A18DF"/>
    <w:rsid w:val="000B406F"/>
    <w:rsid w:val="000B4C3C"/>
    <w:rsid w:val="000C074E"/>
    <w:rsid w:val="000C0C83"/>
    <w:rsid w:val="000C49A1"/>
    <w:rsid w:val="000D38C4"/>
    <w:rsid w:val="000D67C1"/>
    <w:rsid w:val="000D77EC"/>
    <w:rsid w:val="000D7CA0"/>
    <w:rsid w:val="000E3E64"/>
    <w:rsid w:val="000F0B53"/>
    <w:rsid w:val="000F4F07"/>
    <w:rsid w:val="000F55BF"/>
    <w:rsid w:val="00100214"/>
    <w:rsid w:val="00101367"/>
    <w:rsid w:val="00105FCC"/>
    <w:rsid w:val="001118F8"/>
    <w:rsid w:val="00113546"/>
    <w:rsid w:val="00120256"/>
    <w:rsid w:val="00121295"/>
    <w:rsid w:val="00125A3B"/>
    <w:rsid w:val="00137087"/>
    <w:rsid w:val="001430AA"/>
    <w:rsid w:val="00146E7D"/>
    <w:rsid w:val="00147F3F"/>
    <w:rsid w:val="00151C34"/>
    <w:rsid w:val="0016597D"/>
    <w:rsid w:val="00165ADB"/>
    <w:rsid w:val="00171CE4"/>
    <w:rsid w:val="001A50FD"/>
    <w:rsid w:val="001A606A"/>
    <w:rsid w:val="001B0273"/>
    <w:rsid w:val="001B1652"/>
    <w:rsid w:val="001B2C76"/>
    <w:rsid w:val="001B2D4D"/>
    <w:rsid w:val="001B5D7C"/>
    <w:rsid w:val="001B5FA1"/>
    <w:rsid w:val="001B6E44"/>
    <w:rsid w:val="001C43FA"/>
    <w:rsid w:val="001D00C1"/>
    <w:rsid w:val="001D1B5A"/>
    <w:rsid w:val="001D686A"/>
    <w:rsid w:val="001D785D"/>
    <w:rsid w:val="001E0A31"/>
    <w:rsid w:val="001E16C3"/>
    <w:rsid w:val="001E43CE"/>
    <w:rsid w:val="001E46C0"/>
    <w:rsid w:val="001F4511"/>
    <w:rsid w:val="001F6B72"/>
    <w:rsid w:val="001F76F6"/>
    <w:rsid w:val="0020244D"/>
    <w:rsid w:val="002035B8"/>
    <w:rsid w:val="00206AC3"/>
    <w:rsid w:val="002215DC"/>
    <w:rsid w:val="0022254C"/>
    <w:rsid w:val="00230CEB"/>
    <w:rsid w:val="00236289"/>
    <w:rsid w:val="00240FD6"/>
    <w:rsid w:val="00254639"/>
    <w:rsid w:val="00254CD9"/>
    <w:rsid w:val="00257474"/>
    <w:rsid w:val="00261BA0"/>
    <w:rsid w:val="00264310"/>
    <w:rsid w:val="00285AB8"/>
    <w:rsid w:val="002B2024"/>
    <w:rsid w:val="002B7063"/>
    <w:rsid w:val="002C33C0"/>
    <w:rsid w:val="002D46AD"/>
    <w:rsid w:val="002D5418"/>
    <w:rsid w:val="002E2787"/>
    <w:rsid w:val="002E2A9D"/>
    <w:rsid w:val="002F3045"/>
    <w:rsid w:val="00302541"/>
    <w:rsid w:val="003067FB"/>
    <w:rsid w:val="003225BF"/>
    <w:rsid w:val="00322F4A"/>
    <w:rsid w:val="00322F93"/>
    <w:rsid w:val="003344E2"/>
    <w:rsid w:val="0033644E"/>
    <w:rsid w:val="00336CB9"/>
    <w:rsid w:val="003402DA"/>
    <w:rsid w:val="003433C7"/>
    <w:rsid w:val="00343B8E"/>
    <w:rsid w:val="0034620E"/>
    <w:rsid w:val="0035264B"/>
    <w:rsid w:val="00353159"/>
    <w:rsid w:val="003602F1"/>
    <w:rsid w:val="00365D01"/>
    <w:rsid w:val="00366CC7"/>
    <w:rsid w:val="0038792C"/>
    <w:rsid w:val="00394A7C"/>
    <w:rsid w:val="003A3A4A"/>
    <w:rsid w:val="003A5772"/>
    <w:rsid w:val="003A577C"/>
    <w:rsid w:val="003B1082"/>
    <w:rsid w:val="003B6A55"/>
    <w:rsid w:val="003C09F6"/>
    <w:rsid w:val="003C41EB"/>
    <w:rsid w:val="003C7170"/>
    <w:rsid w:val="003C7237"/>
    <w:rsid w:val="003D26FB"/>
    <w:rsid w:val="003D5A14"/>
    <w:rsid w:val="003D5CF9"/>
    <w:rsid w:val="003D60FF"/>
    <w:rsid w:val="003F5952"/>
    <w:rsid w:val="00403BD6"/>
    <w:rsid w:val="0040533C"/>
    <w:rsid w:val="0041109C"/>
    <w:rsid w:val="004112DA"/>
    <w:rsid w:val="004166B3"/>
    <w:rsid w:val="00416780"/>
    <w:rsid w:val="0041751E"/>
    <w:rsid w:val="004305A0"/>
    <w:rsid w:val="00431C27"/>
    <w:rsid w:val="00433D23"/>
    <w:rsid w:val="00447748"/>
    <w:rsid w:val="004520F7"/>
    <w:rsid w:val="0045353B"/>
    <w:rsid w:val="00456663"/>
    <w:rsid w:val="00456C74"/>
    <w:rsid w:val="004625C0"/>
    <w:rsid w:val="00465095"/>
    <w:rsid w:val="004826FA"/>
    <w:rsid w:val="00485AA7"/>
    <w:rsid w:val="00494E8A"/>
    <w:rsid w:val="004A116B"/>
    <w:rsid w:val="004A5312"/>
    <w:rsid w:val="004B099E"/>
    <w:rsid w:val="004C1507"/>
    <w:rsid w:val="004C486A"/>
    <w:rsid w:val="004C564A"/>
    <w:rsid w:val="004D126A"/>
    <w:rsid w:val="004D3D80"/>
    <w:rsid w:val="004E344B"/>
    <w:rsid w:val="004E3A2D"/>
    <w:rsid w:val="004E6691"/>
    <w:rsid w:val="004E6A2E"/>
    <w:rsid w:val="004E7BED"/>
    <w:rsid w:val="004F38C8"/>
    <w:rsid w:val="0050290B"/>
    <w:rsid w:val="00503004"/>
    <w:rsid w:val="005109C1"/>
    <w:rsid w:val="005115EC"/>
    <w:rsid w:val="005170DF"/>
    <w:rsid w:val="005212A3"/>
    <w:rsid w:val="005228E2"/>
    <w:rsid w:val="00522D4C"/>
    <w:rsid w:val="005319F4"/>
    <w:rsid w:val="00536127"/>
    <w:rsid w:val="005437E5"/>
    <w:rsid w:val="005464BD"/>
    <w:rsid w:val="00555203"/>
    <w:rsid w:val="005575A8"/>
    <w:rsid w:val="0056544D"/>
    <w:rsid w:val="005726D5"/>
    <w:rsid w:val="0058421E"/>
    <w:rsid w:val="00590813"/>
    <w:rsid w:val="0059571A"/>
    <w:rsid w:val="005B07E2"/>
    <w:rsid w:val="005B3199"/>
    <w:rsid w:val="005C32B8"/>
    <w:rsid w:val="005C5B47"/>
    <w:rsid w:val="005D2632"/>
    <w:rsid w:val="005D7949"/>
    <w:rsid w:val="005E04A9"/>
    <w:rsid w:val="005E0924"/>
    <w:rsid w:val="005E309D"/>
    <w:rsid w:val="005F04E0"/>
    <w:rsid w:val="00600E6B"/>
    <w:rsid w:val="00600F11"/>
    <w:rsid w:val="006053EF"/>
    <w:rsid w:val="00613066"/>
    <w:rsid w:val="006255BF"/>
    <w:rsid w:val="00627FEA"/>
    <w:rsid w:val="00634B0A"/>
    <w:rsid w:val="0064655B"/>
    <w:rsid w:val="006467DE"/>
    <w:rsid w:val="0065071E"/>
    <w:rsid w:val="00663B3D"/>
    <w:rsid w:val="00665346"/>
    <w:rsid w:val="0066667C"/>
    <w:rsid w:val="0067131E"/>
    <w:rsid w:val="0067132C"/>
    <w:rsid w:val="00680165"/>
    <w:rsid w:val="00680432"/>
    <w:rsid w:val="006863EB"/>
    <w:rsid w:val="00696DE6"/>
    <w:rsid w:val="006A1021"/>
    <w:rsid w:val="006A1D5A"/>
    <w:rsid w:val="006A22E9"/>
    <w:rsid w:val="006B48E5"/>
    <w:rsid w:val="006C0937"/>
    <w:rsid w:val="006C4383"/>
    <w:rsid w:val="006C6488"/>
    <w:rsid w:val="006D5ED4"/>
    <w:rsid w:val="006F4C1F"/>
    <w:rsid w:val="006F557D"/>
    <w:rsid w:val="006F6D5C"/>
    <w:rsid w:val="00700009"/>
    <w:rsid w:val="00704C7D"/>
    <w:rsid w:val="0070672E"/>
    <w:rsid w:val="007157C9"/>
    <w:rsid w:val="007255E6"/>
    <w:rsid w:val="0073043F"/>
    <w:rsid w:val="00732829"/>
    <w:rsid w:val="00736001"/>
    <w:rsid w:val="00736AA5"/>
    <w:rsid w:val="007443EE"/>
    <w:rsid w:val="00746E04"/>
    <w:rsid w:val="00747F4A"/>
    <w:rsid w:val="00752817"/>
    <w:rsid w:val="0076447D"/>
    <w:rsid w:val="007667FD"/>
    <w:rsid w:val="007673A2"/>
    <w:rsid w:val="0077182B"/>
    <w:rsid w:val="00771C9A"/>
    <w:rsid w:val="00793984"/>
    <w:rsid w:val="007A346B"/>
    <w:rsid w:val="007A6149"/>
    <w:rsid w:val="007C6F4F"/>
    <w:rsid w:val="007C772F"/>
    <w:rsid w:val="007D2C09"/>
    <w:rsid w:val="007D2E35"/>
    <w:rsid w:val="007D4CE4"/>
    <w:rsid w:val="007E061E"/>
    <w:rsid w:val="007E198A"/>
    <w:rsid w:val="007F3A11"/>
    <w:rsid w:val="008236BA"/>
    <w:rsid w:val="00826972"/>
    <w:rsid w:val="00837403"/>
    <w:rsid w:val="00842EE9"/>
    <w:rsid w:val="0084709B"/>
    <w:rsid w:val="0086260A"/>
    <w:rsid w:val="00863763"/>
    <w:rsid w:val="008658F3"/>
    <w:rsid w:val="00866922"/>
    <w:rsid w:val="00872400"/>
    <w:rsid w:val="0088429A"/>
    <w:rsid w:val="008960DA"/>
    <w:rsid w:val="008B27B1"/>
    <w:rsid w:val="008B5D88"/>
    <w:rsid w:val="008C07AF"/>
    <w:rsid w:val="008C140B"/>
    <w:rsid w:val="008C6AC6"/>
    <w:rsid w:val="008E0CC8"/>
    <w:rsid w:val="008E1008"/>
    <w:rsid w:val="008E6D30"/>
    <w:rsid w:val="009004BC"/>
    <w:rsid w:val="00904858"/>
    <w:rsid w:val="009105C8"/>
    <w:rsid w:val="00916C39"/>
    <w:rsid w:val="00917670"/>
    <w:rsid w:val="0092359A"/>
    <w:rsid w:val="00930A04"/>
    <w:rsid w:val="00932051"/>
    <w:rsid w:val="00932E35"/>
    <w:rsid w:val="009379D7"/>
    <w:rsid w:val="009449BB"/>
    <w:rsid w:val="00944B82"/>
    <w:rsid w:val="0094532D"/>
    <w:rsid w:val="00945B73"/>
    <w:rsid w:val="0095079E"/>
    <w:rsid w:val="0095207A"/>
    <w:rsid w:val="00952570"/>
    <w:rsid w:val="00952902"/>
    <w:rsid w:val="00957C71"/>
    <w:rsid w:val="00970846"/>
    <w:rsid w:val="00972B4A"/>
    <w:rsid w:val="0097334A"/>
    <w:rsid w:val="00980FEA"/>
    <w:rsid w:val="009846F0"/>
    <w:rsid w:val="009913A0"/>
    <w:rsid w:val="00995B12"/>
    <w:rsid w:val="00996284"/>
    <w:rsid w:val="009965B1"/>
    <w:rsid w:val="009A1166"/>
    <w:rsid w:val="009A2192"/>
    <w:rsid w:val="009B5509"/>
    <w:rsid w:val="009C32BD"/>
    <w:rsid w:val="009D274F"/>
    <w:rsid w:val="009D7568"/>
    <w:rsid w:val="009E35CB"/>
    <w:rsid w:val="009E5F78"/>
    <w:rsid w:val="009F26BC"/>
    <w:rsid w:val="009F44B5"/>
    <w:rsid w:val="009F5723"/>
    <w:rsid w:val="00A01EB7"/>
    <w:rsid w:val="00A13943"/>
    <w:rsid w:val="00A26FCB"/>
    <w:rsid w:val="00A2758E"/>
    <w:rsid w:val="00A328C0"/>
    <w:rsid w:val="00A36A50"/>
    <w:rsid w:val="00A36F2A"/>
    <w:rsid w:val="00A4632A"/>
    <w:rsid w:val="00A4645E"/>
    <w:rsid w:val="00A63161"/>
    <w:rsid w:val="00A63EB4"/>
    <w:rsid w:val="00A670E0"/>
    <w:rsid w:val="00A70176"/>
    <w:rsid w:val="00A745B4"/>
    <w:rsid w:val="00A852E1"/>
    <w:rsid w:val="00A91E6B"/>
    <w:rsid w:val="00A93068"/>
    <w:rsid w:val="00A956A8"/>
    <w:rsid w:val="00A96564"/>
    <w:rsid w:val="00A966DD"/>
    <w:rsid w:val="00AA047B"/>
    <w:rsid w:val="00AB7F31"/>
    <w:rsid w:val="00AC4C7D"/>
    <w:rsid w:val="00AD571F"/>
    <w:rsid w:val="00AE51B8"/>
    <w:rsid w:val="00B0203D"/>
    <w:rsid w:val="00B0550B"/>
    <w:rsid w:val="00B1394A"/>
    <w:rsid w:val="00B14CB4"/>
    <w:rsid w:val="00B15373"/>
    <w:rsid w:val="00B275D7"/>
    <w:rsid w:val="00B35284"/>
    <w:rsid w:val="00B476C9"/>
    <w:rsid w:val="00B5200A"/>
    <w:rsid w:val="00B52236"/>
    <w:rsid w:val="00B55F63"/>
    <w:rsid w:val="00B5701E"/>
    <w:rsid w:val="00B66F28"/>
    <w:rsid w:val="00B70183"/>
    <w:rsid w:val="00B75069"/>
    <w:rsid w:val="00B8013F"/>
    <w:rsid w:val="00B80C9E"/>
    <w:rsid w:val="00B83382"/>
    <w:rsid w:val="00B95A08"/>
    <w:rsid w:val="00B96FC4"/>
    <w:rsid w:val="00BA0AE1"/>
    <w:rsid w:val="00BA3763"/>
    <w:rsid w:val="00BB5F01"/>
    <w:rsid w:val="00BB7257"/>
    <w:rsid w:val="00BC2568"/>
    <w:rsid w:val="00BD22E8"/>
    <w:rsid w:val="00BE4DD7"/>
    <w:rsid w:val="00BF711A"/>
    <w:rsid w:val="00C11462"/>
    <w:rsid w:val="00C14535"/>
    <w:rsid w:val="00C179A1"/>
    <w:rsid w:val="00C20AFA"/>
    <w:rsid w:val="00C22E26"/>
    <w:rsid w:val="00C23479"/>
    <w:rsid w:val="00C23D5D"/>
    <w:rsid w:val="00C30872"/>
    <w:rsid w:val="00C31653"/>
    <w:rsid w:val="00C35EBE"/>
    <w:rsid w:val="00C47620"/>
    <w:rsid w:val="00C47C54"/>
    <w:rsid w:val="00C53C31"/>
    <w:rsid w:val="00C622FB"/>
    <w:rsid w:val="00C6605E"/>
    <w:rsid w:val="00C7091D"/>
    <w:rsid w:val="00C73940"/>
    <w:rsid w:val="00C837CB"/>
    <w:rsid w:val="00C91206"/>
    <w:rsid w:val="00C916FE"/>
    <w:rsid w:val="00C979E7"/>
    <w:rsid w:val="00CA1FB5"/>
    <w:rsid w:val="00CA4AA3"/>
    <w:rsid w:val="00CA666F"/>
    <w:rsid w:val="00CB23C7"/>
    <w:rsid w:val="00CB3FA9"/>
    <w:rsid w:val="00CB44AC"/>
    <w:rsid w:val="00CC31B7"/>
    <w:rsid w:val="00CC5151"/>
    <w:rsid w:val="00CD4E40"/>
    <w:rsid w:val="00CE7D10"/>
    <w:rsid w:val="00CF767C"/>
    <w:rsid w:val="00D00E4C"/>
    <w:rsid w:val="00D016B2"/>
    <w:rsid w:val="00D02A07"/>
    <w:rsid w:val="00D07CA0"/>
    <w:rsid w:val="00D11731"/>
    <w:rsid w:val="00D120C5"/>
    <w:rsid w:val="00D12CD6"/>
    <w:rsid w:val="00D32F7C"/>
    <w:rsid w:val="00D33E98"/>
    <w:rsid w:val="00D37949"/>
    <w:rsid w:val="00D4007C"/>
    <w:rsid w:val="00D441ED"/>
    <w:rsid w:val="00D47A6E"/>
    <w:rsid w:val="00D5156D"/>
    <w:rsid w:val="00D55091"/>
    <w:rsid w:val="00D5535C"/>
    <w:rsid w:val="00D629DB"/>
    <w:rsid w:val="00D66530"/>
    <w:rsid w:val="00D67A49"/>
    <w:rsid w:val="00D76F2D"/>
    <w:rsid w:val="00D771BA"/>
    <w:rsid w:val="00D84302"/>
    <w:rsid w:val="00D92FD9"/>
    <w:rsid w:val="00D931B0"/>
    <w:rsid w:val="00DA0F71"/>
    <w:rsid w:val="00DA4158"/>
    <w:rsid w:val="00DA69EF"/>
    <w:rsid w:val="00DB4F81"/>
    <w:rsid w:val="00DB6D2A"/>
    <w:rsid w:val="00DC6426"/>
    <w:rsid w:val="00DC7028"/>
    <w:rsid w:val="00DD4C9C"/>
    <w:rsid w:val="00DD64C7"/>
    <w:rsid w:val="00DF222B"/>
    <w:rsid w:val="00DF2497"/>
    <w:rsid w:val="00DF75DE"/>
    <w:rsid w:val="00E0012D"/>
    <w:rsid w:val="00E04748"/>
    <w:rsid w:val="00E0781F"/>
    <w:rsid w:val="00E1360F"/>
    <w:rsid w:val="00E14706"/>
    <w:rsid w:val="00E14F1D"/>
    <w:rsid w:val="00E1559E"/>
    <w:rsid w:val="00E211B6"/>
    <w:rsid w:val="00E24A2C"/>
    <w:rsid w:val="00E25F0D"/>
    <w:rsid w:val="00E30CD4"/>
    <w:rsid w:val="00E316AE"/>
    <w:rsid w:val="00E42989"/>
    <w:rsid w:val="00E4329C"/>
    <w:rsid w:val="00E464DC"/>
    <w:rsid w:val="00E47226"/>
    <w:rsid w:val="00E52F63"/>
    <w:rsid w:val="00E538C5"/>
    <w:rsid w:val="00E5728F"/>
    <w:rsid w:val="00E61239"/>
    <w:rsid w:val="00E62D07"/>
    <w:rsid w:val="00E77B9D"/>
    <w:rsid w:val="00E77BA2"/>
    <w:rsid w:val="00E81CD2"/>
    <w:rsid w:val="00E85547"/>
    <w:rsid w:val="00E903FF"/>
    <w:rsid w:val="00E949ED"/>
    <w:rsid w:val="00EA2090"/>
    <w:rsid w:val="00EA343B"/>
    <w:rsid w:val="00EA5E85"/>
    <w:rsid w:val="00EB4363"/>
    <w:rsid w:val="00EB5236"/>
    <w:rsid w:val="00EB747F"/>
    <w:rsid w:val="00ED3097"/>
    <w:rsid w:val="00ED51A6"/>
    <w:rsid w:val="00EE0187"/>
    <w:rsid w:val="00EF3CF2"/>
    <w:rsid w:val="00EF7923"/>
    <w:rsid w:val="00F06018"/>
    <w:rsid w:val="00F06240"/>
    <w:rsid w:val="00F06B68"/>
    <w:rsid w:val="00F1158D"/>
    <w:rsid w:val="00F2170A"/>
    <w:rsid w:val="00F327F2"/>
    <w:rsid w:val="00F346BC"/>
    <w:rsid w:val="00F409A4"/>
    <w:rsid w:val="00F53520"/>
    <w:rsid w:val="00F74398"/>
    <w:rsid w:val="00F83933"/>
    <w:rsid w:val="00F85AF4"/>
    <w:rsid w:val="00FA17D2"/>
    <w:rsid w:val="00FA3964"/>
    <w:rsid w:val="00FB2800"/>
    <w:rsid w:val="00FB53F3"/>
    <w:rsid w:val="00FB5D72"/>
    <w:rsid w:val="00FB5E20"/>
    <w:rsid w:val="00FC0E7D"/>
    <w:rsid w:val="00FC462D"/>
    <w:rsid w:val="00FC5E69"/>
    <w:rsid w:val="00FD034E"/>
    <w:rsid w:val="00FD1659"/>
    <w:rsid w:val="00FD5366"/>
    <w:rsid w:val="00FE0725"/>
    <w:rsid w:val="00FE11D5"/>
    <w:rsid w:val="00FE3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footer" w:locked="0"/>
    <w:lsdException w:name="caption" w:locked="0" w:qFormat="1"/>
    <w:lsdException w:name="page number" w:locked="0"/>
    <w:lsdException w:name="Title" w:qFormat="1"/>
    <w:lsdException w:name="Default Paragraph Font" w:locked="0"/>
    <w:lsdException w:name="Subtitle" w:qFormat="1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B5200A"/>
    <w:pPr>
      <w:tabs>
        <w:tab w:val="left" w:pos="360"/>
        <w:tab w:val="center" w:pos="5040"/>
        <w:tab w:val="right" w:pos="10080"/>
      </w:tabs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locked/>
    <w:rsid w:val="0097334A"/>
    <w:pPr>
      <w:keepNext/>
      <w:numPr>
        <w:numId w:val="42"/>
      </w:numPr>
      <w:tabs>
        <w:tab w:val="clear" w:pos="360"/>
        <w:tab w:val="clear" w:pos="5040"/>
        <w:tab w:val="clear" w:pos="10080"/>
      </w:tabs>
      <w:spacing w:before="240" w:after="60"/>
      <w:outlineLvl w:val="0"/>
    </w:pPr>
    <w:rPr>
      <w:rFonts w:ascii="Times New Roman" w:hAnsi="Times New Roman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locked/>
    <w:rsid w:val="0097334A"/>
    <w:pPr>
      <w:keepNext/>
      <w:numPr>
        <w:ilvl w:val="1"/>
        <w:numId w:val="42"/>
      </w:numPr>
      <w:pBdr>
        <w:bottom w:val="single" w:sz="6" w:space="1" w:color="auto"/>
      </w:pBdr>
      <w:tabs>
        <w:tab w:val="clear" w:pos="360"/>
        <w:tab w:val="clear" w:pos="5040"/>
        <w:tab w:val="clear" w:pos="10080"/>
      </w:tabs>
      <w:spacing w:before="60" w:after="240"/>
      <w:jc w:val="center"/>
      <w:outlineLvl w:val="1"/>
    </w:pPr>
    <w:rPr>
      <w:rFonts w:ascii="Times New Roman" w:hAnsi="Times New Roman" w:cs="Times New Roman"/>
      <w:b/>
      <w:bCs/>
      <w:caps/>
      <w:szCs w:val="28"/>
    </w:rPr>
  </w:style>
  <w:style w:type="paragraph" w:styleId="Heading3">
    <w:name w:val="heading 3"/>
    <w:basedOn w:val="Normal"/>
    <w:next w:val="Normal"/>
    <w:qFormat/>
    <w:locked/>
    <w:rsid w:val="0097334A"/>
    <w:pPr>
      <w:keepNext/>
      <w:numPr>
        <w:ilvl w:val="2"/>
        <w:numId w:val="42"/>
      </w:numPr>
      <w:tabs>
        <w:tab w:val="clear" w:pos="360"/>
        <w:tab w:val="clear" w:pos="5040"/>
        <w:tab w:val="clear" w:pos="10080"/>
      </w:tabs>
      <w:spacing w:before="120" w:after="120"/>
      <w:outlineLvl w:val="2"/>
    </w:pPr>
    <w:rPr>
      <w:rFonts w:ascii="Times New Roman" w:hAnsi="Times New Roman" w:cs="Times New Roman"/>
      <w:b/>
      <w:bCs/>
      <w:caps/>
      <w:szCs w:val="26"/>
    </w:rPr>
  </w:style>
  <w:style w:type="paragraph" w:styleId="Heading4">
    <w:name w:val="heading 4"/>
    <w:basedOn w:val="Normal"/>
    <w:next w:val="Normal"/>
    <w:autoRedefine/>
    <w:qFormat/>
    <w:locked/>
    <w:rsid w:val="0097334A"/>
    <w:pPr>
      <w:keepNext/>
      <w:numPr>
        <w:ilvl w:val="3"/>
        <w:numId w:val="42"/>
      </w:numPr>
      <w:tabs>
        <w:tab w:val="clear" w:pos="360"/>
        <w:tab w:val="clear" w:pos="5040"/>
        <w:tab w:val="clear" w:pos="10080"/>
      </w:tabs>
      <w:spacing w:before="120" w:after="120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qFormat/>
    <w:locked/>
    <w:rsid w:val="0097334A"/>
    <w:pPr>
      <w:keepNext/>
      <w:numPr>
        <w:ilvl w:val="4"/>
        <w:numId w:val="42"/>
      </w:numPr>
      <w:tabs>
        <w:tab w:val="clear" w:pos="360"/>
        <w:tab w:val="clear" w:pos="5040"/>
        <w:tab w:val="clear" w:pos="10080"/>
      </w:tabs>
      <w:spacing w:after="240"/>
      <w:outlineLvl w:val="4"/>
    </w:pPr>
    <w:rPr>
      <w:rFonts w:ascii="Times New Roman" w:hAnsi="Times New Roman" w:cs="Times New Roman"/>
      <w:b/>
      <w:bCs/>
      <w:caps/>
    </w:rPr>
  </w:style>
  <w:style w:type="paragraph" w:styleId="Heading6">
    <w:name w:val="heading 6"/>
    <w:basedOn w:val="Normal"/>
    <w:next w:val="Normal"/>
    <w:qFormat/>
    <w:locked/>
    <w:rsid w:val="0097334A"/>
    <w:pPr>
      <w:numPr>
        <w:ilvl w:val="5"/>
        <w:numId w:val="42"/>
      </w:numPr>
      <w:tabs>
        <w:tab w:val="clear" w:pos="360"/>
        <w:tab w:val="clear" w:pos="5040"/>
        <w:tab w:val="clear" w:pos="10080"/>
      </w:tabs>
      <w:spacing w:after="240"/>
      <w:outlineLvl w:val="5"/>
    </w:pPr>
    <w:rPr>
      <w:rFonts w:ascii="Times New Roman" w:hAnsi="Times New Roman" w:cs="Times New Roman"/>
      <w:b/>
      <w:bCs/>
      <w:caps/>
      <w:szCs w:val="22"/>
    </w:rPr>
  </w:style>
  <w:style w:type="paragraph" w:styleId="Heading7">
    <w:name w:val="heading 7"/>
    <w:basedOn w:val="Normal"/>
    <w:next w:val="Normal"/>
    <w:qFormat/>
    <w:locked/>
    <w:rsid w:val="0097334A"/>
    <w:pPr>
      <w:numPr>
        <w:ilvl w:val="6"/>
        <w:numId w:val="42"/>
      </w:numPr>
      <w:tabs>
        <w:tab w:val="clear" w:pos="360"/>
        <w:tab w:val="clear" w:pos="5040"/>
        <w:tab w:val="clear" w:pos="10080"/>
      </w:tabs>
      <w:spacing w:after="240"/>
      <w:outlineLvl w:val="6"/>
    </w:pPr>
    <w:rPr>
      <w:rFonts w:ascii="Times New Roman" w:hAnsi="Times New Roman" w:cs="Times New Roman"/>
      <w:b/>
      <w:bCs/>
      <w:caps/>
      <w:szCs w:val="24"/>
    </w:rPr>
  </w:style>
  <w:style w:type="paragraph" w:styleId="Heading8">
    <w:name w:val="heading 8"/>
    <w:basedOn w:val="Normal"/>
    <w:next w:val="Normal"/>
    <w:qFormat/>
    <w:locked/>
    <w:rsid w:val="0097334A"/>
    <w:pPr>
      <w:numPr>
        <w:ilvl w:val="7"/>
        <w:numId w:val="42"/>
      </w:numPr>
      <w:tabs>
        <w:tab w:val="clear" w:pos="360"/>
        <w:tab w:val="clear" w:pos="5040"/>
        <w:tab w:val="clear" w:pos="10080"/>
      </w:tabs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Heading9">
    <w:name w:val="heading 9"/>
    <w:basedOn w:val="Normal"/>
    <w:next w:val="Normal"/>
    <w:qFormat/>
    <w:locked/>
    <w:rsid w:val="0097334A"/>
    <w:pPr>
      <w:numPr>
        <w:ilvl w:val="8"/>
        <w:numId w:val="42"/>
      </w:numPr>
      <w:tabs>
        <w:tab w:val="clear" w:pos="360"/>
        <w:tab w:val="clear" w:pos="5040"/>
        <w:tab w:val="clear" w:pos="10080"/>
      </w:tabs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ed">
    <w:name w:val="Numbered"/>
    <w:basedOn w:val="Normal"/>
    <w:autoRedefine/>
    <w:rsid w:val="00996284"/>
    <w:pPr>
      <w:numPr>
        <w:numId w:val="38"/>
      </w:numPr>
      <w:spacing w:before="120" w:after="120"/>
      <w:outlineLvl w:val="4"/>
    </w:pPr>
    <w:rPr>
      <w:sz w:val="20"/>
    </w:rPr>
  </w:style>
  <w:style w:type="paragraph" w:customStyle="1" w:styleId="FollowRPSTL">
    <w:name w:val="Follow RPSTL"/>
    <w:basedOn w:val="Normal"/>
    <w:next w:val="Normal"/>
    <w:autoRedefine/>
    <w:rsid w:val="00E316AE"/>
    <w:pPr>
      <w:spacing w:before="120" w:after="120"/>
    </w:pPr>
    <w:rPr>
      <w:b/>
      <w:bCs/>
      <w:caps/>
      <w:sz w:val="20"/>
    </w:rPr>
  </w:style>
  <w:style w:type="paragraph" w:styleId="Footer">
    <w:name w:val="footer"/>
    <w:basedOn w:val="Normal"/>
    <w:locked/>
    <w:rsid w:val="00996284"/>
    <w:pPr>
      <w:tabs>
        <w:tab w:val="clear" w:pos="360"/>
        <w:tab w:val="clear" w:pos="5040"/>
        <w:tab w:val="clear" w:pos="10080"/>
        <w:tab w:val="center" w:pos="4320"/>
        <w:tab w:val="right" w:pos="8640"/>
      </w:tabs>
    </w:pPr>
  </w:style>
  <w:style w:type="paragraph" w:customStyle="1" w:styleId="ILSHeader">
    <w:name w:val="ILS Header"/>
    <w:basedOn w:val="Normal"/>
    <w:autoRedefine/>
    <w:rsid w:val="00932E35"/>
    <w:pPr>
      <w:pBdr>
        <w:bottom w:val="single" w:sz="4" w:space="18" w:color="auto"/>
      </w:pBdr>
      <w:tabs>
        <w:tab w:val="clear" w:pos="360"/>
      </w:tabs>
      <w:spacing w:after="360"/>
    </w:pPr>
    <w:rPr>
      <w:rFonts w:ascii="Arial Bold" w:hAnsi="Arial Bold"/>
      <w:b/>
      <w:caps/>
      <w:sz w:val="20"/>
    </w:rPr>
  </w:style>
  <w:style w:type="paragraph" w:customStyle="1" w:styleId="ILSFooter">
    <w:name w:val="ILS Footer"/>
    <w:basedOn w:val="Footer"/>
    <w:autoRedefine/>
    <w:rsid w:val="00932E35"/>
    <w:pPr>
      <w:tabs>
        <w:tab w:val="clear" w:pos="4320"/>
        <w:tab w:val="clear" w:pos="8640"/>
        <w:tab w:val="center" w:pos="5040"/>
      </w:tabs>
      <w:spacing w:before="120"/>
    </w:pPr>
    <w:rPr>
      <w:rFonts w:ascii="Arial Bold" w:hAnsi="Arial Bold"/>
      <w:b/>
      <w:sz w:val="20"/>
    </w:rPr>
  </w:style>
  <w:style w:type="paragraph" w:customStyle="1" w:styleId="BottomHeaderTitle">
    <w:name w:val="Bottom Header Title"/>
    <w:basedOn w:val="Normal"/>
    <w:next w:val="Normal"/>
    <w:autoRedefine/>
    <w:rsid w:val="00996284"/>
    <w:pPr>
      <w:pBdr>
        <w:bottom w:val="single" w:sz="4" w:space="8" w:color="auto"/>
      </w:pBdr>
      <w:spacing w:after="160"/>
      <w:jc w:val="center"/>
    </w:pPr>
    <w:rPr>
      <w:rFonts w:ascii="Arial Bold" w:hAnsi="Arial Bold"/>
      <w:b/>
      <w:caps/>
      <w:sz w:val="20"/>
    </w:rPr>
  </w:style>
  <w:style w:type="paragraph" w:customStyle="1" w:styleId="MidHeaderTitle">
    <w:name w:val="Mid Header Title"/>
    <w:basedOn w:val="Normal"/>
    <w:next w:val="BottomHeaderTitle"/>
    <w:autoRedefine/>
    <w:rsid w:val="00996284"/>
    <w:pPr>
      <w:spacing w:before="120" w:after="120"/>
      <w:jc w:val="center"/>
    </w:pPr>
    <w:rPr>
      <w:rFonts w:ascii="Arial Bold" w:hAnsi="Arial Bold"/>
      <w:b/>
      <w:caps/>
      <w:sz w:val="20"/>
    </w:rPr>
  </w:style>
  <w:style w:type="paragraph" w:customStyle="1" w:styleId="TopHeaderTitle">
    <w:name w:val="Top Header Title"/>
    <w:basedOn w:val="Normal"/>
    <w:next w:val="MidHeaderTitle"/>
    <w:autoRedefine/>
    <w:rsid w:val="005E309D"/>
    <w:pPr>
      <w:spacing w:before="160" w:after="120"/>
      <w:jc w:val="center"/>
    </w:pPr>
    <w:rPr>
      <w:rFonts w:ascii="Arial Bold" w:hAnsi="Arial Bold"/>
      <w:b/>
      <w:caps/>
      <w:sz w:val="20"/>
    </w:rPr>
  </w:style>
  <w:style w:type="paragraph" w:customStyle="1" w:styleId="InitialSetup">
    <w:name w:val="Initial Setup"/>
    <w:basedOn w:val="Normal"/>
    <w:next w:val="Normal"/>
    <w:autoRedefine/>
    <w:locked/>
    <w:rsid w:val="00996284"/>
    <w:pPr>
      <w:spacing w:before="360" w:after="120"/>
    </w:pPr>
    <w:rPr>
      <w:rFonts w:ascii="Arial Bold" w:hAnsi="Arial Bold"/>
      <w:b/>
      <w:caps/>
      <w:sz w:val="20"/>
    </w:rPr>
  </w:style>
  <w:style w:type="table" w:styleId="TableGrid">
    <w:name w:val="Table Grid"/>
    <w:basedOn w:val="TableNormal"/>
    <w:locked/>
    <w:rsid w:val="000B4C3C"/>
    <w:pPr>
      <w:tabs>
        <w:tab w:val="left" w:pos="360"/>
        <w:tab w:val="left" w:pos="720"/>
        <w:tab w:val="center" w:pos="5040"/>
        <w:tab w:val="right" w:pos="10080"/>
      </w:tabs>
    </w:pPr>
    <w:rPr>
      <w:rFonts w:ascii="Arial" w:hAnsi="Arial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indented">
    <w:name w:val="Table indented"/>
    <w:basedOn w:val="Normal"/>
    <w:autoRedefine/>
    <w:locked/>
    <w:rsid w:val="00996284"/>
    <w:pPr>
      <w:tabs>
        <w:tab w:val="clear" w:pos="5040"/>
        <w:tab w:val="clear" w:pos="10080"/>
      </w:tabs>
      <w:spacing w:after="120"/>
      <w:ind w:left="360"/>
    </w:pPr>
    <w:rPr>
      <w:sz w:val="20"/>
    </w:rPr>
  </w:style>
  <w:style w:type="paragraph" w:customStyle="1" w:styleId="SubHeader">
    <w:name w:val="Sub Header"/>
    <w:basedOn w:val="Normal"/>
    <w:next w:val="Tableindented"/>
    <w:autoRedefine/>
    <w:rsid w:val="00996284"/>
    <w:pPr>
      <w:tabs>
        <w:tab w:val="clear" w:pos="5040"/>
        <w:tab w:val="clear" w:pos="10080"/>
      </w:tabs>
    </w:pPr>
    <w:rPr>
      <w:b/>
      <w:sz w:val="20"/>
    </w:rPr>
  </w:style>
  <w:style w:type="paragraph" w:customStyle="1" w:styleId="FollowGeneral">
    <w:name w:val="Follow General"/>
    <w:basedOn w:val="Normal"/>
    <w:autoRedefine/>
    <w:rsid w:val="009A1166"/>
    <w:pPr>
      <w:spacing w:before="120" w:after="120"/>
    </w:pPr>
    <w:rPr>
      <w:sz w:val="20"/>
    </w:rPr>
  </w:style>
  <w:style w:type="paragraph" w:customStyle="1" w:styleId="GENERAL">
    <w:name w:val="GENERAL"/>
    <w:basedOn w:val="Normal"/>
    <w:next w:val="Normal"/>
    <w:autoRedefine/>
    <w:rsid w:val="00996284"/>
    <w:pPr>
      <w:spacing w:before="360" w:after="240"/>
    </w:pPr>
    <w:rPr>
      <w:rFonts w:ascii="Arial Bold" w:hAnsi="Arial Bold"/>
      <w:b/>
      <w:caps/>
      <w:sz w:val="20"/>
    </w:rPr>
  </w:style>
  <w:style w:type="character" w:styleId="CommentReference">
    <w:name w:val="annotation reference"/>
    <w:basedOn w:val="DefaultParagraphFont"/>
    <w:semiHidden/>
    <w:locked/>
    <w:rsid w:val="003225BF"/>
    <w:rPr>
      <w:sz w:val="16"/>
      <w:szCs w:val="16"/>
    </w:rPr>
  </w:style>
  <w:style w:type="paragraph" w:customStyle="1" w:styleId="Picture">
    <w:name w:val="Picture"/>
    <w:basedOn w:val="Normal"/>
    <w:next w:val="FigureRef"/>
    <w:autoRedefine/>
    <w:rsid w:val="00365D01"/>
    <w:pPr>
      <w:spacing w:before="120" w:after="120"/>
      <w:jc w:val="center"/>
    </w:pPr>
    <w:rPr>
      <w:sz w:val="20"/>
    </w:rPr>
  </w:style>
  <w:style w:type="paragraph" w:customStyle="1" w:styleId="HeaderOther">
    <w:name w:val="Header Other"/>
    <w:basedOn w:val="Normal"/>
    <w:autoRedefine/>
    <w:rsid w:val="00996284"/>
    <w:pPr>
      <w:spacing w:before="240" w:after="240"/>
    </w:pPr>
    <w:rPr>
      <w:rFonts w:ascii="Arial Bold" w:hAnsi="Arial Bold"/>
      <w:b/>
      <w:caps/>
      <w:sz w:val="20"/>
    </w:rPr>
  </w:style>
  <w:style w:type="paragraph" w:customStyle="1" w:styleId="HeaderLowercase">
    <w:name w:val="Header Lowercase"/>
    <w:basedOn w:val="Normal"/>
    <w:autoRedefine/>
    <w:rsid w:val="00996284"/>
    <w:pPr>
      <w:spacing w:before="240" w:after="240"/>
    </w:pPr>
    <w:rPr>
      <w:rFonts w:ascii="Arial Bold" w:hAnsi="Arial Bold"/>
      <w:b/>
      <w:sz w:val="20"/>
    </w:rPr>
  </w:style>
  <w:style w:type="paragraph" w:customStyle="1" w:styleId="FollowWarn">
    <w:name w:val="Follow Warn"/>
    <w:basedOn w:val="FollowGeneral"/>
    <w:locked/>
    <w:rsid w:val="009A1166"/>
    <w:pPr>
      <w:spacing w:before="240"/>
      <w:ind w:left="720" w:right="720"/>
      <w:jc w:val="both"/>
    </w:pPr>
  </w:style>
  <w:style w:type="paragraph" w:customStyle="1" w:styleId="Warnings">
    <w:name w:val="Warnings"/>
    <w:basedOn w:val="FollowGeneral"/>
    <w:next w:val="FollowWarn"/>
    <w:autoRedefine/>
    <w:locked/>
    <w:rsid w:val="009A1166"/>
    <w:pPr>
      <w:spacing w:before="240"/>
      <w:ind w:left="720" w:right="720"/>
      <w:jc w:val="center"/>
    </w:pPr>
    <w:rPr>
      <w:rFonts w:ascii="Arial Bold" w:hAnsi="Arial Bold"/>
      <w:b/>
      <w:caps/>
      <w:sz w:val="24"/>
    </w:rPr>
  </w:style>
  <w:style w:type="paragraph" w:customStyle="1" w:styleId="Table1Format">
    <w:name w:val="Table 1. Format"/>
    <w:basedOn w:val="Normal"/>
    <w:next w:val="Normal"/>
    <w:autoRedefine/>
    <w:locked/>
    <w:rsid w:val="00996284"/>
    <w:pPr>
      <w:numPr>
        <w:numId w:val="40"/>
      </w:numPr>
      <w:tabs>
        <w:tab w:val="clear" w:pos="360"/>
      </w:tabs>
      <w:spacing w:before="240" w:after="120"/>
      <w:ind w:left="850"/>
      <w:jc w:val="center"/>
    </w:pPr>
    <w:rPr>
      <w:rFonts w:ascii="Arial Bold" w:hAnsi="Arial Bold"/>
      <w:b/>
      <w:sz w:val="20"/>
    </w:rPr>
  </w:style>
  <w:style w:type="paragraph" w:customStyle="1" w:styleId="Table1FormatContinued">
    <w:name w:val="Table 1. Format Continued"/>
    <w:basedOn w:val="Table1Format"/>
    <w:next w:val="Normal"/>
    <w:locked/>
    <w:rsid w:val="00996284"/>
    <w:pPr>
      <w:numPr>
        <w:ilvl w:val="8"/>
      </w:numPr>
      <w:ind w:left="850"/>
    </w:pPr>
  </w:style>
  <w:style w:type="paragraph" w:customStyle="1" w:styleId="Fault">
    <w:name w:val="Fault"/>
    <w:basedOn w:val="Normal"/>
    <w:locked/>
    <w:rsid w:val="00996284"/>
    <w:pPr>
      <w:numPr>
        <w:numId w:val="41"/>
      </w:numPr>
      <w:tabs>
        <w:tab w:val="clear" w:pos="360"/>
        <w:tab w:val="clear" w:pos="5040"/>
        <w:tab w:val="clear" w:pos="10080"/>
      </w:tabs>
      <w:spacing w:before="240" w:after="240"/>
    </w:pPr>
    <w:rPr>
      <w:rFonts w:ascii="Arial Bold" w:hAnsi="Arial Bold"/>
      <w:b/>
      <w:caps/>
      <w:sz w:val="20"/>
    </w:rPr>
  </w:style>
  <w:style w:type="paragraph" w:customStyle="1" w:styleId="SYMPTOM">
    <w:name w:val="SYMPTOM"/>
    <w:basedOn w:val="Normal"/>
    <w:autoRedefine/>
    <w:locked/>
    <w:rsid w:val="00996284"/>
    <w:pPr>
      <w:numPr>
        <w:ilvl w:val="1"/>
        <w:numId w:val="41"/>
      </w:numPr>
      <w:spacing w:before="120" w:after="120"/>
    </w:pPr>
    <w:rPr>
      <w:rFonts w:ascii="Arial Bold" w:hAnsi="Arial Bold"/>
      <w:b/>
      <w:caps/>
      <w:sz w:val="20"/>
    </w:rPr>
  </w:style>
  <w:style w:type="paragraph" w:customStyle="1" w:styleId="Symptom1">
    <w:name w:val="Symptom 1."/>
    <w:basedOn w:val="Normal"/>
    <w:autoRedefine/>
    <w:locked/>
    <w:rsid w:val="00996284"/>
    <w:pPr>
      <w:numPr>
        <w:ilvl w:val="2"/>
        <w:numId w:val="41"/>
      </w:numPr>
      <w:tabs>
        <w:tab w:val="clear" w:pos="5040"/>
        <w:tab w:val="clear" w:pos="10080"/>
        <w:tab w:val="left" w:pos="1080"/>
      </w:tabs>
      <w:spacing w:before="120" w:after="120"/>
    </w:pPr>
    <w:rPr>
      <w:sz w:val="20"/>
    </w:rPr>
  </w:style>
  <w:style w:type="paragraph" w:customStyle="1" w:styleId="MALFUNCTION">
    <w:name w:val="MALFUNCTION"/>
    <w:basedOn w:val="Normal"/>
    <w:autoRedefine/>
    <w:locked/>
    <w:rsid w:val="00996284"/>
    <w:pPr>
      <w:numPr>
        <w:ilvl w:val="3"/>
        <w:numId w:val="41"/>
      </w:numPr>
      <w:spacing w:before="120" w:after="120"/>
    </w:pPr>
    <w:rPr>
      <w:rFonts w:ascii="Arial Bold" w:hAnsi="Arial Bold"/>
      <w:b/>
      <w:caps/>
      <w:sz w:val="20"/>
    </w:rPr>
  </w:style>
  <w:style w:type="paragraph" w:customStyle="1" w:styleId="WHATMALFUNCTION">
    <w:name w:val="WHAT MALFUNCTION"/>
    <w:basedOn w:val="Normal"/>
    <w:autoRedefine/>
    <w:locked/>
    <w:rsid w:val="00996284"/>
    <w:pPr>
      <w:numPr>
        <w:ilvl w:val="4"/>
        <w:numId w:val="41"/>
      </w:numPr>
      <w:tabs>
        <w:tab w:val="clear" w:pos="5040"/>
        <w:tab w:val="clear" w:pos="10080"/>
        <w:tab w:val="left" w:pos="1080"/>
        <w:tab w:val="left" w:pos="1440"/>
        <w:tab w:val="left" w:pos="1800"/>
        <w:tab w:val="left" w:pos="2160"/>
      </w:tabs>
      <w:spacing w:before="120" w:after="120"/>
    </w:pPr>
    <w:rPr>
      <w:caps/>
      <w:sz w:val="20"/>
    </w:rPr>
  </w:style>
  <w:style w:type="paragraph" w:customStyle="1" w:styleId="CORRECTIVEACTION">
    <w:name w:val="CORRECTIVE ACTION"/>
    <w:basedOn w:val="Normal"/>
    <w:autoRedefine/>
    <w:locked/>
    <w:rsid w:val="00996284"/>
    <w:pPr>
      <w:numPr>
        <w:ilvl w:val="5"/>
        <w:numId w:val="41"/>
      </w:numPr>
      <w:tabs>
        <w:tab w:val="clear" w:pos="5040"/>
        <w:tab w:val="clear" w:pos="10080"/>
        <w:tab w:val="left" w:pos="1080"/>
        <w:tab w:val="left" w:pos="1440"/>
        <w:tab w:val="left" w:pos="1800"/>
        <w:tab w:val="left" w:pos="2160"/>
      </w:tabs>
      <w:spacing w:before="120" w:after="120"/>
    </w:pPr>
    <w:rPr>
      <w:rFonts w:ascii="Arial Bold" w:hAnsi="Arial Bold"/>
      <w:b/>
      <w:caps/>
      <w:sz w:val="20"/>
    </w:rPr>
  </w:style>
  <w:style w:type="paragraph" w:customStyle="1" w:styleId="STEP1">
    <w:name w:val="STEP 1."/>
    <w:basedOn w:val="Normal"/>
    <w:autoRedefine/>
    <w:locked/>
    <w:rsid w:val="00996284"/>
    <w:pPr>
      <w:numPr>
        <w:ilvl w:val="6"/>
        <w:numId w:val="41"/>
      </w:numPr>
      <w:tabs>
        <w:tab w:val="clear" w:pos="5040"/>
        <w:tab w:val="clear" w:pos="10080"/>
        <w:tab w:val="left" w:pos="1080"/>
        <w:tab w:val="left" w:pos="1440"/>
        <w:tab w:val="left" w:pos="1800"/>
      </w:tabs>
      <w:spacing w:before="120" w:after="120"/>
    </w:pPr>
    <w:rPr>
      <w:sz w:val="20"/>
    </w:rPr>
  </w:style>
  <w:style w:type="paragraph" w:customStyle="1" w:styleId="MACTableHeader">
    <w:name w:val="MAC Table Header"/>
    <w:basedOn w:val="Normal"/>
    <w:autoRedefine/>
    <w:rsid w:val="00B52236"/>
    <w:pPr>
      <w:jc w:val="center"/>
    </w:pPr>
    <w:rPr>
      <w:b/>
      <w:sz w:val="16"/>
      <w:szCs w:val="16"/>
    </w:rPr>
  </w:style>
  <w:style w:type="paragraph" w:customStyle="1" w:styleId="MACTable">
    <w:name w:val="MAC Table"/>
    <w:basedOn w:val="Normal"/>
    <w:autoRedefine/>
    <w:rsid w:val="00B52236"/>
    <w:pPr>
      <w:spacing w:before="60"/>
    </w:pPr>
    <w:rPr>
      <w:sz w:val="16"/>
      <w:szCs w:val="16"/>
    </w:rPr>
  </w:style>
  <w:style w:type="paragraph" w:customStyle="1" w:styleId="FigureRef">
    <w:name w:val="Figure Ref"/>
    <w:basedOn w:val="Normal"/>
    <w:next w:val="Normal"/>
    <w:autoRedefine/>
    <w:rsid w:val="00F327F2"/>
    <w:pPr>
      <w:spacing w:before="360" w:after="240"/>
      <w:jc w:val="center"/>
    </w:pPr>
    <w:rPr>
      <w:rFonts w:ascii="Arial Bold" w:hAnsi="Arial Bold"/>
      <w:b/>
      <w:bCs/>
      <w:sz w:val="20"/>
    </w:rPr>
  </w:style>
  <w:style w:type="paragraph" w:customStyle="1" w:styleId="Table1Ref">
    <w:name w:val="Table 1 Ref"/>
    <w:basedOn w:val="Normal"/>
    <w:next w:val="Normal"/>
    <w:autoRedefine/>
    <w:rsid w:val="00EA2090"/>
    <w:pPr>
      <w:spacing w:before="240" w:after="120"/>
      <w:jc w:val="center"/>
    </w:pPr>
    <w:rPr>
      <w:rFonts w:ascii="Arial Bold" w:hAnsi="Arial Bold"/>
      <w:b/>
      <w:sz w:val="20"/>
    </w:rPr>
  </w:style>
  <w:style w:type="paragraph" w:customStyle="1" w:styleId="FollowFollowRPSTLheading">
    <w:name w:val="Follow Follow RPSTL heading"/>
    <w:basedOn w:val="Normal"/>
    <w:next w:val="Normal"/>
    <w:autoRedefine/>
    <w:rsid w:val="000C074E"/>
    <w:pPr>
      <w:tabs>
        <w:tab w:val="clear" w:pos="360"/>
        <w:tab w:val="clear" w:pos="5040"/>
        <w:tab w:val="clear" w:pos="10080"/>
        <w:tab w:val="right" w:leader="dot" w:pos="4176"/>
      </w:tabs>
      <w:spacing w:before="60" w:after="60"/>
      <w:ind w:left="360" w:hanging="360"/>
      <w:jc w:val="center"/>
    </w:pPr>
    <w:rPr>
      <w:bCs/>
      <w:caps/>
      <w:sz w:val="16"/>
    </w:rPr>
  </w:style>
  <w:style w:type="paragraph" w:customStyle="1" w:styleId="NumberRPSTL">
    <w:name w:val="Number RPSTL"/>
    <w:basedOn w:val="Normal"/>
    <w:autoRedefine/>
    <w:rsid w:val="00254639"/>
    <w:pPr>
      <w:numPr>
        <w:numId w:val="43"/>
      </w:numPr>
      <w:tabs>
        <w:tab w:val="clear" w:pos="360"/>
        <w:tab w:val="clear" w:pos="5040"/>
        <w:tab w:val="clear" w:pos="10080"/>
      </w:tabs>
    </w:pPr>
    <w:rPr>
      <w:bCs/>
      <w:caps/>
      <w:sz w:val="20"/>
    </w:rPr>
  </w:style>
  <w:style w:type="paragraph" w:customStyle="1" w:styleId="endRPSTL">
    <w:name w:val="end RPSTL"/>
    <w:basedOn w:val="Normal"/>
    <w:autoRedefine/>
    <w:rsid w:val="001C43FA"/>
    <w:pPr>
      <w:spacing w:before="120" w:after="120"/>
    </w:pPr>
    <w:rPr>
      <w:b/>
      <w:caps/>
      <w:sz w:val="20"/>
    </w:rPr>
  </w:style>
  <w:style w:type="paragraph" w:styleId="Caption">
    <w:name w:val="caption"/>
    <w:basedOn w:val="Normal"/>
    <w:next w:val="Normal"/>
    <w:qFormat/>
    <w:locked/>
    <w:rsid w:val="00E316AE"/>
    <w:rPr>
      <w:b/>
      <w:bCs/>
      <w:sz w:val="20"/>
    </w:rPr>
  </w:style>
  <w:style w:type="paragraph" w:customStyle="1" w:styleId="RPSTLheading">
    <w:name w:val="RPSTL heading"/>
    <w:basedOn w:val="Normal"/>
    <w:rsid w:val="00D629DB"/>
    <w:pPr>
      <w:spacing w:before="20" w:after="20"/>
      <w:jc w:val="center"/>
    </w:pPr>
    <w:rPr>
      <w:rFonts w:ascii="Arial Bold" w:hAnsi="Arial Bold"/>
      <w:b/>
      <w:bCs/>
      <w:caps/>
      <w:sz w:val="20"/>
    </w:rPr>
  </w:style>
  <w:style w:type="paragraph" w:styleId="Header">
    <w:name w:val="header"/>
    <w:basedOn w:val="Normal"/>
    <w:locked/>
    <w:rsid w:val="00264310"/>
    <w:pPr>
      <w:tabs>
        <w:tab w:val="clear" w:pos="360"/>
        <w:tab w:val="clear" w:pos="5040"/>
        <w:tab w:val="clear" w:pos="10080"/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206AC3"/>
    <w:rPr>
      <w:rFonts w:ascii="Arial Bold" w:hAnsi="Arial Bold"/>
      <w:b/>
      <w:color w:val="auto"/>
      <w:sz w:val="20"/>
      <w:u w:val="none"/>
    </w:rPr>
  </w:style>
  <w:style w:type="table" w:customStyle="1" w:styleId="RPSTLTABLE">
    <w:name w:val="RPSTL TABLE"/>
    <w:basedOn w:val="TableNormal"/>
    <w:rsid w:val="001F6B72"/>
    <w:pPr>
      <w:tabs>
        <w:tab w:val="right" w:leader="dot" w:pos="4176"/>
        <w:tab w:val="right" w:leader="dot" w:pos="10080"/>
      </w:tabs>
      <w:spacing w:before="60" w:after="60"/>
      <w:jc w:val="center"/>
    </w:pPr>
    <w:rPr>
      <w:rFonts w:ascii="Arial" w:hAnsi="Arial"/>
      <w:sz w:val="16"/>
    </w:rPr>
    <w:tblPr>
      <w:tblStyleColBandSize w:val="1"/>
      <w:jc w:val="center"/>
      <w:tblInd w:w="0" w:type="dxa"/>
      <w:tblBorders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  <w:jc w:val="center"/>
    </w:trPr>
    <w:tcPr>
      <w:tcMar>
        <w:left w:w="115" w:type="dxa"/>
        <w:right w:w="115" w:type="dxa"/>
      </w:tcMar>
    </w:tcPr>
    <w:tblStylePr w:type="firstRow">
      <w:pPr>
        <w:wordWrap/>
        <w:spacing w:beforeLines="0" w:beforeAutospacing="0" w:afterLines="0" w:afterAutospacing="0"/>
        <w:ind w:leftChars="0" w:left="0" w:rightChars="0" w:right="0" w:firstLineChars="0" w:firstLine="0"/>
        <w:jc w:val="center"/>
        <w:outlineLvl w:val="9"/>
      </w:pPr>
      <w:rPr>
        <w:rFonts w:ascii="Calibri" w:hAnsi="Calibri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u w:val="none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bottom"/>
      </w:tcPr>
    </w:tblStylePr>
    <w:tblStylePr w:type="band1Vert">
      <w:pPr>
        <w:wordWrap/>
        <w:spacing w:beforeLines="0" w:beforeAutospacing="0" w:afterLines="0" w:afterAutospacing="0"/>
        <w:ind w:leftChars="0" w:left="360" w:rightChars="0" w:right="0" w:firstLineChars="0" w:hanging="360"/>
        <w:jc w:val="left"/>
        <w:outlineLvl w:val="9"/>
      </w:pPr>
    </w:tblStylePr>
    <w:tblStylePr w:type="band2Vert">
      <w:pPr>
        <w:wordWrap/>
        <w:jc w:val="right"/>
        <w:outlineLvl w:val="9"/>
      </w:pPr>
      <w:rPr>
        <w:rFonts w:ascii="Arial" w:hAnsi="Arial"/>
        <w:b w:val="0"/>
        <w:i w:val="0"/>
        <w:sz w:val="16"/>
      </w:rPr>
    </w:tblStylePr>
  </w:style>
  <w:style w:type="paragraph" w:styleId="CommentText">
    <w:name w:val="annotation text"/>
    <w:basedOn w:val="Normal"/>
    <w:semiHidden/>
    <w:locked/>
    <w:rsid w:val="003225BF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3225BF"/>
    <w:rPr>
      <w:b/>
      <w:bCs/>
    </w:rPr>
  </w:style>
  <w:style w:type="paragraph" w:styleId="BalloonText">
    <w:name w:val="Balloon Text"/>
    <w:basedOn w:val="Normal"/>
    <w:semiHidden/>
    <w:locked/>
    <w:rsid w:val="003225BF"/>
    <w:rPr>
      <w:rFonts w:ascii="Tahoma" w:hAnsi="Tahoma" w:cs="Tahoma"/>
      <w:sz w:val="16"/>
      <w:szCs w:val="16"/>
    </w:rPr>
  </w:style>
  <w:style w:type="paragraph" w:customStyle="1" w:styleId="AFHeaderWP">
    <w:name w:val="AF Header WP"/>
    <w:basedOn w:val="Normal"/>
    <w:autoRedefine/>
    <w:rsid w:val="008B5D88"/>
    <w:pPr>
      <w:tabs>
        <w:tab w:val="clear" w:pos="360"/>
        <w:tab w:val="clear" w:pos="5040"/>
      </w:tabs>
      <w:spacing w:before="360" w:after="360"/>
      <w:jc w:val="right"/>
    </w:pPr>
    <w:rPr>
      <w:rFonts w:ascii="Arial Bold" w:hAnsi="Arial Bold"/>
      <w:b/>
      <w:caps/>
      <w:sz w:val="20"/>
    </w:rPr>
  </w:style>
  <w:style w:type="paragraph" w:customStyle="1" w:styleId="AFFooterodd">
    <w:name w:val="AF Footer odd"/>
    <w:basedOn w:val="Normal"/>
    <w:autoRedefine/>
    <w:rsid w:val="008B5D88"/>
    <w:pPr>
      <w:tabs>
        <w:tab w:val="clear" w:pos="360"/>
        <w:tab w:val="clear" w:pos="5040"/>
        <w:tab w:val="clear" w:pos="10080"/>
        <w:tab w:val="left" w:pos="1440"/>
      </w:tabs>
      <w:jc w:val="right"/>
    </w:pPr>
    <w:rPr>
      <w:b/>
      <w:sz w:val="20"/>
    </w:rPr>
  </w:style>
  <w:style w:type="paragraph" w:customStyle="1" w:styleId="AFHeaderWPeven">
    <w:name w:val="AF Header WP even"/>
    <w:basedOn w:val="AFHeaderWP"/>
    <w:rsid w:val="008B5D88"/>
    <w:pPr>
      <w:jc w:val="left"/>
    </w:pPr>
  </w:style>
  <w:style w:type="paragraph" w:customStyle="1" w:styleId="AFFootereven">
    <w:name w:val="AF Footer even"/>
    <w:basedOn w:val="AFFooterodd"/>
    <w:rsid w:val="008B5D88"/>
    <w:pPr>
      <w:jc w:val="left"/>
    </w:pPr>
  </w:style>
  <w:style w:type="paragraph" w:customStyle="1" w:styleId="RPSTLHeading8font">
    <w:name w:val="RPSTL Heading 8 font"/>
    <w:basedOn w:val="RPSTLheading"/>
    <w:rsid w:val="000B4C3C"/>
    <w:rPr>
      <w:b w:val="0"/>
      <w:caps w:val="0"/>
      <w:sz w:val="16"/>
      <w:szCs w:val="16"/>
    </w:rPr>
  </w:style>
  <w:style w:type="paragraph" w:customStyle="1" w:styleId="Description">
    <w:name w:val="Description"/>
    <w:basedOn w:val="FollowFollowRPSTLheading"/>
    <w:autoRedefine/>
    <w:rsid w:val="00D02A07"/>
    <w:pPr>
      <w:jc w:val="left"/>
    </w:pPr>
    <w:rPr>
      <w:caps w:val="0"/>
    </w:rPr>
  </w:style>
  <w:style w:type="paragraph" w:customStyle="1" w:styleId="PartNumber">
    <w:name w:val="Part Number"/>
    <w:basedOn w:val="FollowFollowRPSTLheading"/>
    <w:autoRedefine/>
    <w:rsid w:val="000C074E"/>
    <w:pPr>
      <w:jc w:val="left"/>
    </w:pPr>
  </w:style>
  <w:style w:type="paragraph" w:customStyle="1" w:styleId="IPBHeading8fontleft">
    <w:name w:val="IPB Heading 8 font left"/>
    <w:basedOn w:val="RPSTLHeading8font"/>
    <w:rsid w:val="001D1B5A"/>
    <w:pPr>
      <w:jc w:val="left"/>
    </w:pPr>
  </w:style>
  <w:style w:type="paragraph" w:customStyle="1" w:styleId="Index">
    <w:name w:val="Index"/>
    <w:basedOn w:val="Normal"/>
    <w:rsid w:val="00D4007C"/>
    <w:pPr>
      <w:tabs>
        <w:tab w:val="right" w:leader="dot" w:pos="4176"/>
      </w:tabs>
      <w:spacing w:before="60" w:after="60"/>
      <w:jc w:val="right"/>
    </w:pPr>
    <w:rPr>
      <w:caps/>
      <w:sz w:val="16"/>
    </w:rPr>
  </w:style>
  <w:style w:type="table" w:styleId="TableGrid1">
    <w:name w:val="Table Grid 1"/>
    <w:basedOn w:val="TableNormal"/>
    <w:locked/>
    <w:rsid w:val="000B4C3C"/>
    <w:pPr>
      <w:tabs>
        <w:tab w:val="left" w:pos="360"/>
        <w:tab w:val="center" w:pos="5040"/>
        <w:tab w:val="right" w:pos="10080"/>
      </w:tabs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subDocument" Target="Figures\IPB\002.docx" TargetMode="Externa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5" Type="http://schemas.openxmlformats.org/officeDocument/2006/relationships/footer" Target="footer4.xm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illespie\Documents\GitHub\All_Parts_Report_Editor\Export\Word\ILS%20IPB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ILS IPB Template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IAA RPSTL Template</vt:lpstr>
    </vt:vector>
  </TitlesOfParts>
  <Company> International Logistics Systems, Inc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IAA RPSTL Template</dc:title>
  <dc:subject>Template for an IAA RPSTL</dc:subject>
  <dc:creator>dgillespie</dc:creator>
  <cp:keywords>IAA RPSTL</cp:keywords>
  <dc:description/>
  <cp:lastModifiedBy>dgillespie</cp:lastModifiedBy>
  <cp:revision>5</cp:revision>
  <cp:lastPrinted>2013-11-19T13:42:00Z</cp:lastPrinted>
  <dcterms:created xsi:type="dcterms:W3CDTF">2013-11-19T13:48:00Z</dcterms:created>
  <dcterms:modified xsi:type="dcterms:W3CDTF">2013-11-19T13:51:00Z</dcterms:modified>
  <cp:category>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oupNumber">
    <vt:lpwstr>00</vt:lpwstr>
  </property>
  <property fmtid="{D5CDD505-2E9C-101B-9397-08002B2CF9AE}" pid="3" name="FigureNumber">
    <vt:lpwstr>2</vt:lpwstr>
  </property>
  <property fmtid="{D5CDD505-2E9C-101B-9397-08002B2CF9AE}" pid="4" name="ItemDisplayed">
    <vt:lpwstr>Item Displayed</vt:lpwstr>
  </property>
  <property fmtid="{D5CDD505-2E9C-101B-9397-08002B2CF9AE}" pid="5" name="Information">
    <vt:lpwstr> </vt:lpwstr>
  </property>
  <property fmtid="{D5CDD505-2E9C-101B-9397-08002B2CF9AE}" pid="6" name="TONumber">
    <vt:lpwstr>TO 35C2-3-474-11</vt:lpwstr>
  </property>
  <property fmtid="{D5CDD505-2E9C-101B-9397-08002B2CF9AE}" pid="7" name="Group_Name">
    <vt:lpwstr>GROUP, Name</vt:lpwstr>
  </property>
  <property fmtid="{D5CDD505-2E9C-101B-9397-08002B2CF9AE}" pid="8" name="Chapter_Section">
    <vt:lpwstr/>
  </property>
  <property fmtid="{D5CDD505-2E9C-101B-9397-08002B2CF9AE}" pid="9" name="WP">
    <vt:lpwstr>001 00</vt:lpwstr>
  </property>
</Properties>
</file>